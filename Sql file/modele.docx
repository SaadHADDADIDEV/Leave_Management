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0BB" w:rsidRPr="000B11A9" w:rsidRDefault="006B20BB" w:rsidP="006B20BB">
      <w:pPr>
        <w:spacing w:after="0"/>
        <w:jc w:val="center"/>
        <w:rPr>
          <w:b/>
          <w:bCs/>
          <w:sz w:val="40"/>
          <w:szCs w:val="40"/>
        </w:rPr>
      </w:pPr>
      <w:r w:rsidRPr="000B11A9">
        <w:rPr>
          <w:b/>
          <w:bCs/>
          <w:sz w:val="40"/>
          <w:szCs w:val="40"/>
        </w:rPr>
        <w:t>PROJET DE FIN D’ETUDES</w:t>
      </w:r>
    </w:p>
    <w:p w:rsidR="006B20BB" w:rsidRPr="006B20BB" w:rsidRDefault="006B20BB" w:rsidP="006B20BB">
      <w:pPr>
        <w:spacing w:before="0" w:after="0" w:line="360" w:lineRule="auto"/>
        <w:jc w:val="center"/>
        <w:rPr>
          <w:sz w:val="28"/>
          <w:szCs w:val="22"/>
        </w:rPr>
      </w:pPr>
      <w:r w:rsidRPr="006B20BB">
        <w:rPr>
          <w:sz w:val="28"/>
          <w:szCs w:val="22"/>
        </w:rPr>
        <w:t xml:space="preserve">En vue de l’obtention du diplôme </w:t>
      </w:r>
    </w:p>
    <w:p w:rsidR="006B20BB" w:rsidRDefault="003042D0" w:rsidP="006B20BB">
      <w:pPr>
        <w:spacing w:before="0" w:after="0" w:line="360" w:lineRule="auto"/>
        <w:jc w:val="center"/>
        <w:rPr>
          <w:b/>
          <w:bCs/>
          <w:sz w:val="28"/>
          <w:szCs w:val="22"/>
        </w:rPr>
      </w:pPr>
      <w:r>
        <w:rPr>
          <w:b/>
          <w:bCs/>
          <w:sz w:val="28"/>
          <w:szCs w:val="22"/>
        </w:rPr>
        <w:t>Licence Professionnelle</w:t>
      </w:r>
    </w:p>
    <w:p w:rsidR="00CB1CD0" w:rsidRPr="006B20BB" w:rsidRDefault="00CB1CD0" w:rsidP="006B20BB">
      <w:pPr>
        <w:spacing w:before="0" w:after="0" w:line="360" w:lineRule="auto"/>
        <w:jc w:val="center"/>
        <w:rPr>
          <w:b/>
          <w:bCs/>
          <w:sz w:val="28"/>
          <w:szCs w:val="22"/>
        </w:rPr>
      </w:pPr>
      <w:r w:rsidRPr="006B20BB">
        <w:rPr>
          <w:rFonts w:asciiTheme="majorBidi" w:hAnsiTheme="majorBidi" w:cstheme="majorBidi"/>
          <w:sz w:val="28"/>
          <w:szCs w:val="28"/>
        </w:rPr>
        <w:t>En</w:t>
      </w:r>
      <w:r w:rsidR="006B20BB" w:rsidRPr="006B20BB">
        <w:rPr>
          <w:rFonts w:asciiTheme="majorBidi" w:hAnsiTheme="majorBidi" w:cstheme="majorBidi"/>
          <w:sz w:val="28"/>
          <w:szCs w:val="28"/>
        </w:rPr>
        <w:t xml:space="preserve"> </w:t>
      </w:r>
      <w:r w:rsidR="003042D0">
        <w:rPr>
          <w:rFonts w:asciiTheme="majorBidi" w:hAnsiTheme="majorBidi" w:cstheme="majorBidi"/>
          <w:b/>
          <w:bCs/>
          <w:sz w:val="28"/>
          <w:szCs w:val="28"/>
        </w:rPr>
        <w:t>Ingénierie Informatique et Tech</w:t>
      </w:r>
      <w:bookmarkStart w:id="0" w:name="_GoBack"/>
      <w:bookmarkEnd w:id="0"/>
      <w:r w:rsidR="003042D0">
        <w:rPr>
          <w:rFonts w:asciiTheme="majorBidi" w:hAnsiTheme="majorBidi" w:cstheme="majorBidi"/>
          <w:b/>
          <w:bCs/>
          <w:sz w:val="28"/>
          <w:szCs w:val="28"/>
        </w:rPr>
        <w:t>nologies Emergentes</w:t>
      </w:r>
    </w:p>
    <w:p w:rsidR="00CB1CD0" w:rsidRPr="00CB1CD0" w:rsidRDefault="00CB1CD0" w:rsidP="00CB1CD0">
      <w:pPr>
        <w:spacing w:before="0" w:after="0"/>
        <w:jc w:val="center"/>
        <w:rPr>
          <w:rFonts w:asciiTheme="majorBidi" w:hAnsiTheme="majorBidi" w:cstheme="majorBidi"/>
        </w:rPr>
      </w:pPr>
    </w:p>
    <w:p w:rsidR="00CB1CD0" w:rsidRPr="00CB1CD0" w:rsidRDefault="00CB1CD0" w:rsidP="00CB1CD0">
      <w:pPr>
        <w:spacing w:before="0" w:after="0"/>
        <w:jc w:val="center"/>
        <w:rPr>
          <w:rFonts w:asciiTheme="majorBidi" w:hAnsiTheme="majorBidi" w:cstheme="majorBidi"/>
        </w:rPr>
      </w:pPr>
    </w:p>
    <w:p w:rsidR="00CB1CD0" w:rsidRDefault="00CB1CD0" w:rsidP="00CB1CD0">
      <w:pPr>
        <w:spacing w:before="0" w:after="0"/>
        <w:jc w:val="center"/>
        <w:rPr>
          <w:rFonts w:asciiTheme="majorBidi" w:hAnsiTheme="majorBidi" w:cstheme="majorBidi"/>
        </w:rPr>
      </w:pPr>
    </w:p>
    <w:p w:rsidR="00841F55" w:rsidRDefault="00841F55" w:rsidP="00CB1CD0">
      <w:pPr>
        <w:spacing w:before="0" w:after="0"/>
        <w:jc w:val="center"/>
        <w:rPr>
          <w:rFonts w:asciiTheme="majorBidi" w:hAnsiTheme="majorBidi" w:cstheme="majorBidi"/>
        </w:rPr>
      </w:pPr>
    </w:p>
    <w:p w:rsidR="00841F55" w:rsidRPr="00CB1CD0" w:rsidRDefault="006B20BB" w:rsidP="006B20BB">
      <w:pPr>
        <w:tabs>
          <w:tab w:val="left" w:pos="7740"/>
        </w:tabs>
        <w:spacing w:before="0" w:after="0"/>
        <w:jc w:val="left"/>
        <w:rPr>
          <w:rFonts w:asciiTheme="majorBidi" w:hAnsiTheme="majorBidi" w:cstheme="majorBidi"/>
        </w:rPr>
      </w:pPr>
      <w:r>
        <w:rPr>
          <w:rFonts w:asciiTheme="majorBidi" w:hAnsiTheme="majorBidi" w:cstheme="majorBidi"/>
        </w:rPr>
        <w:tab/>
      </w:r>
    </w:p>
    <w:p w:rsidR="006B20BB" w:rsidRPr="009978A8" w:rsidRDefault="006B20BB" w:rsidP="006B20BB">
      <w:pPr>
        <w:spacing w:before="0" w:after="0" w:line="240" w:lineRule="auto"/>
        <w:jc w:val="center"/>
        <w:rPr>
          <w:strike/>
          <w:color w:val="FF0000"/>
        </w:rPr>
      </w:pPr>
    </w:p>
    <w:p w:rsidR="006B20BB" w:rsidRPr="000B11A9" w:rsidRDefault="006B20BB" w:rsidP="006B20BB">
      <w:pPr>
        <w:spacing w:before="0" w:after="0" w:line="240" w:lineRule="auto"/>
        <w:jc w:val="center"/>
        <w:rPr>
          <w:b/>
        </w:rPr>
      </w:pPr>
    </w:p>
    <w:p w:rsidR="006B20BB" w:rsidRDefault="006B20BB" w:rsidP="006B20BB">
      <w:pPr>
        <w:pStyle w:val="garde01"/>
        <w:pBdr>
          <w:top w:val="single" w:sz="18" w:space="1" w:color="auto" w:shadow="1"/>
          <w:left w:val="single" w:sz="18" w:space="4" w:color="auto" w:shadow="1"/>
          <w:bottom w:val="single" w:sz="18" w:space="1" w:color="auto" w:shadow="1"/>
          <w:right w:val="single" w:sz="18" w:space="0" w:color="auto" w:shadow="1"/>
        </w:pBdr>
        <w:ind w:left="567" w:right="283"/>
        <w:jc w:val="both"/>
        <w:rPr>
          <w:strike/>
          <w:color w:val="FF0000"/>
        </w:rPr>
      </w:pPr>
    </w:p>
    <w:p w:rsidR="006B20BB" w:rsidRPr="00867218" w:rsidRDefault="006B20BB" w:rsidP="006B20BB">
      <w:pPr>
        <w:pStyle w:val="garde01"/>
        <w:pBdr>
          <w:top w:val="single" w:sz="18" w:space="1" w:color="auto" w:shadow="1"/>
          <w:left w:val="single" w:sz="18" w:space="4" w:color="auto" w:shadow="1"/>
          <w:bottom w:val="single" w:sz="18" w:space="1" w:color="auto" w:shadow="1"/>
          <w:right w:val="single" w:sz="18" w:space="0" w:color="auto" w:shadow="1"/>
        </w:pBdr>
        <w:ind w:left="567" w:right="283"/>
        <w:rPr>
          <w:color w:val="C00000"/>
          <w:sz w:val="44"/>
          <w:szCs w:val="44"/>
        </w:rPr>
      </w:pPr>
      <w:r w:rsidRPr="00867218">
        <w:rPr>
          <w:color w:val="C00000"/>
          <w:sz w:val="44"/>
          <w:szCs w:val="44"/>
        </w:rPr>
        <w:t>Titre du PFE</w:t>
      </w:r>
    </w:p>
    <w:p w:rsidR="006B20BB" w:rsidRPr="009978A8" w:rsidRDefault="006B20BB" w:rsidP="006B20BB">
      <w:pPr>
        <w:pStyle w:val="garde01"/>
        <w:pBdr>
          <w:top w:val="single" w:sz="18" w:space="1" w:color="auto" w:shadow="1"/>
          <w:left w:val="single" w:sz="18" w:space="4" w:color="auto" w:shadow="1"/>
          <w:bottom w:val="single" w:sz="18" w:space="1" w:color="auto" w:shadow="1"/>
          <w:right w:val="single" w:sz="18" w:space="0" w:color="auto" w:shadow="1"/>
        </w:pBdr>
        <w:ind w:left="567" w:right="283"/>
        <w:rPr>
          <w:color w:val="FF0000"/>
        </w:rPr>
      </w:pPr>
    </w:p>
    <w:p w:rsidR="006B20BB" w:rsidRDefault="006B20BB" w:rsidP="006B20BB">
      <w:pPr>
        <w:spacing w:after="0"/>
        <w:jc w:val="center"/>
        <w:rPr>
          <w:i/>
          <w:iCs/>
        </w:rPr>
      </w:pPr>
    </w:p>
    <w:p w:rsidR="006B20BB" w:rsidRPr="009978A8" w:rsidRDefault="006B20BB" w:rsidP="006B20BB">
      <w:pPr>
        <w:spacing w:after="0"/>
        <w:jc w:val="center"/>
      </w:pPr>
      <w:r w:rsidRPr="009978A8">
        <w:rPr>
          <w:i/>
          <w:iCs/>
        </w:rPr>
        <w:t>Réalisé à</w:t>
      </w:r>
      <w:r w:rsidRPr="009978A8">
        <w:t xml:space="preserve"> : </w:t>
      </w:r>
      <w:r>
        <w:t>Nom Société</w:t>
      </w:r>
    </w:p>
    <w:p w:rsidR="00CB1CD0" w:rsidRPr="00CB1CD0" w:rsidRDefault="00CB1CD0" w:rsidP="00CB1CD0">
      <w:pPr>
        <w:spacing w:before="0" w:after="0"/>
        <w:jc w:val="center"/>
        <w:rPr>
          <w:rFonts w:asciiTheme="majorBidi" w:hAnsiTheme="majorBidi" w:cstheme="majorBidi"/>
        </w:rPr>
      </w:pPr>
    </w:p>
    <w:p w:rsidR="00D853B9" w:rsidRDefault="00D853B9" w:rsidP="00CB1CD0">
      <w:pPr>
        <w:pStyle w:val="Heading5"/>
        <w:numPr>
          <w:ilvl w:val="0"/>
          <w:numId w:val="0"/>
        </w:numPr>
        <w:pBdr>
          <w:bottom w:val="single" w:sz="4" w:space="1" w:color="auto"/>
        </w:pBdr>
        <w:spacing w:before="0" w:after="0"/>
        <w:jc w:val="left"/>
        <w:rPr>
          <w:rFonts w:asciiTheme="majorBidi" w:hAnsiTheme="majorBidi" w:cstheme="majorBidi"/>
          <w:sz w:val="24"/>
        </w:rPr>
      </w:pPr>
    </w:p>
    <w:p w:rsidR="00CB1CD0" w:rsidRPr="006B20BB" w:rsidRDefault="00CB1CD0" w:rsidP="00CB1CD0">
      <w:pPr>
        <w:pStyle w:val="Heading5"/>
        <w:numPr>
          <w:ilvl w:val="0"/>
          <w:numId w:val="0"/>
        </w:numPr>
        <w:pBdr>
          <w:bottom w:val="single" w:sz="4" w:space="1" w:color="auto"/>
        </w:pBdr>
        <w:spacing w:before="0" w:after="0"/>
        <w:jc w:val="left"/>
        <w:rPr>
          <w:rFonts w:asciiTheme="majorBidi" w:hAnsiTheme="majorBidi" w:cstheme="majorBidi"/>
          <w:b/>
          <w:bCs/>
          <w:i/>
          <w:sz w:val="24"/>
        </w:rPr>
      </w:pPr>
      <w:r w:rsidRPr="006B20BB">
        <w:rPr>
          <w:rFonts w:asciiTheme="majorBidi" w:hAnsiTheme="majorBidi" w:cstheme="majorBidi"/>
          <w:b/>
          <w:bCs/>
          <w:i/>
          <w:sz w:val="24"/>
        </w:rPr>
        <w:t>Réalisé par:</w:t>
      </w:r>
    </w:p>
    <w:p w:rsidR="00CB1CD0" w:rsidRPr="006B20BB" w:rsidRDefault="00CB1CD0" w:rsidP="00CB1CD0">
      <w:pPr>
        <w:spacing w:before="0" w:after="0"/>
        <w:rPr>
          <w:rFonts w:asciiTheme="majorBidi" w:hAnsiTheme="majorBidi" w:cstheme="majorBidi"/>
          <w:szCs w:val="24"/>
        </w:rPr>
      </w:pPr>
      <w:r w:rsidRPr="006B20BB">
        <w:rPr>
          <w:rFonts w:asciiTheme="majorBidi" w:hAnsiTheme="majorBidi" w:cstheme="majorBidi"/>
          <w:szCs w:val="24"/>
        </w:rPr>
        <w:t>Prénom Nom</w:t>
      </w:r>
    </w:p>
    <w:p w:rsidR="00CB1CD0" w:rsidRPr="006B20BB" w:rsidRDefault="00CB1CD0" w:rsidP="00CB1CD0">
      <w:pPr>
        <w:spacing w:before="0" w:after="0"/>
        <w:rPr>
          <w:rFonts w:asciiTheme="majorBidi" w:hAnsiTheme="majorBidi" w:cstheme="majorBidi"/>
          <w:szCs w:val="24"/>
        </w:rPr>
      </w:pPr>
    </w:p>
    <w:p w:rsidR="00CB1CD0" w:rsidRPr="006B20BB" w:rsidRDefault="00CB1CD0" w:rsidP="00CB1CD0">
      <w:pPr>
        <w:pStyle w:val="Heading5"/>
        <w:numPr>
          <w:ilvl w:val="0"/>
          <w:numId w:val="0"/>
        </w:numPr>
        <w:pBdr>
          <w:bottom w:val="single" w:sz="4" w:space="1" w:color="auto"/>
        </w:pBdr>
        <w:spacing w:before="0" w:after="0"/>
        <w:jc w:val="left"/>
        <w:rPr>
          <w:rFonts w:asciiTheme="majorBidi" w:hAnsiTheme="majorBidi" w:cstheme="majorBidi"/>
          <w:b/>
          <w:bCs/>
          <w:i/>
          <w:sz w:val="24"/>
        </w:rPr>
      </w:pPr>
      <w:r w:rsidRPr="006B20BB">
        <w:rPr>
          <w:rFonts w:asciiTheme="majorBidi" w:hAnsiTheme="majorBidi" w:cstheme="majorBidi"/>
          <w:b/>
          <w:bCs/>
          <w:i/>
          <w:sz w:val="24"/>
        </w:rPr>
        <w:t>Encadré par:</w:t>
      </w:r>
    </w:p>
    <w:p w:rsidR="00D853B9" w:rsidRDefault="00D853B9" w:rsidP="0053428B">
      <w:pPr>
        <w:spacing w:before="0" w:after="0" w:line="276" w:lineRule="auto"/>
        <w:rPr>
          <w:rFonts w:asciiTheme="majorBidi" w:hAnsiTheme="majorBidi" w:cstheme="majorBidi"/>
          <w:szCs w:val="24"/>
        </w:rPr>
      </w:pPr>
    </w:p>
    <w:p w:rsidR="0028500F" w:rsidRDefault="0028500F" w:rsidP="0028500F">
      <w:pPr>
        <w:spacing w:before="0" w:after="0" w:line="240" w:lineRule="auto"/>
      </w:pPr>
      <w:r>
        <w:t>[Prof. Prénom Nom (Encadrant pédagogique)]</w:t>
      </w:r>
    </w:p>
    <w:p w:rsidR="0028500F" w:rsidRDefault="0028500F" w:rsidP="0028500F">
      <w:pPr>
        <w:spacing w:before="0" w:after="0" w:line="240" w:lineRule="auto"/>
      </w:pPr>
      <w:r>
        <w:t xml:space="preserve">[Titre. Prénom Nom (Encadrant professionnel)] </w:t>
      </w:r>
    </w:p>
    <w:p w:rsidR="00D853B9" w:rsidRPr="006B20BB" w:rsidRDefault="00D853B9" w:rsidP="0053428B">
      <w:pPr>
        <w:spacing w:before="0" w:after="0" w:line="276" w:lineRule="auto"/>
        <w:rPr>
          <w:rFonts w:asciiTheme="majorBidi" w:hAnsiTheme="majorBidi" w:cstheme="majorBidi"/>
          <w:szCs w:val="24"/>
        </w:rPr>
      </w:pPr>
    </w:p>
    <w:p w:rsidR="00CB1CD0" w:rsidRPr="006B20BB" w:rsidRDefault="00CB1CD0" w:rsidP="00CB1CD0">
      <w:pPr>
        <w:pStyle w:val="Heading5"/>
        <w:numPr>
          <w:ilvl w:val="0"/>
          <w:numId w:val="0"/>
        </w:numPr>
        <w:pBdr>
          <w:bottom w:val="single" w:sz="4" w:space="1" w:color="auto"/>
        </w:pBdr>
        <w:spacing w:before="0" w:after="0"/>
        <w:jc w:val="left"/>
        <w:rPr>
          <w:rFonts w:asciiTheme="majorBidi" w:hAnsiTheme="majorBidi" w:cstheme="majorBidi"/>
          <w:sz w:val="24"/>
          <w:szCs w:val="24"/>
        </w:rPr>
      </w:pPr>
    </w:p>
    <w:p w:rsidR="00CB1CD0" w:rsidRPr="006B20BB" w:rsidRDefault="00CB1CD0" w:rsidP="0001374F">
      <w:pPr>
        <w:pStyle w:val="Heading5"/>
        <w:numPr>
          <w:ilvl w:val="0"/>
          <w:numId w:val="0"/>
        </w:numPr>
        <w:pBdr>
          <w:bottom w:val="single" w:sz="4" w:space="1" w:color="auto"/>
        </w:pBdr>
        <w:spacing w:before="0" w:after="0"/>
        <w:jc w:val="left"/>
        <w:rPr>
          <w:rFonts w:asciiTheme="majorBidi" w:hAnsiTheme="majorBidi" w:cstheme="majorBidi"/>
          <w:b/>
          <w:bCs/>
          <w:i/>
          <w:sz w:val="24"/>
        </w:rPr>
      </w:pPr>
      <w:r w:rsidRPr="006B20BB">
        <w:rPr>
          <w:rFonts w:asciiTheme="majorBidi" w:hAnsiTheme="majorBidi" w:cstheme="majorBidi"/>
          <w:b/>
          <w:bCs/>
          <w:i/>
          <w:sz w:val="24"/>
        </w:rPr>
        <w:t>Soutenu le</w:t>
      </w:r>
      <w:r w:rsidR="0001374F" w:rsidRPr="006B20BB">
        <w:rPr>
          <w:rFonts w:asciiTheme="majorBidi" w:hAnsiTheme="majorBidi" w:cstheme="majorBidi"/>
          <w:b/>
          <w:bCs/>
          <w:i/>
          <w:sz w:val="24"/>
        </w:rPr>
        <w:t xml:space="preserve"> JJ/MM/AAAA </w:t>
      </w:r>
      <w:r w:rsidRPr="006B20BB">
        <w:rPr>
          <w:rFonts w:asciiTheme="majorBidi" w:hAnsiTheme="majorBidi" w:cstheme="majorBidi"/>
          <w:b/>
          <w:bCs/>
          <w:i/>
          <w:sz w:val="24"/>
        </w:rPr>
        <w:t>devant le jury:</w:t>
      </w:r>
    </w:p>
    <w:p w:rsidR="00CB1CD0" w:rsidRPr="006B20BB" w:rsidRDefault="000B4B0F" w:rsidP="00CB1CD0">
      <w:pPr>
        <w:spacing w:before="0" w:after="0" w:line="276" w:lineRule="auto"/>
        <w:rPr>
          <w:rFonts w:asciiTheme="majorBidi" w:hAnsiTheme="majorBidi" w:cstheme="majorBidi"/>
          <w:szCs w:val="24"/>
        </w:rPr>
      </w:pPr>
      <w:r w:rsidRPr="006B20BB">
        <w:rPr>
          <w:rFonts w:asciiTheme="majorBidi" w:hAnsiTheme="majorBidi" w:cstheme="majorBidi"/>
          <w:szCs w:val="24"/>
        </w:rPr>
        <w:t xml:space="preserve">Prof. </w:t>
      </w:r>
      <w:r w:rsidR="00CB1CD0" w:rsidRPr="006B20BB">
        <w:rPr>
          <w:rFonts w:asciiTheme="majorBidi" w:hAnsiTheme="majorBidi" w:cstheme="majorBidi"/>
          <w:szCs w:val="24"/>
        </w:rPr>
        <w:t xml:space="preserve">Prénom Nom </w:t>
      </w:r>
    </w:p>
    <w:p w:rsidR="00CB1CD0" w:rsidRPr="006B20BB" w:rsidRDefault="00CB1CD0" w:rsidP="00CB1CD0">
      <w:pPr>
        <w:spacing w:before="0" w:after="0" w:line="276" w:lineRule="auto"/>
        <w:rPr>
          <w:rFonts w:asciiTheme="majorBidi" w:hAnsiTheme="majorBidi" w:cstheme="majorBidi"/>
          <w:szCs w:val="24"/>
        </w:rPr>
      </w:pPr>
      <w:r w:rsidRPr="006B20BB">
        <w:rPr>
          <w:rFonts w:asciiTheme="majorBidi" w:hAnsiTheme="majorBidi" w:cstheme="majorBidi"/>
          <w:szCs w:val="24"/>
        </w:rPr>
        <w:t>Prof. Prénom Nom</w:t>
      </w:r>
      <w:r w:rsidRPr="006B20BB">
        <w:rPr>
          <w:rFonts w:asciiTheme="majorBidi" w:hAnsiTheme="majorBidi" w:cstheme="majorBidi"/>
          <w:szCs w:val="24"/>
        </w:rPr>
        <w:tab/>
      </w:r>
    </w:p>
    <w:p w:rsidR="00CB1CD0" w:rsidRPr="006B20BB" w:rsidRDefault="00CB1CD0" w:rsidP="00CB1CD0">
      <w:pPr>
        <w:spacing w:before="0" w:after="0" w:line="276" w:lineRule="auto"/>
        <w:rPr>
          <w:rFonts w:asciiTheme="majorBidi" w:hAnsiTheme="majorBidi" w:cstheme="majorBidi"/>
          <w:szCs w:val="24"/>
        </w:rPr>
      </w:pPr>
      <w:r w:rsidRPr="006B20BB">
        <w:rPr>
          <w:rFonts w:asciiTheme="majorBidi" w:hAnsiTheme="majorBidi" w:cstheme="majorBidi"/>
          <w:szCs w:val="24"/>
        </w:rPr>
        <w:t>Prof. Prénom Nom</w:t>
      </w:r>
      <w:r w:rsidRPr="006B20BB">
        <w:rPr>
          <w:rFonts w:asciiTheme="majorBidi" w:hAnsiTheme="majorBidi" w:cstheme="majorBidi"/>
          <w:szCs w:val="24"/>
        </w:rPr>
        <w:tab/>
      </w:r>
    </w:p>
    <w:p w:rsidR="00CB1CD0" w:rsidRPr="009D08AB" w:rsidRDefault="009D08AB" w:rsidP="009D08AB">
      <w:pPr>
        <w:spacing w:before="0" w:after="0" w:line="276" w:lineRule="auto"/>
        <w:rPr>
          <w:rFonts w:asciiTheme="majorBidi" w:hAnsiTheme="majorBidi" w:cstheme="majorBidi"/>
          <w:szCs w:val="24"/>
        </w:rPr>
      </w:pPr>
      <w:r>
        <w:rPr>
          <w:rFonts w:asciiTheme="majorBidi" w:hAnsiTheme="majorBidi" w:cstheme="majorBidi"/>
          <w:szCs w:val="24"/>
        </w:rPr>
        <w:t>Prof. Prénom Nom</w:t>
      </w:r>
    </w:p>
    <w:p w:rsidR="00E55635" w:rsidRDefault="00E55635" w:rsidP="003042D0">
      <w:pPr>
        <w:spacing w:before="0" w:after="0"/>
        <w:rPr>
          <w:b/>
        </w:rPr>
        <w:sectPr w:rsidR="00E55635" w:rsidSect="00580460">
          <w:headerReference w:type="default" r:id="rId8"/>
          <w:footerReference w:type="even" r:id="rId9"/>
          <w:footerReference w:type="default" r:id="rId10"/>
          <w:headerReference w:type="first" r:id="rId11"/>
          <w:footerReference w:type="first" r:id="rId12"/>
          <w:pgSz w:w="11906" w:h="16838" w:code="9"/>
          <w:pgMar w:top="567" w:right="1558" w:bottom="1418" w:left="993" w:header="680" w:footer="709" w:gutter="0"/>
          <w:paperSrc w:first="257" w:other="257"/>
          <w:pgNumType w:fmt="lowerRoman" w:start="1"/>
          <w:cols w:space="708"/>
          <w:titlePg/>
          <w:docGrid w:linePitch="360"/>
        </w:sectPr>
      </w:pPr>
    </w:p>
    <w:p w:rsidR="00A42E6D" w:rsidRPr="006F2742" w:rsidRDefault="00A42E6D" w:rsidP="00A42E6D">
      <w:pPr>
        <w:pStyle w:val="1--Titre1sn"/>
      </w:pPr>
      <w:bookmarkStart w:id="1" w:name="_Toc406090569"/>
      <w:bookmarkStart w:id="2" w:name="_Toc119528827"/>
      <w:bookmarkStart w:id="3" w:name="_Toc119529949"/>
      <w:bookmarkStart w:id="4" w:name="_Toc119530440"/>
      <w:r w:rsidRPr="006F2742">
        <w:lastRenderedPageBreak/>
        <w:t>Résumé</w:t>
      </w:r>
      <w:bookmarkEnd w:id="1"/>
    </w:p>
    <w:p w:rsidR="00A42E6D" w:rsidRPr="001A46FA" w:rsidRDefault="00A42E6D" w:rsidP="00A42E6D">
      <w:pPr>
        <w:pStyle w:val="2--Normal"/>
        <w:rPr>
          <w:i/>
          <w:iCs/>
        </w:rPr>
      </w:pPr>
      <w:r w:rsidRPr="001A46FA">
        <w:rPr>
          <w:i/>
          <w:iCs/>
        </w:rPr>
        <w:t xml:space="preserve">Le résumé est un bref exposé du sujet traité, des objectifs, du travail réalisé, des principaux résultats et des conclusions tirées. Il est rédigé dans un style neutre, concis et précis. On y présente également des mots clés (cinq en moyenne) permettant de rattacher le travail à son contexte d’application. </w:t>
      </w:r>
    </w:p>
    <w:p w:rsidR="00A42E6D" w:rsidRDefault="00A42E6D" w:rsidP="00A42E6D">
      <w:pPr>
        <w:pStyle w:val="2--Normal"/>
        <w:rPr>
          <w:i/>
          <w:iCs/>
        </w:rPr>
      </w:pPr>
      <w:r w:rsidRPr="001A46FA">
        <w:rPr>
          <w:i/>
          <w:iCs/>
        </w:rPr>
        <w:t>En général un résumé ne dépasse pas une page  et ne doit jamais comporter de références ou de figures.</w:t>
      </w:r>
    </w:p>
    <w:p w:rsidR="00F32013" w:rsidRDefault="00F32013" w:rsidP="00A42E6D">
      <w:pPr>
        <w:pStyle w:val="2--Normal"/>
        <w:rPr>
          <w:i/>
          <w:iCs/>
        </w:rPr>
      </w:pPr>
    </w:p>
    <w:p w:rsidR="00F32013" w:rsidRDefault="00F32013" w:rsidP="00A42E6D">
      <w:pPr>
        <w:pStyle w:val="2--Normal"/>
        <w:rPr>
          <w:i/>
          <w:iCs/>
        </w:rPr>
      </w:pPr>
    </w:p>
    <w:p w:rsidR="00F32013" w:rsidRDefault="00F32013" w:rsidP="00A42E6D">
      <w:pPr>
        <w:pStyle w:val="2--Normal"/>
        <w:rPr>
          <w:i/>
          <w:iCs/>
        </w:rPr>
      </w:pPr>
    </w:p>
    <w:p w:rsidR="00F32013" w:rsidRDefault="00F32013" w:rsidP="00A42E6D">
      <w:pPr>
        <w:pStyle w:val="2--Normal"/>
        <w:rPr>
          <w:i/>
          <w:iCs/>
        </w:rPr>
      </w:pPr>
    </w:p>
    <w:p w:rsidR="00F32013" w:rsidRPr="00F32013" w:rsidRDefault="00F32013" w:rsidP="00F32013">
      <w:pPr>
        <w:pStyle w:val="1--Titre1sn"/>
        <w:rPr>
          <w:lang w:val="en-US"/>
        </w:rPr>
      </w:pPr>
      <w:r w:rsidRPr="00F32013">
        <w:rPr>
          <w:lang w:val="en-US"/>
        </w:rPr>
        <w:lastRenderedPageBreak/>
        <w:t>Abstract</w:t>
      </w:r>
    </w:p>
    <w:p w:rsidR="00F32013" w:rsidRPr="00F32013" w:rsidRDefault="00F32013" w:rsidP="00F32013">
      <w:pPr>
        <w:pStyle w:val="2--Normal"/>
        <w:rPr>
          <w:i/>
          <w:iCs/>
          <w:lang w:val="en-US"/>
        </w:rPr>
      </w:pPr>
      <w:r w:rsidRPr="00F32013">
        <w:rPr>
          <w:i/>
          <w:iCs/>
          <w:lang w:val="en-US"/>
        </w:rPr>
        <w:t>An abstract is a brief summary of your final graduation's report in-depth analysis of a particular subject and is often used to help the reader quickly ascertain the paper's purpose</w:t>
      </w:r>
      <w:r>
        <w:rPr>
          <w:i/>
          <w:iCs/>
          <w:lang w:val="en-US"/>
        </w:rPr>
        <w:t>.</w:t>
      </w:r>
    </w:p>
    <w:p w:rsidR="00A42E6D" w:rsidRDefault="00A42E6D" w:rsidP="00A42E6D">
      <w:pPr>
        <w:pStyle w:val="1--Titre1sn"/>
      </w:pPr>
      <w:r w:rsidRPr="00A42E6D">
        <w:lastRenderedPageBreak/>
        <w:t>Remerciements</w:t>
      </w:r>
    </w:p>
    <w:p w:rsidR="00A42E6D" w:rsidRPr="001A46FA" w:rsidRDefault="00A42E6D" w:rsidP="001A46FA">
      <w:pPr>
        <w:pStyle w:val="2--Normal"/>
        <w:rPr>
          <w:i/>
          <w:iCs/>
        </w:rPr>
      </w:pPr>
      <w:r w:rsidRPr="001A46FA">
        <w:rPr>
          <w:i/>
          <w:iCs/>
        </w:rPr>
        <w:t>La page Remerciements est réservée à l’expression de la gratitude de l’auteur envers</w:t>
      </w:r>
      <w:r w:rsidR="001A46FA" w:rsidRPr="001A46FA">
        <w:rPr>
          <w:i/>
          <w:iCs/>
        </w:rPr>
        <w:t xml:space="preserve"> les responsables de l’entrepris</w:t>
      </w:r>
      <w:r w:rsidR="001C25C2">
        <w:rPr>
          <w:i/>
          <w:iCs/>
        </w:rPr>
        <w:t>e qui ont accepté le stage, les encadrants</w:t>
      </w:r>
      <w:r w:rsidR="001A46FA" w:rsidRPr="001A46FA">
        <w:rPr>
          <w:i/>
          <w:iCs/>
        </w:rPr>
        <w:t>, les membres de Jury, etc</w:t>
      </w:r>
      <w:r w:rsidRPr="001A46FA">
        <w:rPr>
          <w:i/>
          <w:iCs/>
        </w:rPr>
        <w:t>. Ces remerciements sont exprimés en une</w:t>
      </w:r>
      <w:r w:rsidR="001A46FA" w:rsidRPr="001A46FA">
        <w:rPr>
          <w:i/>
          <w:iCs/>
        </w:rPr>
        <w:t xml:space="preserve"> </w:t>
      </w:r>
      <w:r w:rsidRPr="001A46FA">
        <w:rPr>
          <w:i/>
          <w:iCs/>
        </w:rPr>
        <w:t>dizaine</w:t>
      </w:r>
      <w:r w:rsidR="001A46FA" w:rsidRPr="001A46FA">
        <w:rPr>
          <w:i/>
          <w:iCs/>
        </w:rPr>
        <w:t xml:space="preserve"> </w:t>
      </w:r>
      <w:r w:rsidRPr="001A46FA">
        <w:rPr>
          <w:i/>
          <w:iCs/>
        </w:rPr>
        <w:t>de lignes au maximum, de la façon la</w:t>
      </w:r>
      <w:r w:rsidR="001A46FA" w:rsidRPr="001A46FA">
        <w:rPr>
          <w:i/>
          <w:iCs/>
        </w:rPr>
        <w:t xml:space="preserve"> </w:t>
      </w:r>
      <w:r w:rsidRPr="001A46FA">
        <w:rPr>
          <w:i/>
          <w:iCs/>
        </w:rPr>
        <w:t>plus simple possible, sans platitude ni exagération</w:t>
      </w:r>
      <w:r w:rsidR="001A46FA" w:rsidRPr="001A46FA">
        <w:rPr>
          <w:i/>
          <w:iCs/>
        </w:rPr>
        <w:t>.</w:t>
      </w:r>
    </w:p>
    <w:p w:rsidR="00A42E6D" w:rsidRPr="00A42E6D" w:rsidRDefault="00A42E6D" w:rsidP="00A42E6D">
      <w:pPr>
        <w:pStyle w:val="2--Normal"/>
      </w:pPr>
    </w:p>
    <w:p w:rsidR="00E26024" w:rsidRDefault="00E26024" w:rsidP="00E76BF4">
      <w:pPr>
        <w:pStyle w:val="1--Titre1sn"/>
      </w:pPr>
      <w:r>
        <w:lastRenderedPageBreak/>
        <w:t>Table des matières</w:t>
      </w:r>
      <w:bookmarkEnd w:id="2"/>
      <w:bookmarkEnd w:id="3"/>
      <w:bookmarkEnd w:id="4"/>
    </w:p>
    <w:p w:rsidR="00E464DB" w:rsidRPr="00E464DB" w:rsidRDefault="00E464DB" w:rsidP="00C96022">
      <w:pPr>
        <w:pStyle w:val="2--Normal"/>
      </w:pPr>
      <w:r>
        <w:rPr>
          <w:i/>
          <w:szCs w:val="24"/>
        </w:rPr>
        <w:t>La table des matières</w:t>
      </w:r>
      <w:r w:rsidRPr="000F4D4D">
        <w:rPr>
          <w:i/>
          <w:szCs w:val="24"/>
        </w:rPr>
        <w:t xml:space="preserve"> permet de retrouver l’endroit où se trouve un élément du </w:t>
      </w:r>
      <w:r w:rsidR="00C96022">
        <w:rPr>
          <w:i/>
          <w:szCs w:val="24"/>
        </w:rPr>
        <w:t>rapport</w:t>
      </w:r>
      <w:r w:rsidRPr="000F4D4D">
        <w:rPr>
          <w:i/>
          <w:szCs w:val="24"/>
        </w:rPr>
        <w:t xml:space="preserve">  recherché par le lecteur. La table des matières doit être générée d’une façon automatique. Pour cela, utilisez les styles pour la mise en forme de vos titres</w:t>
      </w:r>
      <w:r w:rsidR="007710ED">
        <w:rPr>
          <w:i/>
          <w:szCs w:val="24"/>
        </w:rPr>
        <w:t xml:space="preserve"> </w:t>
      </w:r>
      <w:r w:rsidR="00C96022">
        <w:rPr>
          <w:i/>
          <w:szCs w:val="24"/>
        </w:rPr>
        <w:t>[paragraphe à effacer]</w:t>
      </w:r>
      <w:r w:rsidRPr="000F4D4D">
        <w:rPr>
          <w:i/>
          <w:szCs w:val="24"/>
        </w:rPr>
        <w:t>.</w:t>
      </w:r>
    </w:p>
    <w:bookmarkStart w:id="5" w:name="_Toc118778631"/>
    <w:bookmarkStart w:id="6" w:name="_Toc118791033"/>
    <w:bookmarkStart w:id="7" w:name="_Toc118881495"/>
    <w:bookmarkStart w:id="8" w:name="_Toc119116189"/>
    <w:bookmarkStart w:id="9" w:name="_Toc119118424"/>
    <w:p w:rsidR="005E76D1" w:rsidRDefault="00B5774F">
      <w:pPr>
        <w:pStyle w:val="TOC1"/>
        <w:rPr>
          <w:rFonts w:asciiTheme="minorHAnsi" w:eastAsiaTheme="minorEastAsia" w:hAnsiTheme="minorHAnsi" w:cstheme="minorBidi"/>
          <w:bCs w:val="0"/>
          <w:noProof/>
          <w:sz w:val="22"/>
          <w:szCs w:val="22"/>
          <w:lang w:val="fr-FR"/>
        </w:rPr>
      </w:pPr>
      <w:r>
        <w:fldChar w:fldCharType="begin"/>
      </w:r>
      <w:r w:rsidR="00C0332E">
        <w:instrText xml:space="preserve"> TOC \o "3-3" \h \z \t "Heading 1;1;Heading 2;2;1-- Titre 1 annexes;1;1-- Titre 1;1;1-- Titre 2;2;1-- Bibliographie sn;1" </w:instrText>
      </w:r>
      <w:r>
        <w:fldChar w:fldCharType="separate"/>
      </w:r>
      <w:hyperlink w:anchor="_Toc409004589" w:history="1">
        <w:r w:rsidR="005E76D1" w:rsidRPr="00AE139E">
          <w:rPr>
            <w:rStyle w:val="Hyperlink"/>
            <w:noProof/>
            <w:lang w:val="fr-CH"/>
          </w:rPr>
          <w:t>1</w:t>
        </w:r>
        <w:r w:rsidR="005E76D1">
          <w:rPr>
            <w:rFonts w:asciiTheme="minorHAnsi" w:eastAsiaTheme="minorEastAsia" w:hAnsiTheme="minorHAnsi" w:cstheme="minorBidi"/>
            <w:bCs w:val="0"/>
            <w:noProof/>
            <w:sz w:val="22"/>
            <w:szCs w:val="22"/>
            <w:lang w:val="fr-FR"/>
          </w:rPr>
          <w:tab/>
        </w:r>
        <w:r w:rsidR="005E76D1" w:rsidRPr="00AE139E">
          <w:rPr>
            <w:rStyle w:val="Hyperlink"/>
            <w:noProof/>
          </w:rPr>
          <w:t>Introduction</w:t>
        </w:r>
        <w:r w:rsidR="005E76D1">
          <w:rPr>
            <w:noProof/>
            <w:webHidden/>
          </w:rPr>
          <w:tab/>
        </w:r>
        <w:r>
          <w:rPr>
            <w:noProof/>
            <w:webHidden/>
          </w:rPr>
          <w:fldChar w:fldCharType="begin"/>
        </w:r>
        <w:r w:rsidR="005E76D1">
          <w:rPr>
            <w:noProof/>
            <w:webHidden/>
          </w:rPr>
          <w:instrText xml:space="preserve"> PAGEREF _Toc409004589 \h </w:instrText>
        </w:r>
        <w:r>
          <w:rPr>
            <w:noProof/>
            <w:webHidden/>
          </w:rPr>
        </w:r>
        <w:r>
          <w:rPr>
            <w:noProof/>
            <w:webHidden/>
          </w:rPr>
          <w:fldChar w:fldCharType="separate"/>
        </w:r>
        <w:r w:rsidR="005E76D1">
          <w:rPr>
            <w:noProof/>
            <w:webHidden/>
          </w:rPr>
          <w:t>8</w:t>
        </w:r>
        <w:r>
          <w:rPr>
            <w:noProof/>
            <w:webHidden/>
          </w:rPr>
          <w:fldChar w:fldCharType="end"/>
        </w:r>
      </w:hyperlink>
    </w:p>
    <w:p w:rsidR="005E76D1" w:rsidRDefault="009C54B0">
      <w:pPr>
        <w:pStyle w:val="TOC1"/>
        <w:rPr>
          <w:rFonts w:asciiTheme="minorHAnsi" w:eastAsiaTheme="minorEastAsia" w:hAnsiTheme="minorHAnsi" w:cstheme="minorBidi"/>
          <w:bCs w:val="0"/>
          <w:noProof/>
          <w:sz w:val="22"/>
          <w:szCs w:val="22"/>
          <w:lang w:val="fr-FR"/>
        </w:rPr>
      </w:pPr>
      <w:hyperlink w:anchor="_Toc409004590" w:history="1">
        <w:r w:rsidR="005E76D1" w:rsidRPr="00AE139E">
          <w:rPr>
            <w:rStyle w:val="Hyperlink"/>
            <w:noProof/>
            <w:lang w:val="fr-CH"/>
          </w:rPr>
          <w:t>2</w:t>
        </w:r>
        <w:r w:rsidR="005E76D1">
          <w:rPr>
            <w:rFonts w:asciiTheme="minorHAnsi" w:eastAsiaTheme="minorEastAsia" w:hAnsiTheme="minorHAnsi" w:cstheme="minorBidi"/>
            <w:bCs w:val="0"/>
            <w:noProof/>
            <w:sz w:val="22"/>
            <w:szCs w:val="22"/>
            <w:lang w:val="fr-FR"/>
          </w:rPr>
          <w:tab/>
        </w:r>
        <w:r w:rsidR="005E76D1" w:rsidRPr="00AE139E">
          <w:rPr>
            <w:rStyle w:val="Hyperlink"/>
            <w:noProof/>
          </w:rPr>
          <w:t>Nom chapitre</w:t>
        </w:r>
        <w:r w:rsidR="005E76D1">
          <w:rPr>
            <w:noProof/>
            <w:webHidden/>
          </w:rPr>
          <w:tab/>
        </w:r>
        <w:r w:rsidR="00B5774F">
          <w:rPr>
            <w:noProof/>
            <w:webHidden/>
          </w:rPr>
          <w:fldChar w:fldCharType="begin"/>
        </w:r>
        <w:r w:rsidR="005E76D1">
          <w:rPr>
            <w:noProof/>
            <w:webHidden/>
          </w:rPr>
          <w:instrText xml:space="preserve"> PAGEREF _Toc409004590 \h </w:instrText>
        </w:r>
        <w:r w:rsidR="00B5774F">
          <w:rPr>
            <w:noProof/>
            <w:webHidden/>
          </w:rPr>
        </w:r>
        <w:r w:rsidR="00B5774F">
          <w:rPr>
            <w:noProof/>
            <w:webHidden/>
          </w:rPr>
          <w:fldChar w:fldCharType="separate"/>
        </w:r>
        <w:r w:rsidR="005E76D1">
          <w:rPr>
            <w:noProof/>
            <w:webHidden/>
          </w:rPr>
          <w:t>10</w:t>
        </w:r>
        <w:r w:rsidR="00B5774F">
          <w:rPr>
            <w:noProof/>
            <w:webHidden/>
          </w:rPr>
          <w:fldChar w:fldCharType="end"/>
        </w:r>
      </w:hyperlink>
    </w:p>
    <w:p w:rsidR="005E76D1" w:rsidRDefault="009C54B0">
      <w:pPr>
        <w:pStyle w:val="TOC2"/>
        <w:rPr>
          <w:rFonts w:asciiTheme="minorHAnsi" w:eastAsiaTheme="minorEastAsia" w:hAnsiTheme="minorHAnsi" w:cstheme="minorBidi"/>
          <w:iCs w:val="0"/>
          <w:noProof/>
          <w:sz w:val="22"/>
          <w:szCs w:val="22"/>
          <w:lang w:val="fr-FR"/>
        </w:rPr>
      </w:pPr>
      <w:hyperlink w:anchor="_Toc409004591" w:history="1">
        <w:r w:rsidR="005E76D1" w:rsidRPr="00AE139E">
          <w:rPr>
            <w:rStyle w:val="Hyperlink"/>
            <w:noProof/>
          </w:rPr>
          <w:t>Introduction</w:t>
        </w:r>
        <w:r w:rsidR="005E76D1">
          <w:rPr>
            <w:noProof/>
            <w:webHidden/>
          </w:rPr>
          <w:tab/>
        </w:r>
        <w:r w:rsidR="00B5774F">
          <w:rPr>
            <w:noProof/>
            <w:webHidden/>
          </w:rPr>
          <w:fldChar w:fldCharType="begin"/>
        </w:r>
        <w:r w:rsidR="005E76D1">
          <w:rPr>
            <w:noProof/>
            <w:webHidden/>
          </w:rPr>
          <w:instrText xml:space="preserve"> PAGEREF _Toc409004591 \h </w:instrText>
        </w:r>
        <w:r w:rsidR="00B5774F">
          <w:rPr>
            <w:noProof/>
            <w:webHidden/>
          </w:rPr>
        </w:r>
        <w:r w:rsidR="00B5774F">
          <w:rPr>
            <w:noProof/>
            <w:webHidden/>
          </w:rPr>
          <w:fldChar w:fldCharType="separate"/>
        </w:r>
        <w:r w:rsidR="005E76D1">
          <w:rPr>
            <w:noProof/>
            <w:webHidden/>
          </w:rPr>
          <w:t>10</w:t>
        </w:r>
        <w:r w:rsidR="00B5774F">
          <w:rPr>
            <w:noProof/>
            <w:webHidden/>
          </w:rPr>
          <w:fldChar w:fldCharType="end"/>
        </w:r>
      </w:hyperlink>
    </w:p>
    <w:p w:rsidR="005E76D1" w:rsidRDefault="009C54B0">
      <w:pPr>
        <w:pStyle w:val="TOC2"/>
        <w:rPr>
          <w:rFonts w:asciiTheme="minorHAnsi" w:eastAsiaTheme="minorEastAsia" w:hAnsiTheme="minorHAnsi" w:cstheme="minorBidi"/>
          <w:iCs w:val="0"/>
          <w:noProof/>
          <w:sz w:val="22"/>
          <w:szCs w:val="22"/>
          <w:lang w:val="fr-FR"/>
        </w:rPr>
      </w:pPr>
      <w:hyperlink w:anchor="_Toc409004592" w:history="1">
        <w:r w:rsidR="005E76D1" w:rsidRPr="00AE139E">
          <w:rPr>
            <w:rStyle w:val="Hyperlink"/>
            <w:noProof/>
          </w:rPr>
          <w:t>2.1</w:t>
        </w:r>
        <w:r w:rsidR="005E76D1">
          <w:rPr>
            <w:rFonts w:asciiTheme="minorHAnsi" w:eastAsiaTheme="minorEastAsia" w:hAnsiTheme="minorHAnsi" w:cstheme="minorBidi"/>
            <w:iCs w:val="0"/>
            <w:noProof/>
            <w:sz w:val="22"/>
            <w:szCs w:val="22"/>
            <w:lang w:val="fr-FR"/>
          </w:rPr>
          <w:tab/>
        </w:r>
        <w:r w:rsidR="005E76D1" w:rsidRPr="00AE139E">
          <w:rPr>
            <w:rStyle w:val="Hyperlink"/>
            <w:noProof/>
          </w:rPr>
          <w:t>Insérer une figure</w:t>
        </w:r>
        <w:r w:rsidR="005E76D1">
          <w:rPr>
            <w:noProof/>
            <w:webHidden/>
          </w:rPr>
          <w:tab/>
        </w:r>
        <w:r w:rsidR="00B5774F">
          <w:rPr>
            <w:noProof/>
            <w:webHidden/>
          </w:rPr>
          <w:fldChar w:fldCharType="begin"/>
        </w:r>
        <w:r w:rsidR="005E76D1">
          <w:rPr>
            <w:noProof/>
            <w:webHidden/>
          </w:rPr>
          <w:instrText xml:space="preserve"> PAGEREF _Toc409004592 \h </w:instrText>
        </w:r>
        <w:r w:rsidR="00B5774F">
          <w:rPr>
            <w:noProof/>
            <w:webHidden/>
          </w:rPr>
        </w:r>
        <w:r w:rsidR="00B5774F">
          <w:rPr>
            <w:noProof/>
            <w:webHidden/>
          </w:rPr>
          <w:fldChar w:fldCharType="separate"/>
        </w:r>
        <w:r w:rsidR="005E76D1">
          <w:rPr>
            <w:noProof/>
            <w:webHidden/>
          </w:rPr>
          <w:t>10</w:t>
        </w:r>
        <w:r w:rsidR="00B5774F">
          <w:rPr>
            <w:noProof/>
            <w:webHidden/>
          </w:rPr>
          <w:fldChar w:fldCharType="end"/>
        </w:r>
      </w:hyperlink>
    </w:p>
    <w:p w:rsidR="005E76D1" w:rsidRDefault="009C54B0">
      <w:pPr>
        <w:pStyle w:val="TOC2"/>
        <w:rPr>
          <w:rFonts w:asciiTheme="minorHAnsi" w:eastAsiaTheme="minorEastAsia" w:hAnsiTheme="minorHAnsi" w:cstheme="minorBidi"/>
          <w:iCs w:val="0"/>
          <w:noProof/>
          <w:sz w:val="22"/>
          <w:szCs w:val="22"/>
          <w:lang w:val="fr-FR"/>
        </w:rPr>
      </w:pPr>
      <w:hyperlink w:anchor="_Toc409004593" w:history="1">
        <w:r w:rsidR="005E76D1" w:rsidRPr="00AE139E">
          <w:rPr>
            <w:rStyle w:val="Hyperlink"/>
            <w:noProof/>
          </w:rPr>
          <w:t>2.2</w:t>
        </w:r>
        <w:r w:rsidR="005E76D1">
          <w:rPr>
            <w:rFonts w:asciiTheme="minorHAnsi" w:eastAsiaTheme="minorEastAsia" w:hAnsiTheme="minorHAnsi" w:cstheme="minorBidi"/>
            <w:iCs w:val="0"/>
            <w:noProof/>
            <w:sz w:val="22"/>
            <w:szCs w:val="22"/>
            <w:lang w:val="fr-FR"/>
          </w:rPr>
          <w:tab/>
        </w:r>
        <w:r w:rsidR="005E76D1" w:rsidRPr="00AE139E">
          <w:rPr>
            <w:rStyle w:val="Hyperlink"/>
            <w:noProof/>
          </w:rPr>
          <w:t>Insérer un Tableau</w:t>
        </w:r>
        <w:r w:rsidR="005E76D1">
          <w:rPr>
            <w:noProof/>
            <w:webHidden/>
          </w:rPr>
          <w:tab/>
        </w:r>
        <w:r w:rsidR="00B5774F">
          <w:rPr>
            <w:noProof/>
            <w:webHidden/>
          </w:rPr>
          <w:fldChar w:fldCharType="begin"/>
        </w:r>
        <w:r w:rsidR="005E76D1">
          <w:rPr>
            <w:noProof/>
            <w:webHidden/>
          </w:rPr>
          <w:instrText xml:space="preserve"> PAGEREF _Toc409004593 \h </w:instrText>
        </w:r>
        <w:r w:rsidR="00B5774F">
          <w:rPr>
            <w:noProof/>
            <w:webHidden/>
          </w:rPr>
        </w:r>
        <w:r w:rsidR="00B5774F">
          <w:rPr>
            <w:noProof/>
            <w:webHidden/>
          </w:rPr>
          <w:fldChar w:fldCharType="separate"/>
        </w:r>
        <w:r w:rsidR="005E76D1">
          <w:rPr>
            <w:noProof/>
            <w:webHidden/>
          </w:rPr>
          <w:t>11</w:t>
        </w:r>
        <w:r w:rsidR="00B5774F">
          <w:rPr>
            <w:noProof/>
            <w:webHidden/>
          </w:rPr>
          <w:fldChar w:fldCharType="end"/>
        </w:r>
      </w:hyperlink>
    </w:p>
    <w:p w:rsidR="005E76D1" w:rsidRDefault="009C54B0">
      <w:pPr>
        <w:pStyle w:val="TOC2"/>
        <w:rPr>
          <w:rFonts w:asciiTheme="minorHAnsi" w:eastAsiaTheme="minorEastAsia" w:hAnsiTheme="minorHAnsi" w:cstheme="minorBidi"/>
          <w:iCs w:val="0"/>
          <w:noProof/>
          <w:sz w:val="22"/>
          <w:szCs w:val="22"/>
          <w:lang w:val="fr-FR"/>
        </w:rPr>
      </w:pPr>
      <w:hyperlink w:anchor="_Toc409004594" w:history="1">
        <w:r w:rsidR="005E76D1" w:rsidRPr="00AE139E">
          <w:rPr>
            <w:rStyle w:val="Hyperlink"/>
            <w:noProof/>
          </w:rPr>
          <w:t>2.3</w:t>
        </w:r>
        <w:r w:rsidR="005E76D1">
          <w:rPr>
            <w:rFonts w:asciiTheme="minorHAnsi" w:eastAsiaTheme="minorEastAsia" w:hAnsiTheme="minorHAnsi" w:cstheme="minorBidi"/>
            <w:iCs w:val="0"/>
            <w:noProof/>
            <w:sz w:val="22"/>
            <w:szCs w:val="22"/>
            <w:lang w:val="fr-FR"/>
          </w:rPr>
          <w:tab/>
        </w:r>
        <w:r w:rsidR="005E76D1" w:rsidRPr="00AE139E">
          <w:rPr>
            <w:rStyle w:val="Hyperlink"/>
            <w:noProof/>
          </w:rPr>
          <w:t>Insérer une équation</w:t>
        </w:r>
        <w:r w:rsidR="005E76D1">
          <w:rPr>
            <w:noProof/>
            <w:webHidden/>
          </w:rPr>
          <w:tab/>
        </w:r>
        <w:r w:rsidR="00B5774F">
          <w:rPr>
            <w:noProof/>
            <w:webHidden/>
          </w:rPr>
          <w:fldChar w:fldCharType="begin"/>
        </w:r>
        <w:r w:rsidR="005E76D1">
          <w:rPr>
            <w:noProof/>
            <w:webHidden/>
          </w:rPr>
          <w:instrText xml:space="preserve"> PAGEREF _Toc409004594 \h </w:instrText>
        </w:r>
        <w:r w:rsidR="00B5774F">
          <w:rPr>
            <w:noProof/>
            <w:webHidden/>
          </w:rPr>
        </w:r>
        <w:r w:rsidR="00B5774F">
          <w:rPr>
            <w:noProof/>
            <w:webHidden/>
          </w:rPr>
          <w:fldChar w:fldCharType="separate"/>
        </w:r>
        <w:r w:rsidR="005E76D1">
          <w:rPr>
            <w:noProof/>
            <w:webHidden/>
          </w:rPr>
          <w:t>11</w:t>
        </w:r>
        <w:r w:rsidR="00B5774F">
          <w:rPr>
            <w:noProof/>
            <w:webHidden/>
          </w:rPr>
          <w:fldChar w:fldCharType="end"/>
        </w:r>
      </w:hyperlink>
    </w:p>
    <w:p w:rsidR="005E76D1" w:rsidRDefault="009C54B0">
      <w:pPr>
        <w:pStyle w:val="TOC2"/>
        <w:rPr>
          <w:rFonts w:asciiTheme="minorHAnsi" w:eastAsiaTheme="minorEastAsia" w:hAnsiTheme="minorHAnsi" w:cstheme="minorBidi"/>
          <w:iCs w:val="0"/>
          <w:noProof/>
          <w:sz w:val="22"/>
          <w:szCs w:val="22"/>
          <w:lang w:val="fr-FR"/>
        </w:rPr>
      </w:pPr>
      <w:hyperlink w:anchor="_Toc409004595" w:history="1">
        <w:r w:rsidR="005E76D1" w:rsidRPr="00AE139E">
          <w:rPr>
            <w:rStyle w:val="Hyperlink"/>
            <w:noProof/>
          </w:rPr>
          <w:t>2.4</w:t>
        </w:r>
        <w:r w:rsidR="005E76D1">
          <w:rPr>
            <w:rFonts w:asciiTheme="minorHAnsi" w:eastAsiaTheme="minorEastAsia" w:hAnsiTheme="minorHAnsi" w:cstheme="minorBidi"/>
            <w:iCs w:val="0"/>
            <w:noProof/>
            <w:sz w:val="22"/>
            <w:szCs w:val="22"/>
            <w:lang w:val="fr-FR"/>
          </w:rPr>
          <w:tab/>
        </w:r>
        <w:r w:rsidR="005E76D1" w:rsidRPr="00AE139E">
          <w:rPr>
            <w:rStyle w:val="Hyperlink"/>
            <w:noProof/>
          </w:rPr>
          <w:t>Code et Listes</w:t>
        </w:r>
        <w:r w:rsidR="005E76D1">
          <w:rPr>
            <w:noProof/>
            <w:webHidden/>
          </w:rPr>
          <w:tab/>
        </w:r>
        <w:r w:rsidR="00B5774F">
          <w:rPr>
            <w:noProof/>
            <w:webHidden/>
          </w:rPr>
          <w:fldChar w:fldCharType="begin"/>
        </w:r>
        <w:r w:rsidR="005E76D1">
          <w:rPr>
            <w:noProof/>
            <w:webHidden/>
          </w:rPr>
          <w:instrText xml:space="preserve"> PAGEREF _Toc409004595 \h </w:instrText>
        </w:r>
        <w:r w:rsidR="00B5774F">
          <w:rPr>
            <w:noProof/>
            <w:webHidden/>
          </w:rPr>
        </w:r>
        <w:r w:rsidR="00B5774F">
          <w:rPr>
            <w:noProof/>
            <w:webHidden/>
          </w:rPr>
          <w:fldChar w:fldCharType="separate"/>
        </w:r>
        <w:r w:rsidR="005E76D1">
          <w:rPr>
            <w:noProof/>
            <w:webHidden/>
          </w:rPr>
          <w:t>12</w:t>
        </w:r>
        <w:r w:rsidR="00B5774F">
          <w:rPr>
            <w:noProof/>
            <w:webHidden/>
          </w:rPr>
          <w:fldChar w:fldCharType="end"/>
        </w:r>
      </w:hyperlink>
    </w:p>
    <w:p w:rsidR="005E76D1" w:rsidRDefault="009C54B0">
      <w:pPr>
        <w:pStyle w:val="TOC3"/>
        <w:rPr>
          <w:rFonts w:asciiTheme="minorHAnsi" w:eastAsiaTheme="minorEastAsia" w:hAnsiTheme="minorHAnsi" w:cstheme="minorBidi"/>
          <w:noProof/>
          <w:szCs w:val="22"/>
          <w:lang w:val="fr-FR"/>
        </w:rPr>
      </w:pPr>
      <w:hyperlink w:anchor="_Toc409004596" w:history="1">
        <w:r w:rsidR="005E76D1" w:rsidRPr="00AE139E">
          <w:rPr>
            <w:rStyle w:val="Hyperlink"/>
            <w:noProof/>
          </w:rPr>
          <w:t>2.4.1</w:t>
        </w:r>
        <w:r w:rsidR="005E76D1">
          <w:rPr>
            <w:rFonts w:asciiTheme="minorHAnsi" w:eastAsiaTheme="minorEastAsia" w:hAnsiTheme="minorHAnsi" w:cstheme="minorBidi"/>
            <w:noProof/>
            <w:szCs w:val="22"/>
            <w:lang w:val="fr-FR"/>
          </w:rPr>
          <w:tab/>
        </w:r>
        <w:r w:rsidR="005E76D1" w:rsidRPr="00AE139E">
          <w:rPr>
            <w:rStyle w:val="Hyperlink"/>
            <w:noProof/>
          </w:rPr>
          <w:t>Ecrire du code</w:t>
        </w:r>
        <w:r w:rsidR="005E76D1">
          <w:rPr>
            <w:noProof/>
            <w:webHidden/>
          </w:rPr>
          <w:tab/>
        </w:r>
        <w:r w:rsidR="00B5774F">
          <w:rPr>
            <w:noProof/>
            <w:webHidden/>
          </w:rPr>
          <w:fldChar w:fldCharType="begin"/>
        </w:r>
        <w:r w:rsidR="005E76D1">
          <w:rPr>
            <w:noProof/>
            <w:webHidden/>
          </w:rPr>
          <w:instrText xml:space="preserve"> PAGEREF _Toc409004596 \h </w:instrText>
        </w:r>
        <w:r w:rsidR="00B5774F">
          <w:rPr>
            <w:noProof/>
            <w:webHidden/>
          </w:rPr>
        </w:r>
        <w:r w:rsidR="00B5774F">
          <w:rPr>
            <w:noProof/>
            <w:webHidden/>
          </w:rPr>
          <w:fldChar w:fldCharType="separate"/>
        </w:r>
        <w:r w:rsidR="005E76D1">
          <w:rPr>
            <w:noProof/>
            <w:webHidden/>
          </w:rPr>
          <w:t>12</w:t>
        </w:r>
        <w:r w:rsidR="00B5774F">
          <w:rPr>
            <w:noProof/>
            <w:webHidden/>
          </w:rPr>
          <w:fldChar w:fldCharType="end"/>
        </w:r>
      </w:hyperlink>
    </w:p>
    <w:p w:rsidR="005E76D1" w:rsidRDefault="009C54B0">
      <w:pPr>
        <w:pStyle w:val="TOC3"/>
        <w:rPr>
          <w:rFonts w:asciiTheme="minorHAnsi" w:eastAsiaTheme="minorEastAsia" w:hAnsiTheme="minorHAnsi" w:cstheme="minorBidi"/>
          <w:noProof/>
          <w:szCs w:val="22"/>
          <w:lang w:val="fr-FR"/>
        </w:rPr>
      </w:pPr>
      <w:hyperlink w:anchor="_Toc409004597" w:history="1">
        <w:r w:rsidR="005E76D1" w:rsidRPr="00AE139E">
          <w:rPr>
            <w:rStyle w:val="Hyperlink"/>
            <w:noProof/>
          </w:rPr>
          <w:t>2.4.2</w:t>
        </w:r>
        <w:r w:rsidR="005E76D1">
          <w:rPr>
            <w:rFonts w:asciiTheme="minorHAnsi" w:eastAsiaTheme="minorEastAsia" w:hAnsiTheme="minorHAnsi" w:cstheme="minorBidi"/>
            <w:noProof/>
            <w:szCs w:val="22"/>
            <w:lang w:val="fr-FR"/>
          </w:rPr>
          <w:tab/>
        </w:r>
        <w:r w:rsidR="005E76D1" w:rsidRPr="00AE139E">
          <w:rPr>
            <w:rStyle w:val="Hyperlink"/>
            <w:noProof/>
          </w:rPr>
          <w:t>Utiliser des puces</w:t>
        </w:r>
        <w:r w:rsidR="005E76D1">
          <w:rPr>
            <w:noProof/>
            <w:webHidden/>
          </w:rPr>
          <w:tab/>
        </w:r>
        <w:r w:rsidR="00B5774F">
          <w:rPr>
            <w:noProof/>
            <w:webHidden/>
          </w:rPr>
          <w:fldChar w:fldCharType="begin"/>
        </w:r>
        <w:r w:rsidR="005E76D1">
          <w:rPr>
            <w:noProof/>
            <w:webHidden/>
          </w:rPr>
          <w:instrText xml:space="preserve"> PAGEREF _Toc409004597 \h </w:instrText>
        </w:r>
        <w:r w:rsidR="00B5774F">
          <w:rPr>
            <w:noProof/>
            <w:webHidden/>
          </w:rPr>
        </w:r>
        <w:r w:rsidR="00B5774F">
          <w:rPr>
            <w:noProof/>
            <w:webHidden/>
          </w:rPr>
          <w:fldChar w:fldCharType="separate"/>
        </w:r>
        <w:r w:rsidR="005E76D1">
          <w:rPr>
            <w:noProof/>
            <w:webHidden/>
          </w:rPr>
          <w:t>12</w:t>
        </w:r>
        <w:r w:rsidR="00B5774F">
          <w:rPr>
            <w:noProof/>
            <w:webHidden/>
          </w:rPr>
          <w:fldChar w:fldCharType="end"/>
        </w:r>
      </w:hyperlink>
    </w:p>
    <w:p w:rsidR="005E76D1" w:rsidRDefault="009C54B0">
      <w:pPr>
        <w:pStyle w:val="TOC2"/>
        <w:rPr>
          <w:rFonts w:asciiTheme="minorHAnsi" w:eastAsiaTheme="minorEastAsia" w:hAnsiTheme="minorHAnsi" w:cstheme="minorBidi"/>
          <w:iCs w:val="0"/>
          <w:noProof/>
          <w:sz w:val="22"/>
          <w:szCs w:val="22"/>
          <w:lang w:val="fr-FR"/>
        </w:rPr>
      </w:pPr>
      <w:hyperlink w:anchor="_Toc409004598" w:history="1">
        <w:r w:rsidR="005E76D1" w:rsidRPr="00AE139E">
          <w:rPr>
            <w:rStyle w:val="Hyperlink"/>
            <w:noProof/>
          </w:rPr>
          <w:t>2.5</w:t>
        </w:r>
        <w:r w:rsidR="005E76D1">
          <w:rPr>
            <w:rFonts w:asciiTheme="minorHAnsi" w:eastAsiaTheme="minorEastAsia" w:hAnsiTheme="minorHAnsi" w:cstheme="minorBidi"/>
            <w:iCs w:val="0"/>
            <w:noProof/>
            <w:sz w:val="22"/>
            <w:szCs w:val="22"/>
            <w:lang w:val="fr-FR"/>
          </w:rPr>
          <w:tab/>
        </w:r>
        <w:r w:rsidR="005E76D1" w:rsidRPr="00AE139E">
          <w:rPr>
            <w:rStyle w:val="Hyperlink"/>
            <w:noProof/>
          </w:rPr>
          <w:t>Citer une référence</w:t>
        </w:r>
        <w:r w:rsidR="005E76D1">
          <w:rPr>
            <w:noProof/>
            <w:webHidden/>
          </w:rPr>
          <w:tab/>
        </w:r>
        <w:r w:rsidR="00B5774F">
          <w:rPr>
            <w:noProof/>
            <w:webHidden/>
          </w:rPr>
          <w:fldChar w:fldCharType="begin"/>
        </w:r>
        <w:r w:rsidR="005E76D1">
          <w:rPr>
            <w:noProof/>
            <w:webHidden/>
          </w:rPr>
          <w:instrText xml:space="preserve"> PAGEREF _Toc409004598 \h </w:instrText>
        </w:r>
        <w:r w:rsidR="00B5774F">
          <w:rPr>
            <w:noProof/>
            <w:webHidden/>
          </w:rPr>
        </w:r>
        <w:r w:rsidR="00B5774F">
          <w:rPr>
            <w:noProof/>
            <w:webHidden/>
          </w:rPr>
          <w:fldChar w:fldCharType="separate"/>
        </w:r>
        <w:r w:rsidR="005E76D1">
          <w:rPr>
            <w:noProof/>
            <w:webHidden/>
          </w:rPr>
          <w:t>12</w:t>
        </w:r>
        <w:r w:rsidR="00B5774F">
          <w:rPr>
            <w:noProof/>
            <w:webHidden/>
          </w:rPr>
          <w:fldChar w:fldCharType="end"/>
        </w:r>
      </w:hyperlink>
    </w:p>
    <w:p w:rsidR="005E76D1" w:rsidRDefault="009C54B0">
      <w:pPr>
        <w:pStyle w:val="TOC2"/>
        <w:rPr>
          <w:rFonts w:asciiTheme="minorHAnsi" w:eastAsiaTheme="minorEastAsia" w:hAnsiTheme="minorHAnsi" w:cstheme="minorBidi"/>
          <w:iCs w:val="0"/>
          <w:noProof/>
          <w:sz w:val="22"/>
          <w:szCs w:val="22"/>
          <w:lang w:val="fr-FR"/>
        </w:rPr>
      </w:pPr>
      <w:hyperlink w:anchor="_Toc409004599" w:history="1">
        <w:r w:rsidR="005E76D1" w:rsidRPr="00AE139E">
          <w:rPr>
            <w:rStyle w:val="Hyperlink"/>
            <w:noProof/>
          </w:rPr>
          <w:t>Conclusion</w:t>
        </w:r>
        <w:r w:rsidR="005E76D1">
          <w:rPr>
            <w:noProof/>
            <w:webHidden/>
          </w:rPr>
          <w:tab/>
        </w:r>
        <w:r w:rsidR="00B5774F">
          <w:rPr>
            <w:noProof/>
            <w:webHidden/>
          </w:rPr>
          <w:fldChar w:fldCharType="begin"/>
        </w:r>
        <w:r w:rsidR="005E76D1">
          <w:rPr>
            <w:noProof/>
            <w:webHidden/>
          </w:rPr>
          <w:instrText xml:space="preserve"> PAGEREF _Toc409004599 \h </w:instrText>
        </w:r>
        <w:r w:rsidR="00B5774F">
          <w:rPr>
            <w:noProof/>
            <w:webHidden/>
          </w:rPr>
        </w:r>
        <w:r w:rsidR="00B5774F">
          <w:rPr>
            <w:noProof/>
            <w:webHidden/>
          </w:rPr>
          <w:fldChar w:fldCharType="separate"/>
        </w:r>
        <w:r w:rsidR="005E76D1">
          <w:rPr>
            <w:noProof/>
            <w:webHidden/>
          </w:rPr>
          <w:t>13</w:t>
        </w:r>
        <w:r w:rsidR="00B5774F">
          <w:rPr>
            <w:noProof/>
            <w:webHidden/>
          </w:rPr>
          <w:fldChar w:fldCharType="end"/>
        </w:r>
      </w:hyperlink>
    </w:p>
    <w:p w:rsidR="005E76D1" w:rsidRDefault="009C54B0">
      <w:pPr>
        <w:pStyle w:val="TOC1"/>
        <w:rPr>
          <w:rFonts w:asciiTheme="minorHAnsi" w:eastAsiaTheme="minorEastAsia" w:hAnsiTheme="minorHAnsi" w:cstheme="minorBidi"/>
          <w:bCs w:val="0"/>
          <w:noProof/>
          <w:sz w:val="22"/>
          <w:szCs w:val="22"/>
          <w:lang w:val="fr-FR"/>
        </w:rPr>
      </w:pPr>
      <w:hyperlink w:anchor="_Toc409004600" w:history="1">
        <w:r w:rsidR="005E76D1" w:rsidRPr="00AE139E">
          <w:rPr>
            <w:rStyle w:val="Hyperlink"/>
            <w:noProof/>
            <w:lang w:val="fr-CH"/>
          </w:rPr>
          <w:t>3</w:t>
        </w:r>
        <w:r w:rsidR="005E76D1">
          <w:rPr>
            <w:rFonts w:asciiTheme="minorHAnsi" w:eastAsiaTheme="minorEastAsia" w:hAnsiTheme="minorHAnsi" w:cstheme="minorBidi"/>
            <w:bCs w:val="0"/>
            <w:noProof/>
            <w:sz w:val="22"/>
            <w:szCs w:val="22"/>
            <w:lang w:val="fr-FR"/>
          </w:rPr>
          <w:tab/>
        </w:r>
        <w:r w:rsidR="005E76D1" w:rsidRPr="00AE139E">
          <w:rPr>
            <w:rStyle w:val="Hyperlink"/>
            <w:noProof/>
          </w:rPr>
          <w:t>Autres…</w:t>
        </w:r>
        <w:r w:rsidR="005E76D1">
          <w:rPr>
            <w:noProof/>
            <w:webHidden/>
          </w:rPr>
          <w:tab/>
        </w:r>
        <w:r w:rsidR="00B5774F">
          <w:rPr>
            <w:noProof/>
            <w:webHidden/>
          </w:rPr>
          <w:fldChar w:fldCharType="begin"/>
        </w:r>
        <w:r w:rsidR="005E76D1">
          <w:rPr>
            <w:noProof/>
            <w:webHidden/>
          </w:rPr>
          <w:instrText xml:space="preserve"> PAGEREF _Toc409004600 \h </w:instrText>
        </w:r>
        <w:r w:rsidR="00B5774F">
          <w:rPr>
            <w:noProof/>
            <w:webHidden/>
          </w:rPr>
        </w:r>
        <w:r w:rsidR="00B5774F">
          <w:rPr>
            <w:noProof/>
            <w:webHidden/>
          </w:rPr>
          <w:fldChar w:fldCharType="separate"/>
        </w:r>
        <w:r w:rsidR="005E76D1">
          <w:rPr>
            <w:noProof/>
            <w:webHidden/>
          </w:rPr>
          <w:t>14</w:t>
        </w:r>
        <w:r w:rsidR="00B5774F">
          <w:rPr>
            <w:noProof/>
            <w:webHidden/>
          </w:rPr>
          <w:fldChar w:fldCharType="end"/>
        </w:r>
      </w:hyperlink>
    </w:p>
    <w:p w:rsidR="005E76D1" w:rsidRDefault="009C54B0">
      <w:pPr>
        <w:pStyle w:val="TOC1"/>
        <w:rPr>
          <w:rFonts w:asciiTheme="minorHAnsi" w:eastAsiaTheme="minorEastAsia" w:hAnsiTheme="minorHAnsi" w:cstheme="minorBidi"/>
          <w:bCs w:val="0"/>
          <w:noProof/>
          <w:sz w:val="22"/>
          <w:szCs w:val="22"/>
          <w:lang w:val="fr-FR"/>
        </w:rPr>
      </w:pPr>
      <w:hyperlink w:anchor="_Toc409004601" w:history="1">
        <w:r w:rsidR="005E76D1" w:rsidRPr="00AE139E">
          <w:rPr>
            <w:rStyle w:val="Hyperlink"/>
            <w:noProof/>
            <w:lang w:val="fr-CH"/>
          </w:rPr>
          <w:t>4</w:t>
        </w:r>
        <w:r w:rsidR="005E76D1">
          <w:rPr>
            <w:rFonts w:asciiTheme="minorHAnsi" w:eastAsiaTheme="minorEastAsia" w:hAnsiTheme="minorHAnsi" w:cstheme="minorBidi"/>
            <w:bCs w:val="0"/>
            <w:noProof/>
            <w:sz w:val="22"/>
            <w:szCs w:val="22"/>
            <w:lang w:val="fr-FR"/>
          </w:rPr>
          <w:tab/>
        </w:r>
        <w:r w:rsidR="005E76D1" w:rsidRPr="00AE139E">
          <w:rPr>
            <w:rStyle w:val="Hyperlink"/>
            <w:noProof/>
          </w:rPr>
          <w:t>Conclusion</w:t>
        </w:r>
        <w:r w:rsidR="005E76D1">
          <w:rPr>
            <w:noProof/>
            <w:webHidden/>
          </w:rPr>
          <w:tab/>
        </w:r>
        <w:r w:rsidR="00B5774F">
          <w:rPr>
            <w:noProof/>
            <w:webHidden/>
          </w:rPr>
          <w:fldChar w:fldCharType="begin"/>
        </w:r>
        <w:r w:rsidR="005E76D1">
          <w:rPr>
            <w:noProof/>
            <w:webHidden/>
          </w:rPr>
          <w:instrText xml:space="preserve"> PAGEREF _Toc409004601 \h </w:instrText>
        </w:r>
        <w:r w:rsidR="00B5774F">
          <w:rPr>
            <w:noProof/>
            <w:webHidden/>
          </w:rPr>
        </w:r>
        <w:r w:rsidR="00B5774F">
          <w:rPr>
            <w:noProof/>
            <w:webHidden/>
          </w:rPr>
          <w:fldChar w:fldCharType="separate"/>
        </w:r>
        <w:r w:rsidR="005E76D1">
          <w:rPr>
            <w:noProof/>
            <w:webHidden/>
          </w:rPr>
          <w:t>15</w:t>
        </w:r>
        <w:r w:rsidR="00B5774F">
          <w:rPr>
            <w:noProof/>
            <w:webHidden/>
          </w:rPr>
          <w:fldChar w:fldCharType="end"/>
        </w:r>
      </w:hyperlink>
    </w:p>
    <w:p w:rsidR="005E76D1" w:rsidRDefault="009C54B0">
      <w:pPr>
        <w:pStyle w:val="TOC1"/>
        <w:rPr>
          <w:rFonts w:asciiTheme="minorHAnsi" w:eastAsiaTheme="minorEastAsia" w:hAnsiTheme="minorHAnsi" w:cstheme="minorBidi"/>
          <w:bCs w:val="0"/>
          <w:noProof/>
          <w:sz w:val="22"/>
          <w:szCs w:val="22"/>
          <w:lang w:val="fr-FR"/>
        </w:rPr>
      </w:pPr>
      <w:hyperlink w:anchor="_Toc409004602" w:history="1">
        <w:r w:rsidR="005E76D1" w:rsidRPr="00AE139E">
          <w:rPr>
            <w:rStyle w:val="Hyperlink"/>
            <w:noProof/>
          </w:rPr>
          <w:t>Bibliographie</w:t>
        </w:r>
        <w:r w:rsidR="005E76D1">
          <w:rPr>
            <w:noProof/>
            <w:webHidden/>
          </w:rPr>
          <w:tab/>
        </w:r>
        <w:r w:rsidR="00B5774F">
          <w:rPr>
            <w:noProof/>
            <w:webHidden/>
          </w:rPr>
          <w:fldChar w:fldCharType="begin"/>
        </w:r>
        <w:r w:rsidR="005E76D1">
          <w:rPr>
            <w:noProof/>
            <w:webHidden/>
          </w:rPr>
          <w:instrText xml:space="preserve"> PAGEREF _Toc409004602 \h </w:instrText>
        </w:r>
        <w:r w:rsidR="00B5774F">
          <w:rPr>
            <w:noProof/>
            <w:webHidden/>
          </w:rPr>
        </w:r>
        <w:r w:rsidR="00B5774F">
          <w:rPr>
            <w:noProof/>
            <w:webHidden/>
          </w:rPr>
          <w:fldChar w:fldCharType="separate"/>
        </w:r>
        <w:r w:rsidR="005E76D1">
          <w:rPr>
            <w:noProof/>
            <w:webHidden/>
          </w:rPr>
          <w:t>16</w:t>
        </w:r>
        <w:r w:rsidR="00B5774F">
          <w:rPr>
            <w:noProof/>
            <w:webHidden/>
          </w:rPr>
          <w:fldChar w:fldCharType="end"/>
        </w:r>
      </w:hyperlink>
    </w:p>
    <w:p w:rsidR="005E76D1" w:rsidRDefault="009C54B0">
      <w:pPr>
        <w:pStyle w:val="TOC1"/>
        <w:rPr>
          <w:rFonts w:asciiTheme="minorHAnsi" w:eastAsiaTheme="minorEastAsia" w:hAnsiTheme="minorHAnsi" w:cstheme="minorBidi"/>
          <w:bCs w:val="0"/>
          <w:noProof/>
          <w:sz w:val="22"/>
          <w:szCs w:val="22"/>
          <w:lang w:val="fr-FR"/>
        </w:rPr>
      </w:pPr>
      <w:hyperlink w:anchor="_Toc409004603" w:history="1">
        <w:r w:rsidR="005E76D1" w:rsidRPr="00AE139E">
          <w:rPr>
            <w:rStyle w:val="Hyperlink"/>
            <w:noProof/>
          </w:rPr>
          <w:t>A</w:t>
        </w:r>
        <w:r w:rsidR="005E76D1">
          <w:rPr>
            <w:rFonts w:asciiTheme="minorHAnsi" w:eastAsiaTheme="minorEastAsia" w:hAnsiTheme="minorHAnsi" w:cstheme="minorBidi"/>
            <w:bCs w:val="0"/>
            <w:noProof/>
            <w:sz w:val="22"/>
            <w:szCs w:val="22"/>
            <w:lang w:val="fr-FR"/>
          </w:rPr>
          <w:tab/>
        </w:r>
        <w:r w:rsidR="005E76D1" w:rsidRPr="00AE139E">
          <w:rPr>
            <w:rStyle w:val="Hyperlink"/>
            <w:noProof/>
          </w:rPr>
          <w:t>Code source</w:t>
        </w:r>
        <w:r w:rsidR="005E76D1">
          <w:rPr>
            <w:noProof/>
            <w:webHidden/>
          </w:rPr>
          <w:tab/>
        </w:r>
        <w:r w:rsidR="00B5774F">
          <w:rPr>
            <w:noProof/>
            <w:webHidden/>
          </w:rPr>
          <w:fldChar w:fldCharType="begin"/>
        </w:r>
        <w:r w:rsidR="005E76D1">
          <w:rPr>
            <w:noProof/>
            <w:webHidden/>
          </w:rPr>
          <w:instrText xml:space="preserve"> PAGEREF _Toc409004603 \h </w:instrText>
        </w:r>
        <w:r w:rsidR="00B5774F">
          <w:rPr>
            <w:noProof/>
            <w:webHidden/>
          </w:rPr>
        </w:r>
        <w:r w:rsidR="00B5774F">
          <w:rPr>
            <w:noProof/>
            <w:webHidden/>
          </w:rPr>
          <w:fldChar w:fldCharType="separate"/>
        </w:r>
        <w:r w:rsidR="005E76D1">
          <w:rPr>
            <w:noProof/>
            <w:webHidden/>
          </w:rPr>
          <w:t>17</w:t>
        </w:r>
        <w:r w:rsidR="00B5774F">
          <w:rPr>
            <w:noProof/>
            <w:webHidden/>
          </w:rPr>
          <w:fldChar w:fldCharType="end"/>
        </w:r>
      </w:hyperlink>
    </w:p>
    <w:p w:rsidR="005E76D1" w:rsidRDefault="009C54B0">
      <w:pPr>
        <w:pStyle w:val="TOC1"/>
        <w:rPr>
          <w:rFonts w:asciiTheme="minorHAnsi" w:eastAsiaTheme="minorEastAsia" w:hAnsiTheme="minorHAnsi" w:cstheme="minorBidi"/>
          <w:bCs w:val="0"/>
          <w:noProof/>
          <w:sz w:val="22"/>
          <w:szCs w:val="22"/>
          <w:lang w:val="fr-FR"/>
        </w:rPr>
      </w:pPr>
      <w:hyperlink w:anchor="_Toc409004604" w:history="1">
        <w:r w:rsidR="005E76D1" w:rsidRPr="00AE139E">
          <w:rPr>
            <w:rStyle w:val="Hyperlink"/>
            <w:noProof/>
          </w:rPr>
          <w:t>B</w:t>
        </w:r>
        <w:r w:rsidR="005E76D1">
          <w:rPr>
            <w:rFonts w:asciiTheme="minorHAnsi" w:eastAsiaTheme="minorEastAsia" w:hAnsiTheme="minorHAnsi" w:cstheme="minorBidi"/>
            <w:bCs w:val="0"/>
            <w:noProof/>
            <w:sz w:val="22"/>
            <w:szCs w:val="22"/>
            <w:lang w:val="fr-FR"/>
          </w:rPr>
          <w:tab/>
        </w:r>
        <w:r w:rsidR="005E76D1" w:rsidRPr="00AE139E">
          <w:rPr>
            <w:rStyle w:val="Hyperlink"/>
            <w:noProof/>
          </w:rPr>
          <w:t>CD des ressources</w:t>
        </w:r>
        <w:r w:rsidR="005E76D1">
          <w:rPr>
            <w:noProof/>
            <w:webHidden/>
          </w:rPr>
          <w:tab/>
        </w:r>
        <w:r w:rsidR="00B5774F">
          <w:rPr>
            <w:noProof/>
            <w:webHidden/>
          </w:rPr>
          <w:fldChar w:fldCharType="begin"/>
        </w:r>
        <w:r w:rsidR="005E76D1">
          <w:rPr>
            <w:noProof/>
            <w:webHidden/>
          </w:rPr>
          <w:instrText xml:space="preserve"> PAGEREF _Toc409004604 \h </w:instrText>
        </w:r>
        <w:r w:rsidR="00B5774F">
          <w:rPr>
            <w:noProof/>
            <w:webHidden/>
          </w:rPr>
        </w:r>
        <w:r w:rsidR="00B5774F">
          <w:rPr>
            <w:noProof/>
            <w:webHidden/>
          </w:rPr>
          <w:fldChar w:fldCharType="separate"/>
        </w:r>
        <w:r w:rsidR="005E76D1">
          <w:rPr>
            <w:noProof/>
            <w:webHidden/>
          </w:rPr>
          <w:t>18</w:t>
        </w:r>
        <w:r w:rsidR="00B5774F">
          <w:rPr>
            <w:noProof/>
            <w:webHidden/>
          </w:rPr>
          <w:fldChar w:fldCharType="end"/>
        </w:r>
      </w:hyperlink>
    </w:p>
    <w:p w:rsidR="00AF278F" w:rsidRDefault="00B5774F" w:rsidP="0075519C">
      <w:pPr>
        <w:pStyle w:val="Caption"/>
      </w:pPr>
      <w:r>
        <w:rPr>
          <w:sz w:val="24"/>
        </w:rPr>
        <w:fldChar w:fldCharType="end"/>
      </w:r>
    </w:p>
    <w:p w:rsidR="00AF278F" w:rsidRDefault="00AF278F" w:rsidP="00AF278F">
      <w:pPr>
        <w:rPr>
          <w:sz w:val="20"/>
        </w:rPr>
      </w:pPr>
      <w:r>
        <w:br w:type="page"/>
      </w:r>
    </w:p>
    <w:p w:rsidR="00E26024" w:rsidRDefault="001A3879" w:rsidP="00E76BF4">
      <w:pPr>
        <w:pStyle w:val="1--Titre1sn"/>
      </w:pPr>
      <w:bookmarkStart w:id="10" w:name="_Toc119528828"/>
      <w:bookmarkStart w:id="11" w:name="_Toc119529950"/>
      <w:bookmarkStart w:id="12" w:name="_Toc119530441"/>
      <w:r>
        <w:lastRenderedPageBreak/>
        <w:t>Liste</w:t>
      </w:r>
      <w:r w:rsidR="00E26024">
        <w:t xml:space="preserve"> des figures</w:t>
      </w:r>
      <w:bookmarkEnd w:id="5"/>
      <w:bookmarkEnd w:id="6"/>
      <w:bookmarkEnd w:id="7"/>
      <w:bookmarkEnd w:id="8"/>
      <w:bookmarkEnd w:id="9"/>
      <w:bookmarkEnd w:id="10"/>
      <w:bookmarkEnd w:id="11"/>
      <w:bookmarkEnd w:id="12"/>
    </w:p>
    <w:bookmarkStart w:id="13" w:name="_Toc118778632"/>
    <w:bookmarkStart w:id="14" w:name="_Toc118791034"/>
    <w:bookmarkStart w:id="15" w:name="_Toc118881496"/>
    <w:bookmarkStart w:id="16" w:name="_Toc119116190"/>
    <w:bookmarkStart w:id="17" w:name="_Toc119118425"/>
    <w:p w:rsidR="00242317" w:rsidRDefault="00B5774F">
      <w:pPr>
        <w:pStyle w:val="TableofFigures"/>
        <w:tabs>
          <w:tab w:val="right" w:leader="dot" w:pos="9060"/>
        </w:tabs>
        <w:rPr>
          <w:rFonts w:asciiTheme="minorHAnsi" w:eastAsiaTheme="minorEastAsia" w:hAnsiTheme="minorHAnsi" w:cstheme="minorBidi"/>
          <w:noProof/>
          <w:sz w:val="22"/>
          <w:szCs w:val="22"/>
          <w:lang w:val="fr-FR"/>
        </w:rPr>
      </w:pPr>
      <w:r>
        <w:fldChar w:fldCharType="begin"/>
      </w:r>
      <w:r w:rsidR="00072E1D">
        <w:instrText xml:space="preserve"> TOC \h \z \c "Figure" </w:instrText>
      </w:r>
      <w:r>
        <w:fldChar w:fldCharType="separate"/>
      </w:r>
      <w:hyperlink w:anchor="_Toc406137793" w:history="1">
        <w:r w:rsidR="00242317" w:rsidRPr="006532FC">
          <w:rPr>
            <w:rStyle w:val="Hyperlink"/>
            <w:b/>
            <w:iCs/>
            <w:noProof/>
          </w:rPr>
          <w:t xml:space="preserve">Figure 1 : </w:t>
        </w:r>
        <w:r w:rsidR="00242317" w:rsidRPr="006532FC">
          <w:rPr>
            <w:rStyle w:val="Hyperlink"/>
            <w:noProof/>
          </w:rPr>
          <w:t>Organigramme de la société X.</w:t>
        </w:r>
        <w:r w:rsidR="00242317">
          <w:rPr>
            <w:noProof/>
            <w:webHidden/>
          </w:rPr>
          <w:tab/>
        </w:r>
        <w:r>
          <w:rPr>
            <w:noProof/>
            <w:webHidden/>
          </w:rPr>
          <w:fldChar w:fldCharType="begin"/>
        </w:r>
        <w:r w:rsidR="00242317">
          <w:rPr>
            <w:noProof/>
            <w:webHidden/>
          </w:rPr>
          <w:instrText xml:space="preserve"> PAGEREF _Toc406137793 \h </w:instrText>
        </w:r>
        <w:r>
          <w:rPr>
            <w:noProof/>
            <w:webHidden/>
          </w:rPr>
        </w:r>
        <w:r>
          <w:rPr>
            <w:noProof/>
            <w:webHidden/>
          </w:rPr>
          <w:fldChar w:fldCharType="separate"/>
        </w:r>
        <w:r w:rsidR="00242317">
          <w:rPr>
            <w:noProof/>
            <w:webHidden/>
          </w:rPr>
          <w:t>9</w:t>
        </w:r>
        <w:r>
          <w:rPr>
            <w:noProof/>
            <w:webHidden/>
          </w:rPr>
          <w:fldChar w:fldCharType="end"/>
        </w:r>
      </w:hyperlink>
    </w:p>
    <w:p w:rsidR="0075519C" w:rsidRPr="00253694" w:rsidRDefault="00B5774F" w:rsidP="00253694">
      <w:pPr>
        <w:rPr>
          <w:b/>
        </w:rPr>
      </w:pPr>
      <w:r>
        <w:fldChar w:fldCharType="end"/>
      </w:r>
    </w:p>
    <w:p w:rsidR="00E26024" w:rsidRDefault="001A3879" w:rsidP="00E76BF4">
      <w:pPr>
        <w:pStyle w:val="1--Titre1sn"/>
      </w:pPr>
      <w:bookmarkStart w:id="18" w:name="_Toc119528829"/>
      <w:bookmarkStart w:id="19" w:name="_Toc119529951"/>
      <w:bookmarkStart w:id="20" w:name="_Toc119530442"/>
      <w:r>
        <w:lastRenderedPageBreak/>
        <w:t>Liste</w:t>
      </w:r>
      <w:r w:rsidR="00E26024">
        <w:t xml:space="preserve"> des tableaux</w:t>
      </w:r>
      <w:bookmarkEnd w:id="13"/>
      <w:bookmarkEnd w:id="14"/>
      <w:bookmarkEnd w:id="15"/>
      <w:bookmarkEnd w:id="16"/>
      <w:bookmarkEnd w:id="17"/>
      <w:bookmarkEnd w:id="18"/>
      <w:bookmarkEnd w:id="19"/>
      <w:bookmarkEnd w:id="20"/>
    </w:p>
    <w:p w:rsidR="00464AEE" w:rsidRDefault="00B5774F">
      <w:pPr>
        <w:pStyle w:val="TableofFigures"/>
        <w:tabs>
          <w:tab w:val="right" w:leader="dot" w:pos="9060"/>
        </w:tabs>
        <w:rPr>
          <w:rFonts w:asciiTheme="minorHAnsi" w:eastAsiaTheme="minorEastAsia" w:hAnsiTheme="minorHAnsi" w:cstheme="minorBidi"/>
          <w:noProof/>
          <w:sz w:val="22"/>
          <w:szCs w:val="22"/>
          <w:lang w:val="fr-FR"/>
        </w:rPr>
      </w:pPr>
      <w:r>
        <w:fldChar w:fldCharType="begin"/>
      </w:r>
      <w:r w:rsidR="00B641EE">
        <w:instrText xml:space="preserve"> TOC \h \z \c "Tableau" </w:instrText>
      </w:r>
      <w:r>
        <w:fldChar w:fldCharType="separate"/>
      </w:r>
      <w:hyperlink w:anchor="_Toc406137801" w:history="1">
        <w:r w:rsidR="00464AEE" w:rsidRPr="004202BF">
          <w:rPr>
            <w:rStyle w:val="Hyperlink"/>
            <w:b/>
            <w:noProof/>
          </w:rPr>
          <w:t xml:space="preserve">Tableau 1: </w:t>
        </w:r>
        <w:r w:rsidR="00464AEE" w:rsidRPr="004202BF">
          <w:rPr>
            <w:rStyle w:val="Hyperlink"/>
            <w:noProof/>
          </w:rPr>
          <w:t>Tableau des attributs</w:t>
        </w:r>
        <w:r w:rsidR="00464AEE">
          <w:rPr>
            <w:noProof/>
            <w:webHidden/>
          </w:rPr>
          <w:tab/>
        </w:r>
        <w:r>
          <w:rPr>
            <w:noProof/>
            <w:webHidden/>
          </w:rPr>
          <w:fldChar w:fldCharType="begin"/>
        </w:r>
        <w:r w:rsidR="00464AEE">
          <w:rPr>
            <w:noProof/>
            <w:webHidden/>
          </w:rPr>
          <w:instrText xml:space="preserve"> PAGEREF _Toc406137801 \h </w:instrText>
        </w:r>
        <w:r>
          <w:rPr>
            <w:noProof/>
            <w:webHidden/>
          </w:rPr>
        </w:r>
        <w:r>
          <w:rPr>
            <w:noProof/>
            <w:webHidden/>
          </w:rPr>
          <w:fldChar w:fldCharType="separate"/>
        </w:r>
        <w:r w:rsidR="00464AEE">
          <w:rPr>
            <w:noProof/>
            <w:webHidden/>
          </w:rPr>
          <w:t>10</w:t>
        </w:r>
        <w:r>
          <w:rPr>
            <w:noProof/>
            <w:webHidden/>
          </w:rPr>
          <w:fldChar w:fldCharType="end"/>
        </w:r>
      </w:hyperlink>
    </w:p>
    <w:p w:rsidR="0075519C" w:rsidRPr="00AD5165" w:rsidRDefault="00B5774F" w:rsidP="001A46FA">
      <w:pPr>
        <w:rPr>
          <w:lang w:val="fr-FR"/>
        </w:rPr>
      </w:pPr>
      <w:r>
        <w:fldChar w:fldCharType="end"/>
      </w:r>
      <w:bookmarkStart w:id="21" w:name="_Toc119116191"/>
      <w:bookmarkStart w:id="22" w:name="_Toc119118426"/>
    </w:p>
    <w:p w:rsidR="00B77393" w:rsidRDefault="00897AF0" w:rsidP="00E76BF4">
      <w:pPr>
        <w:pStyle w:val="1--Titre1sn"/>
      </w:pPr>
      <w:bookmarkStart w:id="23" w:name="_Toc119528830"/>
      <w:bookmarkStart w:id="24" w:name="_Toc119529952"/>
      <w:bookmarkStart w:id="25" w:name="_Toc119530443"/>
      <w:r>
        <w:lastRenderedPageBreak/>
        <w:t>Liste des codes</w:t>
      </w:r>
      <w:bookmarkEnd w:id="21"/>
      <w:bookmarkEnd w:id="22"/>
      <w:bookmarkEnd w:id="23"/>
      <w:bookmarkEnd w:id="24"/>
      <w:bookmarkEnd w:id="25"/>
    </w:p>
    <w:p w:rsidR="000B4B0F" w:rsidRDefault="00B5774F">
      <w:pPr>
        <w:pStyle w:val="TableofFigures"/>
        <w:tabs>
          <w:tab w:val="right" w:leader="dot" w:pos="9060"/>
        </w:tabs>
        <w:rPr>
          <w:rFonts w:asciiTheme="minorHAnsi" w:eastAsiaTheme="minorEastAsia" w:hAnsiTheme="minorHAnsi" w:cstheme="minorBidi"/>
          <w:noProof/>
          <w:sz w:val="22"/>
          <w:szCs w:val="22"/>
          <w:lang w:val="fr-FR"/>
        </w:rPr>
      </w:pPr>
      <w:r>
        <w:fldChar w:fldCharType="begin"/>
      </w:r>
      <w:r w:rsidR="001A2D02">
        <w:instrText xml:space="preserve"> TOC \h \z \c "Code" </w:instrText>
      </w:r>
      <w:r>
        <w:fldChar w:fldCharType="separate"/>
      </w:r>
      <w:hyperlink w:anchor="_Toc406137824" w:history="1">
        <w:r w:rsidR="00464AEE" w:rsidRPr="001D6175">
          <w:rPr>
            <w:rStyle w:val="Hyperlink"/>
            <w:b/>
            <w:noProof/>
          </w:rPr>
          <w:t xml:space="preserve">Code 1: </w:t>
        </w:r>
        <w:r w:rsidR="00464AEE" w:rsidRPr="001D6175">
          <w:rPr>
            <w:rStyle w:val="Hyperlink"/>
            <w:noProof/>
          </w:rPr>
          <w:t>Code source de la classe "Hello World"</w:t>
        </w:r>
        <w:r w:rsidR="00464AEE">
          <w:rPr>
            <w:noProof/>
            <w:webHidden/>
          </w:rPr>
          <w:tab/>
        </w:r>
        <w:r>
          <w:rPr>
            <w:noProof/>
            <w:webHidden/>
          </w:rPr>
          <w:fldChar w:fldCharType="begin"/>
        </w:r>
        <w:r w:rsidR="00464AEE">
          <w:rPr>
            <w:noProof/>
            <w:webHidden/>
          </w:rPr>
          <w:instrText xml:space="preserve"> PAGEREF _Toc406137824 \h </w:instrText>
        </w:r>
        <w:r>
          <w:rPr>
            <w:noProof/>
            <w:webHidden/>
          </w:rPr>
        </w:r>
        <w:r>
          <w:rPr>
            <w:noProof/>
            <w:webHidden/>
          </w:rPr>
          <w:fldChar w:fldCharType="separate"/>
        </w:r>
        <w:r w:rsidR="00464AEE">
          <w:rPr>
            <w:noProof/>
            <w:webHidden/>
          </w:rPr>
          <w:t>11</w:t>
        </w:r>
        <w:r>
          <w:rPr>
            <w:noProof/>
            <w:webHidden/>
          </w:rPr>
          <w:fldChar w:fldCharType="end"/>
        </w:r>
      </w:hyperlink>
    </w:p>
    <w:p w:rsidR="00897AF0" w:rsidRPr="00897AF0" w:rsidRDefault="000B4B0F" w:rsidP="00832BD6">
      <w:r>
        <w:rPr>
          <w:rFonts w:eastAsiaTheme="minorEastAsia"/>
          <w:noProof/>
          <w:lang w:val="fr-FR"/>
        </w:rPr>
        <w:br w:type="page"/>
      </w:r>
      <w:r w:rsidR="00B5774F">
        <w:fldChar w:fldCharType="end"/>
      </w:r>
    </w:p>
    <w:p w:rsidR="00832BD6" w:rsidRDefault="00832BD6" w:rsidP="00832BD6">
      <w:pPr>
        <w:pStyle w:val="1--Titre1sn"/>
      </w:pPr>
      <w:bookmarkStart w:id="26" w:name="_Ref118857859"/>
      <w:r>
        <w:lastRenderedPageBreak/>
        <w:t xml:space="preserve">Liste des </w:t>
      </w:r>
      <w:r w:rsidRPr="00832BD6">
        <w:t>abréviations</w:t>
      </w:r>
    </w:p>
    <w:p w:rsidR="00832BD6" w:rsidRDefault="00832BD6" w:rsidP="00832BD6">
      <w:pPr>
        <w:pStyle w:val="2--Normal"/>
      </w:pPr>
    </w:p>
    <w:p w:rsidR="00832BD6" w:rsidRDefault="00832BD6" w:rsidP="00832BD6">
      <w:pPr>
        <w:pStyle w:val="2--Normal"/>
      </w:pPr>
    </w:p>
    <w:p w:rsidR="00832BD6" w:rsidRPr="005230E5" w:rsidRDefault="00832BD6" w:rsidP="005230E5">
      <w:pPr>
        <w:pStyle w:val="2--Normal"/>
        <w:rPr>
          <w:i/>
          <w:iCs/>
        </w:rPr>
      </w:pPr>
      <w:r w:rsidRPr="005230E5">
        <w:rPr>
          <w:i/>
          <w:iCs/>
        </w:rPr>
        <w:t>La liste des  abréviations présente, dans l'o</w:t>
      </w:r>
      <w:r w:rsidR="005230E5">
        <w:rPr>
          <w:i/>
          <w:iCs/>
        </w:rPr>
        <w:t xml:space="preserve">rdre alphabétique, les </w:t>
      </w:r>
      <w:r w:rsidRPr="005230E5">
        <w:rPr>
          <w:i/>
          <w:iCs/>
        </w:rPr>
        <w:t xml:space="preserve"> abréviations utilisé</w:t>
      </w:r>
      <w:r w:rsidR="005230E5">
        <w:rPr>
          <w:i/>
          <w:iCs/>
        </w:rPr>
        <w:t>e</w:t>
      </w:r>
      <w:r w:rsidRPr="005230E5">
        <w:rPr>
          <w:i/>
          <w:iCs/>
        </w:rPr>
        <w:t xml:space="preserve">s dans </w:t>
      </w:r>
      <w:r w:rsidR="005230E5">
        <w:rPr>
          <w:i/>
          <w:iCs/>
        </w:rPr>
        <w:t>le rapport</w:t>
      </w:r>
      <w:r w:rsidRPr="005230E5">
        <w:rPr>
          <w:i/>
          <w:iCs/>
        </w:rPr>
        <w:t xml:space="preserve"> ainsi que leur signification.</w:t>
      </w:r>
    </w:p>
    <w:p w:rsidR="00832BD6" w:rsidRDefault="00832BD6" w:rsidP="00832BD6">
      <w:pPr>
        <w:pStyle w:val="2--Normal"/>
      </w:pPr>
    </w:p>
    <w:p w:rsidR="00D90E6A" w:rsidRPr="00832BD6" w:rsidRDefault="00D90E6A" w:rsidP="00832BD6">
      <w:pPr>
        <w:pStyle w:val="2--Normal"/>
        <w:sectPr w:rsidR="00D90E6A" w:rsidRPr="00832BD6" w:rsidSect="00354A55">
          <w:headerReference w:type="default" r:id="rId13"/>
          <w:footerReference w:type="default" r:id="rId14"/>
          <w:headerReference w:type="first" r:id="rId15"/>
          <w:footerReference w:type="first" r:id="rId16"/>
          <w:pgSz w:w="11906" w:h="16838" w:code="9"/>
          <w:pgMar w:top="1418" w:right="1418" w:bottom="1418" w:left="1418" w:header="709" w:footer="709" w:gutter="0"/>
          <w:paperSrc w:first="257" w:other="257"/>
          <w:pgNumType w:fmt="lowerRoman" w:start="1"/>
          <w:cols w:space="708"/>
          <w:titlePg/>
          <w:docGrid w:linePitch="360"/>
        </w:sectPr>
      </w:pPr>
    </w:p>
    <w:p w:rsidR="00E26024" w:rsidRPr="00716EB5" w:rsidRDefault="00716EB5" w:rsidP="00E76BF4">
      <w:pPr>
        <w:pStyle w:val="1--Titre1"/>
      </w:pPr>
      <w:r w:rsidRPr="00716EB5">
        <w:lastRenderedPageBreak/>
        <w:br/>
      </w:r>
      <w:bookmarkStart w:id="27" w:name="_Toc409004589"/>
      <w:r w:rsidR="00E26024" w:rsidRPr="00716EB5">
        <w:t>Introduction</w:t>
      </w:r>
      <w:bookmarkEnd w:id="26"/>
      <w:bookmarkEnd w:id="27"/>
    </w:p>
    <w:p w:rsidR="00877455" w:rsidRDefault="00877455" w:rsidP="00B93A8E">
      <w:pPr>
        <w:pStyle w:val="2--Normal"/>
      </w:pPr>
      <w:r>
        <w:t xml:space="preserve">Chaque </w:t>
      </w:r>
      <w:r w:rsidR="00C96022">
        <w:t>rapport de Projet de Fin d’</w:t>
      </w:r>
      <w:r w:rsidR="00B93A8E">
        <w:t>Etudes (PFE</w:t>
      </w:r>
      <w:r w:rsidR="00C96022">
        <w:t>)</w:t>
      </w:r>
      <w:r>
        <w:t xml:space="preserve"> doit compo</w:t>
      </w:r>
      <w:r w:rsidR="009A25B6">
        <w:t xml:space="preserve">rter une introduction </w:t>
      </w:r>
      <w:r w:rsidR="00E464DB">
        <w:t>dont le but est d’accrocher le lecteur et susciter son intérêt.</w:t>
      </w:r>
    </w:p>
    <w:p w:rsidR="00E464DB" w:rsidRPr="00E464DB" w:rsidRDefault="00E464DB" w:rsidP="00D379A2">
      <w:pPr>
        <w:pStyle w:val="2--Normal"/>
        <w:rPr>
          <w:lang w:val="fr-CH"/>
        </w:rPr>
      </w:pPr>
      <w:r w:rsidRPr="00E464DB">
        <w:rPr>
          <w:lang w:val="fr-CH"/>
        </w:rPr>
        <w:t>D’une manière générale l’introduction comporte 3 part</w:t>
      </w:r>
      <w:r w:rsidR="00D379A2">
        <w:rPr>
          <w:lang w:val="fr-CH"/>
        </w:rPr>
        <w:t>ies essentielles : l’énoncé du c</w:t>
      </w:r>
      <w:r w:rsidRPr="00E464DB">
        <w:rPr>
          <w:lang w:val="fr-CH"/>
        </w:rPr>
        <w:t xml:space="preserve">ontexte du </w:t>
      </w:r>
      <w:r>
        <w:rPr>
          <w:lang w:val="fr-CH"/>
        </w:rPr>
        <w:t>travail</w:t>
      </w:r>
      <w:r w:rsidRPr="00E464DB">
        <w:rPr>
          <w:lang w:val="fr-CH"/>
        </w:rPr>
        <w:t xml:space="preserve"> et de la motivation, l’énoncé des objectifs ou de la problématique à traiter et elle se clôture  par l’énoncé du plan du manuscrit (c'est-à-dire qu’est ce qu’on va traiter au niveau de chaque chapitre).</w:t>
      </w:r>
    </w:p>
    <w:p w:rsidR="00611A53" w:rsidRPr="00D11D65" w:rsidRDefault="000A67D5" w:rsidP="005B365F">
      <w:pPr>
        <w:pStyle w:val="2--Normal"/>
        <w:rPr>
          <w:rStyle w:val="2--Textetrsimportant"/>
        </w:rPr>
      </w:pPr>
      <w:r>
        <w:t xml:space="preserve">Vous trouverez ci-dessous </w:t>
      </w:r>
      <w:r w:rsidR="00FC51E0">
        <w:t>une liste de remarques qui vous aideront</w:t>
      </w:r>
      <w:r>
        <w:t xml:space="preserve"> à utiliser de façon optimale </w:t>
      </w:r>
      <w:r w:rsidR="00FC51E0">
        <w:t xml:space="preserve">le présent </w:t>
      </w:r>
      <w:r w:rsidR="006B07C0">
        <w:t>"</w:t>
      </w:r>
      <w:r w:rsidR="00D42118">
        <w:t>template</w:t>
      </w:r>
      <w:r w:rsidR="00FC51E0">
        <w:t xml:space="preserve">". </w:t>
      </w:r>
      <w:r w:rsidR="00FC51E0" w:rsidRPr="00D11D65">
        <w:rPr>
          <w:rStyle w:val="2--Textetrsimportant"/>
        </w:rPr>
        <w:t>Nous vous conseillons d'imprimer cette liste et de la garder comme référence!</w:t>
      </w:r>
    </w:p>
    <w:p w:rsidR="00291A6E" w:rsidRDefault="00FC51E0" w:rsidP="00877C76">
      <w:pPr>
        <w:pStyle w:val="2--Listepucesniveau1"/>
      </w:pPr>
      <w:r>
        <w:t>Afin de découvrir les styles appliqués de façon systématique dans le présent d</w:t>
      </w:r>
      <w:r w:rsidR="00E464DB">
        <w:t xml:space="preserve">ocument, vous devez utiliser le groupe </w:t>
      </w:r>
      <w:r>
        <w:t>"</w:t>
      </w:r>
      <w:r w:rsidR="00E464DB">
        <w:t>Style</w:t>
      </w:r>
      <w:r>
        <w:t xml:space="preserve">" </w:t>
      </w:r>
      <w:r w:rsidR="00877C76">
        <w:t>depuis l’anglet "</w:t>
      </w:r>
      <w:r w:rsidR="009A600C">
        <w:t>Accueil</w:t>
      </w:r>
      <w:r w:rsidR="00877C76">
        <w:t>" (pour afficher la fenêtre des style appuyer sur : Alt+Ctrl+Maj+S)</w:t>
      </w:r>
      <w:r>
        <w:t>. Vous pourrez alors constater que nous avons organisé les style</w:t>
      </w:r>
      <w:r w:rsidR="00892A44">
        <w:t>s selon quatre</w:t>
      </w:r>
      <w:r w:rsidR="00474D7F">
        <w:t xml:space="preserve"> préfixes de "1-</w:t>
      </w:r>
      <w:r w:rsidR="00892A44">
        <w:t>-" à "4</w:t>
      </w:r>
      <w:r>
        <w:t xml:space="preserve">--" : </w:t>
      </w:r>
    </w:p>
    <w:p w:rsidR="00291A6E" w:rsidRDefault="00892A44" w:rsidP="00964ED8">
      <w:pPr>
        <w:pStyle w:val="2--Listepucesniveau2"/>
      </w:pPr>
      <w:r>
        <w:t xml:space="preserve">les styles du </w:t>
      </w:r>
      <w:r w:rsidR="00FC51E0">
        <w:t xml:space="preserve">premier groupe </w:t>
      </w:r>
      <w:r>
        <w:t>comportent</w:t>
      </w:r>
      <w:r w:rsidR="00FC51E0">
        <w:t xml:space="preserve"> les titres à appliquer en début de chapitre, section, sous-section, …; </w:t>
      </w:r>
    </w:p>
    <w:p w:rsidR="00291A6E" w:rsidRDefault="00892A44" w:rsidP="00964ED8">
      <w:pPr>
        <w:pStyle w:val="2--Listepucesniveau2"/>
      </w:pPr>
      <w:r>
        <w:t xml:space="preserve">ceux du deuxième groupe (Normal, Liste à puces, Figures, …) sont utilisés pour rédiger le corps de vos chapitres. Selon la nécessité, vous serez appelés à créer </w:t>
      </w:r>
      <w:r w:rsidR="00CB6874">
        <w:t>des</w:t>
      </w:r>
      <w:r>
        <w:t xml:space="preserve"> styles supplémentaires avec ce préfixe</w:t>
      </w:r>
      <w:r w:rsidR="00CB6874">
        <w:t xml:space="preserve"> soit pour les paragraphes, soit pour des groupes de caractères/mots à mettre en évidence</w:t>
      </w:r>
      <w:r>
        <w:t xml:space="preserve">; </w:t>
      </w:r>
    </w:p>
    <w:p w:rsidR="00291A6E" w:rsidRDefault="00892A44" w:rsidP="00964ED8">
      <w:pPr>
        <w:pStyle w:val="2--Listepucesniveau2"/>
      </w:pPr>
      <w:r>
        <w:t xml:space="preserve">les styles du troisième groupe servent aux textes des entêtes et des notes de bas de page; et enfin </w:t>
      </w:r>
    </w:p>
    <w:p w:rsidR="00FC51E0" w:rsidRDefault="00892A44" w:rsidP="00964ED8">
      <w:pPr>
        <w:pStyle w:val="2--Listepucesniveau2"/>
      </w:pPr>
      <w:r>
        <w:t>ceux du dernier groupe sont utilisés pour les références bibliographiques.</w:t>
      </w:r>
    </w:p>
    <w:p w:rsidR="00D42118" w:rsidRDefault="006B07C0" w:rsidP="005B365F">
      <w:pPr>
        <w:pStyle w:val="2--Listepucesniveau1"/>
      </w:pPr>
      <w:r>
        <w:t>La page de couverture ne comporte pas de style car ses éléments sont uniques. Vous devez simplement remplacer les parties variables [xx] par les textes pertinents (</w:t>
      </w:r>
      <w:r w:rsidR="009A600C">
        <w:t xml:space="preserve">titre </w:t>
      </w:r>
      <w:r w:rsidR="00877C76">
        <w:t>du projet</w:t>
      </w:r>
      <w:r>
        <w:t>, vos prénoms et noms, la date, …).</w:t>
      </w:r>
    </w:p>
    <w:p w:rsidR="006B07C0" w:rsidRDefault="006B07C0" w:rsidP="00877C76">
      <w:pPr>
        <w:pStyle w:val="2--Listepucesniveau1"/>
      </w:pPr>
      <w:r>
        <w:t xml:space="preserve">La table des matières, ainsi que les différentes listes (figures, tables et extraits de code) sont générées automatiquement. Après modification de votre texte, vous </w:t>
      </w:r>
      <w:r w:rsidR="000A67D5">
        <w:t>devez</w:t>
      </w:r>
      <w:r>
        <w:t xml:space="preserve"> </w:t>
      </w:r>
      <w:r w:rsidR="000A67D5">
        <w:t xml:space="preserve">les </w:t>
      </w:r>
      <w:r>
        <w:t>réactualiser avec un clic droit de la souris et en choisissant la commande "</w:t>
      </w:r>
      <w:r w:rsidR="00877C76">
        <w:t>Mettre à jour les champs</w:t>
      </w:r>
      <w:r>
        <w:t>" dans le menu contextuel qui doit alors apparaître.</w:t>
      </w:r>
    </w:p>
    <w:p w:rsidR="0073606C" w:rsidRDefault="000A67D5" w:rsidP="005B365F">
      <w:pPr>
        <w:pStyle w:val="2--Listepucesniveau1"/>
      </w:pPr>
      <w:r>
        <w:t>Ensuite, le texte est structuré en chapitres, sections et sou</w:t>
      </w:r>
      <w:r w:rsidR="00003F3F">
        <w:t>s-sections qui sont automatique</w:t>
      </w:r>
      <w:r>
        <w:t>ment numé</w:t>
      </w:r>
      <w:r w:rsidR="007D025D">
        <w:t>rotés à condition :</w:t>
      </w:r>
    </w:p>
    <w:p w:rsidR="0073606C" w:rsidRDefault="007D025D" w:rsidP="007D025D">
      <w:pPr>
        <w:pStyle w:val="2--Listenumroteniveau2"/>
      </w:pPr>
      <w:r>
        <w:lastRenderedPageBreak/>
        <w:t xml:space="preserve">de </w:t>
      </w:r>
      <w:r w:rsidR="00887525">
        <w:t>taper le tex</w:t>
      </w:r>
      <w:r>
        <w:t>te correspondant à leur titre</w:t>
      </w:r>
    </w:p>
    <w:p w:rsidR="000A67D5" w:rsidRDefault="007D025D" w:rsidP="007D025D">
      <w:pPr>
        <w:pStyle w:val="2--Listenumroteniveau2"/>
      </w:pPr>
      <w:r>
        <w:t>d’</w:t>
      </w:r>
      <w:r w:rsidR="00887525">
        <w:t xml:space="preserve">appliquer le style correspondant du premier groupe. Il est à </w:t>
      </w:r>
      <w:r w:rsidR="00474D7F">
        <w:t>noter qu'il n'est pas conseillé</w:t>
      </w:r>
      <w:r w:rsidR="00887525">
        <w:t xml:space="preserve"> d'aller plus loin que trois niveaux de titres hiérarchiquement numérotés. Ensuite, vous pouvez </w:t>
      </w:r>
      <w:r w:rsidR="00887525" w:rsidRPr="007D025D">
        <w:rPr>
          <w:rStyle w:val="2--NormalCharChar"/>
        </w:rPr>
        <w:t>utiliser des titres de niveau 4 sans</w:t>
      </w:r>
      <w:r w:rsidR="00887525">
        <w:t xml:space="preserve"> numérotation (sn).</w:t>
      </w:r>
    </w:p>
    <w:p w:rsidR="00F001D9" w:rsidRDefault="00FE533B" w:rsidP="00F001D9">
      <w:pPr>
        <w:pStyle w:val="2--Listepucesniveau1"/>
      </w:pPr>
      <w:r>
        <w:t xml:space="preserve">Comme vous pouvez le constater dès la présente introduction, la première page de chaque chapitre est numérotée en bas au centre, alors que les suivantes comportent </w:t>
      </w:r>
      <w:r w:rsidR="00474D7F">
        <w:t>un</w:t>
      </w:r>
      <w:r>
        <w:t xml:space="preserve"> entête avec le titre du chapit</w:t>
      </w:r>
      <w:r w:rsidR="00F001D9">
        <w:t>re courant et le numéro de page :</w:t>
      </w:r>
    </w:p>
    <w:p w:rsidR="006550B3" w:rsidRDefault="006550B3" w:rsidP="00F001D9">
      <w:pPr>
        <w:pStyle w:val="2--Listepucesniveau2"/>
      </w:pPr>
      <w:r>
        <w:t>Pour commencer un nouveau chapitre il faut introduire un "saut de page" à la fin du chapitre précédent.</w:t>
      </w:r>
      <w:r w:rsidR="00F001D9">
        <w:t xml:space="preserve"> Pour cela allez dans l’onglet "Mise en page", cliquez sur "saut de page" et choisissez "Page suivante".</w:t>
      </w:r>
    </w:p>
    <w:p w:rsidR="009A600C" w:rsidRDefault="009A600C" w:rsidP="009A600C">
      <w:pPr>
        <w:pStyle w:val="2--Listepucesniveau2"/>
      </w:pPr>
      <w:r w:rsidRPr="00887525">
        <w:t>Pour</w:t>
      </w:r>
      <w:r>
        <w:t xml:space="preserve"> les titres de chapitre, utilisez le style "Titre1". Vous devez insérer vous-même la commande "Majuscule+Enter" après le numéro afin de placer le texte en dessous de ce dernier.</w:t>
      </w:r>
    </w:p>
    <w:p w:rsidR="00F26393" w:rsidRDefault="00FE533B" w:rsidP="001B4117">
      <w:pPr>
        <w:pStyle w:val="2--Listepucesniveau1"/>
      </w:pPr>
      <w:r>
        <w:t xml:space="preserve">Pour insérer une note de bas de page, il suffit </w:t>
      </w:r>
      <w:r w:rsidR="001B4117">
        <w:t>d’aller s</w:t>
      </w:r>
      <w:r w:rsidR="001B4117" w:rsidRPr="001B4117">
        <w:t xml:space="preserve">ous l'onglet </w:t>
      </w:r>
      <w:r w:rsidR="001B4117">
        <w:t>"</w:t>
      </w:r>
      <w:r w:rsidR="001B4117" w:rsidRPr="001B4117">
        <w:t>Références</w:t>
      </w:r>
      <w:r w:rsidR="001B4117">
        <w:t>"</w:t>
      </w:r>
      <w:r w:rsidR="001B4117" w:rsidRPr="001B4117">
        <w:t xml:space="preserve">, dans le groupe </w:t>
      </w:r>
      <w:r w:rsidR="001B4117">
        <w:t>"</w:t>
      </w:r>
      <w:r w:rsidR="001B4117" w:rsidRPr="001B4117">
        <w:t>Notes de bas de page</w:t>
      </w:r>
      <w:r w:rsidR="001B4117">
        <w:t>"</w:t>
      </w:r>
      <w:r w:rsidR="001B4117" w:rsidRPr="001B4117">
        <w:t xml:space="preserve">, </w:t>
      </w:r>
      <w:r w:rsidR="001B4117">
        <w:t>puis cliquer</w:t>
      </w:r>
      <w:r w:rsidR="001B4117" w:rsidRPr="001B4117">
        <w:t xml:space="preserve"> sur </w:t>
      </w:r>
      <w:r w:rsidR="001B4117">
        <w:t>"</w:t>
      </w:r>
      <w:r w:rsidR="001B4117" w:rsidRPr="001B4117">
        <w:t>Insérer une note de bas de page</w:t>
      </w:r>
      <w:r w:rsidR="001B4117">
        <w:t>"</w:t>
      </w:r>
      <w:r>
        <w:t>. Vous devez ensuite sélectionner la note et lui appliquer le style correspondant. Voici un premier exemple</w:t>
      </w:r>
      <w:r>
        <w:rPr>
          <w:rStyle w:val="FootnoteReference"/>
        </w:rPr>
        <w:footnoteReference w:id="2"/>
      </w:r>
      <w:r>
        <w:t xml:space="preserve"> et </w:t>
      </w:r>
      <w:r w:rsidR="00CB104E">
        <w:t xml:space="preserve">voici </w:t>
      </w:r>
      <w:r>
        <w:t>un deuxième</w:t>
      </w:r>
      <w:r>
        <w:rPr>
          <w:rStyle w:val="FootnoteReference"/>
        </w:rPr>
        <w:footnoteReference w:id="3"/>
      </w:r>
      <w:r>
        <w:t>!</w:t>
      </w:r>
    </w:p>
    <w:p w:rsidR="00DE46C7" w:rsidRDefault="00BB059D" w:rsidP="005B365F">
      <w:pPr>
        <w:pStyle w:val="2--Listepucesniveau1"/>
      </w:pPr>
      <w:r>
        <w:t xml:space="preserve">Le travail avec les figures, </w:t>
      </w:r>
      <w:r w:rsidR="0007175A">
        <w:t xml:space="preserve">équations, </w:t>
      </w:r>
      <w:r>
        <w:t xml:space="preserve">tableaux et extraits de code est un peu plus complexes. Prenons le cas d'une </w:t>
      </w:r>
      <w:r w:rsidRPr="00CB6874">
        <w:t xml:space="preserve">figure : </w:t>
      </w:r>
    </w:p>
    <w:p w:rsidR="00DE46C7" w:rsidRDefault="00BB059D" w:rsidP="00DE46C7">
      <w:pPr>
        <w:pStyle w:val="2--Listepucesniveau2"/>
      </w:pPr>
      <w:r w:rsidRPr="00CB6874">
        <w:t>il faut d'abord la sélectionner et lui appliquer le style "2--Figure/tableau"</w:t>
      </w:r>
      <w:r w:rsidR="00317A81">
        <w:t>;</w:t>
      </w:r>
    </w:p>
    <w:p w:rsidR="00DE46C7" w:rsidRDefault="00F001D9" w:rsidP="00B636B3">
      <w:pPr>
        <w:pStyle w:val="2--Listepucesniveau2"/>
      </w:pPr>
      <w:r>
        <w:t>Pour insérer une légende</w:t>
      </w:r>
      <w:r w:rsidR="00B636B3" w:rsidRPr="00B636B3">
        <w:t>; sélectionner l’objet (tableau, équation, figure</w:t>
      </w:r>
      <w:r w:rsidR="00B636B3">
        <w:t>, code</w:t>
      </w:r>
      <w:r w:rsidR="00B636B3" w:rsidRPr="00B636B3">
        <w:t xml:space="preserve"> ou autre objet), puis sous l'onglet </w:t>
      </w:r>
      <w:r w:rsidR="00614894">
        <w:t>"</w:t>
      </w:r>
      <w:r w:rsidR="00B636B3" w:rsidRPr="00B636B3">
        <w:t>Références</w:t>
      </w:r>
      <w:r w:rsidR="00614894">
        <w:t>"</w:t>
      </w:r>
      <w:r w:rsidR="00B636B3" w:rsidRPr="00B636B3">
        <w:t xml:space="preserve">, dans le groupe </w:t>
      </w:r>
      <w:r w:rsidR="00614894">
        <w:t>"</w:t>
      </w:r>
      <w:r w:rsidR="00B636B3" w:rsidRPr="00B636B3">
        <w:t>Légendes</w:t>
      </w:r>
      <w:r w:rsidR="00614894">
        <w:t>"</w:t>
      </w:r>
      <w:r w:rsidR="00B636B3" w:rsidRPr="00B636B3">
        <w:t xml:space="preserve">, </w:t>
      </w:r>
      <w:r w:rsidR="00FD14B3">
        <w:t>cliquez sur Insérer une légende ….</w:t>
      </w:r>
    </w:p>
    <w:p w:rsidR="003021B8" w:rsidRDefault="003021B8" w:rsidP="0058059C">
      <w:pPr>
        <w:pStyle w:val="2--Listepucesniveau2"/>
      </w:pPr>
      <w:r w:rsidRPr="00CB6874">
        <w:t>mais attention, vous devez encore effectuer un formatage correct de votre légende. à savoir la centrer, enlever manuellement</w:t>
      </w:r>
      <w:r>
        <w:t xml:space="preserve"> le gras de </w:t>
      </w:r>
      <w:r w:rsidR="0058059C">
        <w:t>la partie légende et appliquer</w:t>
      </w:r>
      <w:r>
        <w:t xml:space="preserve"> le style </w:t>
      </w:r>
      <w:r w:rsidR="00FD14B3">
        <w:t>«</w:t>
      </w:r>
      <w:r w:rsidR="00FD14B3" w:rsidRPr="00F204D6">
        <w:rPr>
          <w:rStyle w:val="2--FiguretableaucodeequationCar"/>
        </w:rPr>
        <w:t>2-- Figure/tableau</w:t>
      </w:r>
      <w:r w:rsidR="00FD14B3">
        <w:t> »</w:t>
      </w:r>
      <w:r w:rsidR="0058059C">
        <w:t xml:space="preserve"> au label (Figure 1 : )</w:t>
      </w:r>
      <w:r w:rsidR="00FD14B3">
        <w:t xml:space="preserve"> </w:t>
      </w:r>
      <w:r>
        <w:t>et</w:t>
      </w:r>
      <w:r w:rsidR="002212CB">
        <w:t xml:space="preserve"> le style</w:t>
      </w:r>
      <w:r>
        <w:t xml:space="preserve"> </w:t>
      </w:r>
      <w:r w:rsidR="00614894">
        <w:t>«</w:t>
      </w:r>
      <w:r w:rsidR="00614894" w:rsidRPr="00F204D6">
        <w:rPr>
          <w:rStyle w:val="2--LgendedefigurecodetableauquationCar"/>
        </w:rPr>
        <w:t>2-- Légende de figure/code/tableau</w:t>
      </w:r>
      <w:r w:rsidR="00614894">
        <w:t xml:space="preserve"> » </w:t>
      </w:r>
      <w:r w:rsidR="00276203">
        <w:t>à la légende.</w:t>
      </w:r>
    </w:p>
    <w:p w:rsidR="00276203" w:rsidRDefault="00276203" w:rsidP="00614894">
      <w:pPr>
        <w:pStyle w:val="2--Listepucesniveau1"/>
        <w:rPr>
          <w:rStyle w:val="2--NormalCharChar"/>
        </w:rPr>
      </w:pPr>
      <w:r>
        <w:t>Si par la suite vous souhaitez référencer une figure</w:t>
      </w:r>
      <w:r w:rsidR="00614894">
        <w:t xml:space="preserve"> par exemple</w:t>
      </w:r>
      <w:r>
        <w:t xml:space="preserve">, vous pouvez </w:t>
      </w:r>
      <w:r w:rsidR="00614894">
        <w:t>utiliser la commande "Renvoi</w:t>
      </w:r>
      <w:r>
        <w:t xml:space="preserve">" </w:t>
      </w:r>
      <w:r w:rsidR="00614894">
        <w:t xml:space="preserve">du groupe </w:t>
      </w:r>
      <w:r w:rsidR="00A6031B">
        <w:t>"</w:t>
      </w:r>
      <w:r w:rsidR="00614894">
        <w:t>Lien</w:t>
      </w:r>
      <w:r w:rsidR="00A6031B">
        <w:t>"</w:t>
      </w:r>
      <w:r w:rsidR="00614894">
        <w:t xml:space="preserve"> de l’onglet "Insertion"</w:t>
      </w:r>
      <w:r>
        <w:t xml:space="preserve">. Ceci est un exemple : </w:t>
      </w:r>
      <w:r w:rsidRPr="00276203">
        <w:rPr>
          <w:rStyle w:val="2--NormalCharChar"/>
        </w:rPr>
        <w:t>voir</w:t>
      </w:r>
      <w:r w:rsidR="00B636B3">
        <w:rPr>
          <w:rStyle w:val="2--NormalCharChar"/>
        </w:rPr>
        <w:t xml:space="preserve"> </w:t>
      </w:r>
      <w:r w:rsidR="00DD0FCE">
        <w:fldChar w:fldCharType="begin"/>
      </w:r>
      <w:r w:rsidR="00DD0FCE">
        <w:instrText xml:space="preserve"> REF _Ref390366314 \h  \* MERGEFORMAT </w:instrText>
      </w:r>
      <w:r w:rsidR="00DD0FCE">
        <w:fldChar w:fldCharType="separate"/>
      </w:r>
      <w:r w:rsidR="00B636B3" w:rsidRPr="00B636B3">
        <w:rPr>
          <w:rStyle w:val="2--NormalCharChar"/>
        </w:rPr>
        <w:t>Figure 1</w:t>
      </w:r>
      <w:r w:rsidR="00DD0FCE">
        <w:fldChar w:fldCharType="end"/>
      </w:r>
      <w:r>
        <w:rPr>
          <w:rStyle w:val="2--NormalCharChar"/>
        </w:rPr>
        <w:t xml:space="preserve">. La référence apparaît </w:t>
      </w:r>
      <w:r w:rsidR="00CB6874">
        <w:rPr>
          <w:rStyle w:val="2--NormalCharChar"/>
        </w:rPr>
        <w:t xml:space="preserve">d'abord </w:t>
      </w:r>
      <w:r>
        <w:rPr>
          <w:rStyle w:val="2--NormalCharChar"/>
        </w:rPr>
        <w:t>en italique gras et ce n'est pas très esthétique. Le mieux est de la sélectionner et de lui appliquer le style "2--Normal".</w:t>
      </w:r>
    </w:p>
    <w:p w:rsidR="00B636B3" w:rsidRDefault="00B636B3" w:rsidP="00B636B3">
      <w:pPr>
        <w:pStyle w:val="2--Listepucesniveau1"/>
        <w:numPr>
          <w:ilvl w:val="0"/>
          <w:numId w:val="0"/>
        </w:numPr>
        <w:ind w:left="397"/>
        <w:rPr>
          <w:rStyle w:val="2--NormalCharChar"/>
        </w:rPr>
      </w:pPr>
    </w:p>
    <w:p w:rsidR="00A40939" w:rsidRDefault="00276203" w:rsidP="006412E4">
      <w:pPr>
        <w:rPr>
          <w:lang w:val="fr-FR"/>
        </w:rPr>
      </w:pPr>
      <w:r w:rsidRPr="00CB6874">
        <w:rPr>
          <w:rStyle w:val="2--Textetrsimportant"/>
        </w:rPr>
        <w:t>Bon travail et faites vos propres expériences! En informatique appliquée, on ne peut vraiment apprendre qu'en expérimentant soi-même.</w:t>
      </w:r>
      <w:r w:rsidR="00A40939">
        <w:br w:type="page"/>
      </w:r>
    </w:p>
    <w:p w:rsidR="001456D2" w:rsidRDefault="001456D2" w:rsidP="005B365F">
      <w:pPr>
        <w:pStyle w:val="2--Normal"/>
        <w:sectPr w:rsidR="001456D2" w:rsidSect="00AE70C8">
          <w:headerReference w:type="default" r:id="rId17"/>
          <w:footerReference w:type="default" r:id="rId18"/>
          <w:footerReference w:type="first" r:id="rId19"/>
          <w:pgSz w:w="11906" w:h="16838" w:code="9"/>
          <w:pgMar w:top="1418" w:right="1418" w:bottom="1418" w:left="1418" w:header="709" w:footer="709" w:gutter="0"/>
          <w:paperSrc w:first="257" w:other="257"/>
          <w:cols w:space="708"/>
          <w:titlePg/>
          <w:docGrid w:linePitch="360"/>
        </w:sectPr>
      </w:pPr>
    </w:p>
    <w:p w:rsidR="0062157A" w:rsidRDefault="0075519C" w:rsidP="00E76BF4">
      <w:pPr>
        <w:pStyle w:val="1--Titre1"/>
      </w:pPr>
      <w:r>
        <w:lastRenderedPageBreak/>
        <w:br/>
      </w:r>
      <w:bookmarkStart w:id="28" w:name="_Toc409004590"/>
      <w:r w:rsidR="00A21195">
        <w:t>Nom chapitre</w:t>
      </w:r>
      <w:bookmarkEnd w:id="28"/>
    </w:p>
    <w:p w:rsidR="001F1C49" w:rsidRDefault="001F1C49" w:rsidP="00C502F5">
      <w:pPr>
        <w:pStyle w:val="1--Titre2"/>
        <w:numPr>
          <w:ilvl w:val="0"/>
          <w:numId w:val="0"/>
        </w:numPr>
      </w:pPr>
      <w:bookmarkStart w:id="29" w:name="_Toc409004591"/>
      <w:r w:rsidRPr="00C502F5">
        <w:t>Introduction</w:t>
      </w:r>
      <w:bookmarkEnd w:id="29"/>
    </w:p>
    <w:p w:rsidR="00A21195" w:rsidRDefault="00A21195" w:rsidP="00A21195">
      <w:pPr>
        <w:pStyle w:val="2--Normal"/>
      </w:pPr>
      <w:r>
        <w:t>Nous vous  rappelons qu’en plus du corps du chapitre, chaque chapitre doit comporter une introduction et une conclusion.</w:t>
      </w:r>
    </w:p>
    <w:p w:rsidR="00A21195" w:rsidRDefault="00A21195" w:rsidP="00A21195">
      <w:pPr>
        <w:pStyle w:val="2--Normal"/>
      </w:pPr>
      <w:r>
        <w:t>L’introduction d’un chapitre doit donner au lecteur l’envie de lire votre chapitre. Elle donne généralement une idée brève sur ce qui va être traité dans le chapitre.</w:t>
      </w:r>
    </w:p>
    <w:p w:rsidR="00C502F5" w:rsidRDefault="00C502F5" w:rsidP="00A21195">
      <w:pPr>
        <w:pStyle w:val="2--Normal"/>
      </w:pPr>
      <w:r>
        <w:t>En général le titre de l’introduction</w:t>
      </w:r>
      <w:r w:rsidR="00E30C4C">
        <w:t xml:space="preserve"> </w:t>
      </w:r>
      <w:r>
        <w:t xml:space="preserve"> ne doit pas être numéroté. Donc appliquez le style "Titre 2" puis enlevez la numérotation !</w:t>
      </w:r>
    </w:p>
    <w:p w:rsidR="00F26393" w:rsidRDefault="00142040" w:rsidP="005B365F">
      <w:pPr>
        <w:pStyle w:val="1--Titre2"/>
      </w:pPr>
      <w:bookmarkStart w:id="30" w:name="_Toc409004592"/>
      <w:r>
        <w:t>Insérer une figure</w:t>
      </w:r>
      <w:bookmarkEnd w:id="30"/>
    </w:p>
    <w:p w:rsidR="00A21195" w:rsidRDefault="00A21195" w:rsidP="00A21195">
      <w:pPr>
        <w:pStyle w:val="2--Normal"/>
      </w:pPr>
      <w:r>
        <w:t>Dans cette section, nous avons inséré un exemple de figure pour montrer comment l’annoter (lui donner un titre et un numéro).</w:t>
      </w:r>
    </w:p>
    <w:p w:rsidR="00A21195" w:rsidRDefault="00A21195" w:rsidP="00A21195">
      <w:pPr>
        <w:pStyle w:val="2--Normal"/>
      </w:pPr>
      <w:r>
        <w:t>Nous rappelons que si le nombre de figures dans votre rapport dépasse 2, il faut ajouter après le sommaire, la liste des figures (qui est une sorte de table de matières des figures).</w:t>
      </w:r>
    </w:p>
    <w:p w:rsidR="00A21195" w:rsidRDefault="00A21195" w:rsidP="00A21195">
      <w:pPr>
        <w:pStyle w:val="2--Normal"/>
      </w:pPr>
      <w:r>
        <w:t>La figure insérée doit être citée et référencée dans le texte</w:t>
      </w:r>
      <w:r w:rsidR="005F5E55">
        <w:t xml:space="preserve"> plutôt que de dire "ci-dessous" ou "à la page suivante"</w:t>
      </w:r>
      <w:r>
        <w:t xml:space="preserve">. Ci-dessous, un exemple : </w:t>
      </w:r>
    </w:p>
    <w:p w:rsidR="00A21195" w:rsidRPr="00A21195" w:rsidRDefault="00A21195" w:rsidP="001F1C49">
      <w:pPr>
        <w:pStyle w:val="2--Normal"/>
      </w:pPr>
      <w:r>
        <w:t>La figure 1 représente l’organigramme de la société X et donne un aperçu général de sa hiérarchie.</w:t>
      </w:r>
    </w:p>
    <w:p w:rsidR="00AB7902" w:rsidRDefault="008D1739" w:rsidP="00AB7902">
      <w:pPr>
        <w:pStyle w:val="2--Figuretableaucodeequation"/>
      </w:pPr>
      <w:r>
        <w:rPr>
          <w:noProof/>
          <w:szCs w:val="24"/>
        </w:rPr>
        <w:drawing>
          <wp:inline distT="0" distB="0" distL="0" distR="0">
            <wp:extent cx="4000057" cy="2132038"/>
            <wp:effectExtent l="19050" t="0" r="443" b="0"/>
            <wp:docPr id="1" name="Image 1" descr="organigramme-p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gramme-pme"/>
                    <pic:cNvPicPr>
                      <a:picLocks noChangeAspect="1" noChangeArrowheads="1"/>
                    </pic:cNvPicPr>
                  </pic:nvPicPr>
                  <pic:blipFill>
                    <a:blip r:embed="rId20" cstate="print"/>
                    <a:srcRect/>
                    <a:stretch>
                      <a:fillRect/>
                    </a:stretch>
                  </pic:blipFill>
                  <pic:spPr bwMode="auto">
                    <a:xfrm>
                      <a:off x="0" y="0"/>
                      <a:ext cx="4004027" cy="2134154"/>
                    </a:xfrm>
                    <a:prstGeom prst="rect">
                      <a:avLst/>
                    </a:prstGeom>
                    <a:noFill/>
                    <a:ln w="9525">
                      <a:noFill/>
                      <a:miter lim="800000"/>
                      <a:headEnd/>
                      <a:tailEnd/>
                    </a:ln>
                  </pic:spPr>
                </pic:pic>
              </a:graphicData>
            </a:graphic>
          </wp:inline>
        </w:drawing>
      </w:r>
    </w:p>
    <w:p w:rsidR="00317A81" w:rsidRDefault="00AB7902" w:rsidP="00AB7902">
      <w:pPr>
        <w:pStyle w:val="2--Lgendedefigurecodetableauquation"/>
      </w:pPr>
      <w:bookmarkStart w:id="31" w:name="_Ref390366314"/>
      <w:bookmarkStart w:id="32" w:name="_Toc406137793"/>
      <w:r w:rsidRPr="00AB7902">
        <w:rPr>
          <w:rStyle w:val="2--FiguretableaucodeequationCar"/>
          <w:i w:val="0"/>
          <w:iCs/>
        </w:rPr>
        <w:t xml:space="preserve">Figure </w:t>
      </w:r>
      <w:r w:rsidR="00B5774F" w:rsidRPr="00AB7902">
        <w:rPr>
          <w:rStyle w:val="2--FiguretableaucodeequationCar"/>
          <w:i w:val="0"/>
          <w:iCs/>
        </w:rPr>
        <w:fldChar w:fldCharType="begin"/>
      </w:r>
      <w:r w:rsidRPr="00AB7902">
        <w:rPr>
          <w:rStyle w:val="2--FiguretableaucodeequationCar"/>
          <w:i w:val="0"/>
          <w:iCs/>
        </w:rPr>
        <w:instrText xml:space="preserve"> SEQ Figure \* ARABIC </w:instrText>
      </w:r>
      <w:r w:rsidR="00B5774F" w:rsidRPr="00AB7902">
        <w:rPr>
          <w:rStyle w:val="2--FiguretableaucodeequationCar"/>
          <w:i w:val="0"/>
          <w:iCs/>
        </w:rPr>
        <w:fldChar w:fldCharType="separate"/>
      </w:r>
      <w:r w:rsidR="002D32CB">
        <w:rPr>
          <w:rStyle w:val="2--FiguretableaucodeequationCar"/>
          <w:i w:val="0"/>
          <w:iCs/>
          <w:noProof/>
        </w:rPr>
        <w:t>1</w:t>
      </w:r>
      <w:r w:rsidR="00B5774F" w:rsidRPr="00AB7902">
        <w:rPr>
          <w:rStyle w:val="2--FiguretableaucodeequationCar"/>
          <w:i w:val="0"/>
          <w:iCs/>
        </w:rPr>
        <w:fldChar w:fldCharType="end"/>
      </w:r>
      <w:bookmarkEnd w:id="31"/>
      <w:r w:rsidRPr="00AB7902">
        <w:rPr>
          <w:rStyle w:val="2--FiguretableaucodeequationCar"/>
          <w:i w:val="0"/>
          <w:iCs/>
        </w:rPr>
        <w:t xml:space="preserve"> : </w:t>
      </w:r>
      <w:r w:rsidRPr="00AB7902">
        <w:t>Organigramme de la société X.</w:t>
      </w:r>
      <w:bookmarkEnd w:id="32"/>
    </w:p>
    <w:p w:rsidR="00DA3AF1" w:rsidRDefault="00FA710D" w:rsidP="00FA710D">
      <w:pPr>
        <w:pStyle w:val="2--Normal"/>
      </w:pPr>
      <w:r>
        <w:lastRenderedPageBreak/>
        <w:t>I</w:t>
      </w:r>
      <w:r w:rsidR="0080080E">
        <w:t xml:space="preserve">nsérer </w:t>
      </w:r>
      <w:r>
        <w:t>la</w:t>
      </w:r>
      <w:r w:rsidR="0080080E">
        <w:t xml:space="preserve"> légende </w:t>
      </w:r>
      <w:r>
        <w:t>comme expliqué dans le chapitre précédent. Puis appliquer l</w:t>
      </w:r>
      <w:r w:rsidR="00DA3AF1">
        <w:t>es styles pour la légende :</w:t>
      </w:r>
    </w:p>
    <w:p w:rsidR="00DA3AF1" w:rsidRDefault="00DA3AF1" w:rsidP="009F302A">
      <w:pPr>
        <w:pStyle w:val="2--Listepucesniveau2"/>
        <w:numPr>
          <w:ilvl w:val="0"/>
          <w:numId w:val="21"/>
        </w:numPr>
      </w:pPr>
      <w:r>
        <w:t>Choisir le style «</w:t>
      </w:r>
      <w:r w:rsidRPr="00F204D6">
        <w:rPr>
          <w:rStyle w:val="2--LgendedefigurecodetableauquationCar"/>
        </w:rPr>
        <w:t xml:space="preserve">2-- </w:t>
      </w:r>
      <w:r w:rsidRPr="00102AE2">
        <w:rPr>
          <w:rStyle w:val="2--LgendedefigurecodetableauquationCar"/>
        </w:rPr>
        <w:t>Légende de figure/code/tableau</w:t>
      </w:r>
      <w:r w:rsidR="00102AE2" w:rsidRPr="00102AE2">
        <w:rPr>
          <w:rStyle w:val="2--LgendedefigurecodetableauquationCar"/>
        </w:rPr>
        <w:t>/équation</w:t>
      </w:r>
      <w:r>
        <w:t> »</w:t>
      </w:r>
      <w:r w:rsidR="00482C46">
        <w:t xml:space="preserve"> pour la légende.</w:t>
      </w:r>
    </w:p>
    <w:p w:rsidR="00DA3AF1" w:rsidRPr="00F204D6" w:rsidRDefault="00DA3AF1" w:rsidP="009F302A">
      <w:pPr>
        <w:pStyle w:val="2--Listepucesniveau2"/>
        <w:numPr>
          <w:ilvl w:val="0"/>
          <w:numId w:val="21"/>
        </w:numPr>
      </w:pPr>
      <w:r>
        <w:t>Appliquer le style «</w:t>
      </w:r>
      <w:r w:rsidRPr="00F204D6">
        <w:rPr>
          <w:rStyle w:val="2--FiguretableaucodeequationCar"/>
        </w:rPr>
        <w:t>2-- Figure/tableau</w:t>
      </w:r>
      <w:r w:rsidR="00102AE2">
        <w:rPr>
          <w:rStyle w:val="2--FiguretableaucodeequationCar"/>
        </w:rPr>
        <w:t>/code/</w:t>
      </w:r>
      <w:r w:rsidR="00482C46">
        <w:rPr>
          <w:rStyle w:val="2--FiguretableaucodeequationCar"/>
        </w:rPr>
        <w:t>équation</w:t>
      </w:r>
      <w:r w:rsidR="00482C46">
        <w:t> » pour le texte «Figure 1: »</w:t>
      </w:r>
      <w:r w:rsidR="009F302A">
        <w:t xml:space="preserve">, puis enlèver le caractère </w:t>
      </w:r>
      <w:r w:rsidR="009F302A" w:rsidRPr="00F204D6">
        <w:t>«Italique»</w:t>
      </w:r>
      <w:r w:rsidR="009F302A">
        <w:t>.</w:t>
      </w:r>
    </w:p>
    <w:p w:rsidR="001A14B1" w:rsidRDefault="00142040" w:rsidP="005B365F">
      <w:pPr>
        <w:pStyle w:val="1--Titre2"/>
      </w:pPr>
      <w:bookmarkStart w:id="33" w:name="_Toc409004593"/>
      <w:r>
        <w:t>Insérer un Tableau</w:t>
      </w:r>
      <w:bookmarkEnd w:id="33"/>
    </w:p>
    <w:p w:rsidR="0058059C" w:rsidRDefault="0058059C" w:rsidP="0058059C">
      <w:pPr>
        <w:pStyle w:val="2--Normal"/>
      </w:pPr>
      <w:r>
        <w:t>Dans cette section, nous avons inséré un exemple de tableau  pour montrer comment l’annoter (lui donner un titre et un numéro).</w:t>
      </w:r>
    </w:p>
    <w:p w:rsidR="0058059C" w:rsidRDefault="0058059C" w:rsidP="00F453C1">
      <w:pPr>
        <w:pStyle w:val="2--Normal"/>
      </w:pPr>
      <w:r>
        <w:t>Nous rappelons que si le nombre de tableaux dans votre rapport dépasse 2, il faut ajouter après</w:t>
      </w:r>
      <w:r w:rsidR="00FA710D">
        <w:t xml:space="preserve"> le sommaire et éventuellement </w:t>
      </w:r>
      <w:r>
        <w:t>la liste des figures (si elle existe), la liste des tableaux.</w:t>
      </w:r>
    </w:p>
    <w:p w:rsidR="0058059C" w:rsidRDefault="0058059C" w:rsidP="0058059C">
      <w:pPr>
        <w:pStyle w:val="2--Normal"/>
      </w:pPr>
      <w:r>
        <w:t xml:space="preserve">Le tableau inséré doit être cité et référencé dans le texte. Ci-dessous, un exemple : </w:t>
      </w:r>
    </w:p>
    <w:p w:rsidR="008D1739" w:rsidRPr="008D1739" w:rsidRDefault="00D40618" w:rsidP="00D40618">
      <w:pPr>
        <w:pStyle w:val="2--Normal"/>
      </w:pPr>
      <w:r>
        <w:t xml:space="preserve">Le </w:t>
      </w:r>
      <w:r w:rsidR="00DD0FCE">
        <w:fldChar w:fldCharType="begin"/>
      </w:r>
      <w:r w:rsidR="00DD0FCE">
        <w:instrText xml:space="preserve"> REF _Ref406134386 \h  \* MERGEFORMAT </w:instrText>
      </w:r>
      <w:r w:rsidR="00DD0FCE">
        <w:fldChar w:fldCharType="separate"/>
      </w:r>
      <w:r w:rsidRPr="00D40618">
        <w:rPr>
          <w:rStyle w:val="2--FiguretableaucodeequationCar"/>
          <w:b w:val="0"/>
          <w:bCs/>
        </w:rPr>
        <w:t>Tableau 1</w:t>
      </w:r>
      <w:r w:rsidR="00DD0FCE">
        <w:fldChar w:fldCharType="end"/>
      </w:r>
      <w:r>
        <w:t xml:space="preserve"> </w:t>
      </w:r>
      <w:r w:rsidR="0058059C">
        <w:t xml:space="preserve">présente les attributs ….. </w:t>
      </w:r>
    </w:p>
    <w:p w:rsidR="008D1739" w:rsidRPr="007D2090" w:rsidRDefault="008D1739" w:rsidP="008D1739">
      <w:pPr>
        <w:pStyle w:val="2--Normal"/>
      </w:pPr>
    </w:p>
    <w:tbl>
      <w:tblPr>
        <w:tblStyle w:val="2--Tableauprofessionnel"/>
        <w:tblW w:w="0" w:type="auto"/>
        <w:tblLook w:val="01E0" w:firstRow="1" w:lastRow="1" w:firstColumn="1" w:lastColumn="1" w:noHBand="0" w:noVBand="0"/>
      </w:tblPr>
      <w:tblGrid>
        <w:gridCol w:w="1842"/>
        <w:gridCol w:w="1842"/>
        <w:gridCol w:w="1842"/>
      </w:tblGrid>
      <w:tr w:rsidR="008D1739" w:rsidRPr="00CE364F" w:rsidTr="008D1739">
        <w:trPr>
          <w:cnfStyle w:val="100000000000" w:firstRow="1" w:lastRow="0" w:firstColumn="0" w:lastColumn="0" w:oddVBand="0" w:evenVBand="0" w:oddHBand="0" w:evenHBand="0" w:firstRowFirstColumn="0" w:firstRowLastColumn="0" w:lastRowFirstColumn="0" w:lastRowLastColumn="0"/>
        </w:trPr>
        <w:tc>
          <w:tcPr>
            <w:tcW w:w="1842" w:type="dxa"/>
          </w:tcPr>
          <w:p w:rsidR="008D1739" w:rsidRPr="003A5465" w:rsidRDefault="008D1739" w:rsidP="008D1739">
            <w:pPr>
              <w:pStyle w:val="2--Normal"/>
            </w:pPr>
            <w:r w:rsidRPr="003A5465">
              <w:t>[Attribut. 1]</w:t>
            </w:r>
          </w:p>
        </w:tc>
        <w:tc>
          <w:tcPr>
            <w:tcW w:w="1842" w:type="dxa"/>
          </w:tcPr>
          <w:p w:rsidR="008D1739" w:rsidRPr="003A5465" w:rsidRDefault="008D1739" w:rsidP="008D1739">
            <w:pPr>
              <w:pStyle w:val="2--Normal"/>
            </w:pPr>
            <w:r w:rsidRPr="003A5465">
              <w:t>[Attribut. …]</w:t>
            </w:r>
          </w:p>
        </w:tc>
        <w:tc>
          <w:tcPr>
            <w:tcW w:w="1842" w:type="dxa"/>
          </w:tcPr>
          <w:p w:rsidR="008D1739" w:rsidRPr="003A5465" w:rsidRDefault="008D1739" w:rsidP="008D1739">
            <w:pPr>
              <w:pStyle w:val="2--Normal"/>
            </w:pPr>
            <w:r w:rsidRPr="003A5465">
              <w:t>[Attribut. n]</w:t>
            </w:r>
          </w:p>
        </w:tc>
      </w:tr>
      <w:tr w:rsidR="008D1739" w:rsidRPr="00CE364F" w:rsidTr="008D1739">
        <w:trPr>
          <w:trHeight w:val="199"/>
        </w:trPr>
        <w:tc>
          <w:tcPr>
            <w:tcW w:w="1842" w:type="dxa"/>
          </w:tcPr>
          <w:p w:rsidR="008D1739" w:rsidRPr="00CE364F" w:rsidRDefault="008D1739" w:rsidP="008D1739">
            <w:pPr>
              <w:pStyle w:val="2--Normal"/>
            </w:pPr>
          </w:p>
        </w:tc>
        <w:tc>
          <w:tcPr>
            <w:tcW w:w="1842" w:type="dxa"/>
          </w:tcPr>
          <w:p w:rsidR="008D1739" w:rsidRPr="00CE364F" w:rsidRDefault="008D1739" w:rsidP="008D1739">
            <w:pPr>
              <w:pStyle w:val="2--Normal"/>
            </w:pPr>
          </w:p>
        </w:tc>
        <w:tc>
          <w:tcPr>
            <w:tcW w:w="1842" w:type="dxa"/>
          </w:tcPr>
          <w:p w:rsidR="008D1739" w:rsidRPr="00CE364F" w:rsidRDefault="008D1739" w:rsidP="008D1739">
            <w:pPr>
              <w:pStyle w:val="2--Normal"/>
            </w:pPr>
          </w:p>
        </w:tc>
      </w:tr>
      <w:tr w:rsidR="008D1739" w:rsidRPr="00CE364F" w:rsidTr="008D1739">
        <w:tc>
          <w:tcPr>
            <w:tcW w:w="1842" w:type="dxa"/>
          </w:tcPr>
          <w:p w:rsidR="008D1739" w:rsidRPr="00CE364F" w:rsidRDefault="008D1739" w:rsidP="008D1739">
            <w:pPr>
              <w:pStyle w:val="2--Normal"/>
            </w:pPr>
          </w:p>
        </w:tc>
        <w:tc>
          <w:tcPr>
            <w:tcW w:w="1842" w:type="dxa"/>
          </w:tcPr>
          <w:p w:rsidR="008D1739" w:rsidRPr="00CE364F" w:rsidRDefault="008D1739" w:rsidP="008D1739">
            <w:pPr>
              <w:pStyle w:val="2--Normal"/>
            </w:pPr>
          </w:p>
        </w:tc>
        <w:tc>
          <w:tcPr>
            <w:tcW w:w="1842" w:type="dxa"/>
          </w:tcPr>
          <w:p w:rsidR="008D1739" w:rsidRPr="00CE364F" w:rsidRDefault="008D1739" w:rsidP="008D1739">
            <w:pPr>
              <w:pStyle w:val="2--Normal"/>
            </w:pPr>
          </w:p>
        </w:tc>
      </w:tr>
      <w:tr w:rsidR="008D1739" w:rsidRPr="00CE364F" w:rsidTr="008D1739">
        <w:tc>
          <w:tcPr>
            <w:tcW w:w="1842" w:type="dxa"/>
          </w:tcPr>
          <w:p w:rsidR="008D1739" w:rsidRPr="00CE364F" w:rsidRDefault="008D1739" w:rsidP="008D1739">
            <w:pPr>
              <w:pStyle w:val="2--Normal"/>
            </w:pPr>
          </w:p>
        </w:tc>
        <w:tc>
          <w:tcPr>
            <w:tcW w:w="1842" w:type="dxa"/>
          </w:tcPr>
          <w:p w:rsidR="008D1739" w:rsidRPr="00CE364F" w:rsidRDefault="008D1739" w:rsidP="008D1739">
            <w:pPr>
              <w:pStyle w:val="2--Normal"/>
            </w:pPr>
          </w:p>
        </w:tc>
        <w:tc>
          <w:tcPr>
            <w:tcW w:w="1842" w:type="dxa"/>
          </w:tcPr>
          <w:p w:rsidR="008D1739" w:rsidRPr="00CE364F" w:rsidRDefault="008D1739" w:rsidP="008D1739">
            <w:pPr>
              <w:pStyle w:val="2--Normal"/>
            </w:pPr>
          </w:p>
        </w:tc>
      </w:tr>
      <w:tr w:rsidR="009F302A" w:rsidRPr="00CE364F" w:rsidTr="008D1739">
        <w:tc>
          <w:tcPr>
            <w:tcW w:w="1842" w:type="dxa"/>
          </w:tcPr>
          <w:p w:rsidR="009F302A" w:rsidRPr="00CE364F" w:rsidRDefault="009F302A" w:rsidP="008D1739">
            <w:pPr>
              <w:pStyle w:val="2--Normal"/>
            </w:pPr>
          </w:p>
        </w:tc>
        <w:tc>
          <w:tcPr>
            <w:tcW w:w="1842" w:type="dxa"/>
          </w:tcPr>
          <w:p w:rsidR="009F302A" w:rsidRPr="00CE364F" w:rsidRDefault="009F302A" w:rsidP="008D1739">
            <w:pPr>
              <w:pStyle w:val="2--Normal"/>
            </w:pPr>
          </w:p>
        </w:tc>
        <w:tc>
          <w:tcPr>
            <w:tcW w:w="1842" w:type="dxa"/>
          </w:tcPr>
          <w:p w:rsidR="009F302A" w:rsidRPr="00CE364F" w:rsidRDefault="009F302A" w:rsidP="008D1739">
            <w:pPr>
              <w:pStyle w:val="2--Normal"/>
            </w:pPr>
          </w:p>
        </w:tc>
      </w:tr>
    </w:tbl>
    <w:p w:rsidR="008D1739" w:rsidRDefault="008D1739" w:rsidP="008D1739">
      <w:pPr>
        <w:pStyle w:val="2--Lgendedefigurecodetableauquation"/>
      </w:pPr>
      <w:bookmarkStart w:id="34" w:name="_Ref406134386"/>
      <w:bookmarkStart w:id="35" w:name="_Toc406137801"/>
      <w:r w:rsidRPr="00F64DE4">
        <w:rPr>
          <w:rStyle w:val="2--FiguretableaucodeequationCar"/>
          <w:i w:val="0"/>
        </w:rPr>
        <w:t xml:space="preserve">Tableau </w:t>
      </w:r>
      <w:r w:rsidR="00B5774F" w:rsidRPr="00F64DE4">
        <w:rPr>
          <w:rStyle w:val="2--FiguretableaucodeequationCar"/>
          <w:i w:val="0"/>
        </w:rPr>
        <w:fldChar w:fldCharType="begin"/>
      </w:r>
      <w:r w:rsidRPr="00F64DE4">
        <w:rPr>
          <w:rStyle w:val="2--FiguretableaucodeequationCar"/>
          <w:i w:val="0"/>
        </w:rPr>
        <w:instrText xml:space="preserve"> SEQ Tableau \* ARABIC </w:instrText>
      </w:r>
      <w:r w:rsidR="00B5774F" w:rsidRPr="00F64DE4">
        <w:rPr>
          <w:rStyle w:val="2--FiguretableaucodeequationCar"/>
          <w:i w:val="0"/>
        </w:rPr>
        <w:fldChar w:fldCharType="separate"/>
      </w:r>
      <w:r>
        <w:rPr>
          <w:rStyle w:val="2--FiguretableaucodeequationCar"/>
          <w:i w:val="0"/>
          <w:noProof/>
        </w:rPr>
        <w:t>1</w:t>
      </w:r>
      <w:r w:rsidR="00B5774F" w:rsidRPr="00F64DE4">
        <w:rPr>
          <w:rStyle w:val="2--FiguretableaucodeequationCar"/>
          <w:i w:val="0"/>
        </w:rPr>
        <w:fldChar w:fldCharType="end"/>
      </w:r>
      <w:bookmarkEnd w:id="34"/>
      <w:r>
        <w:rPr>
          <w:rStyle w:val="2--FiguretableaucodeequationCar"/>
          <w:i w:val="0"/>
        </w:rPr>
        <w:t xml:space="preserve">: </w:t>
      </w:r>
      <w:r>
        <w:t>Tableau des attributs</w:t>
      </w:r>
      <w:bookmarkEnd w:id="35"/>
    </w:p>
    <w:p w:rsidR="00482C46" w:rsidRPr="00482C46" w:rsidRDefault="00482C46" w:rsidP="00482C46">
      <w:pPr>
        <w:pStyle w:val="1--Titre2"/>
      </w:pPr>
      <w:bookmarkStart w:id="36" w:name="_Toc409004594"/>
      <w:r w:rsidRPr="00482C46">
        <w:t>Insérer une équation</w:t>
      </w:r>
      <w:bookmarkEnd w:id="36"/>
    </w:p>
    <w:p w:rsidR="00482C46" w:rsidRDefault="00E234AD" w:rsidP="00102AE2">
      <w:pPr>
        <w:pStyle w:val="2--Normal"/>
      </w:pPr>
      <w:r>
        <w:t>Sous l’onglet Insertion -&gt; dans le groupe Symboles -&gt; cliquez sur la flèche sous Équation, puis sur Insérer une nouvelle équation. Puis tapez votre</w:t>
      </w:r>
      <w:r w:rsidRPr="002B3B80">
        <w:t xml:space="preserve"> équation.</w:t>
      </w:r>
      <w:r w:rsidR="00482C46">
        <w:t xml:space="preserve"> </w:t>
      </w:r>
    </w:p>
    <w:p w:rsidR="00DC4FCB" w:rsidRDefault="00DC4FCB" w:rsidP="00F453C1">
      <w:pPr>
        <w:pStyle w:val="2--Normal"/>
      </w:pPr>
      <w:r>
        <w:t xml:space="preserve">Nous rappelons que si le nombre d’équations dans votre rapport </w:t>
      </w:r>
      <w:r w:rsidR="00F453C1">
        <w:t>est assez conséquent</w:t>
      </w:r>
      <w:r>
        <w:t>, il faut ajouter après le sommaire,</w:t>
      </w:r>
      <w:r w:rsidR="00F453C1" w:rsidRPr="00F453C1">
        <w:t xml:space="preserve"> </w:t>
      </w:r>
      <w:r w:rsidR="00F453C1">
        <w:t>et éventuellement les listes des figures/tableaux, la liste des équations.</w:t>
      </w:r>
    </w:p>
    <w:p w:rsidR="00930BA6" w:rsidRDefault="00DC4FCB" w:rsidP="00102AE2">
      <w:pPr>
        <w:pStyle w:val="2--Normal"/>
      </w:pPr>
      <w:r>
        <w:t>L’é</w:t>
      </w:r>
      <w:r w:rsidR="00E234AD">
        <w:t>quation insérée doit être c</w:t>
      </w:r>
      <w:r w:rsidR="00930BA6">
        <w:t>ité et référencé dans le texte de la même manière que les tableaux et figures.</w:t>
      </w:r>
    </w:p>
    <w:p w:rsidR="006239FF" w:rsidRDefault="00E234AD" w:rsidP="006239FF">
      <w:pPr>
        <w:pStyle w:val="2--Normal"/>
        <w:keepNext/>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bookmarkStart w:id="37" w:name="_Ref406134031"/>
    </w:p>
    <w:p w:rsidR="00102AE2" w:rsidRDefault="006239FF" w:rsidP="006239FF">
      <w:pPr>
        <w:pStyle w:val="2--Lgendedefigurecodetableauquation"/>
      </w:pPr>
      <w:bookmarkStart w:id="38" w:name="_Toc406137812"/>
      <w:r w:rsidRPr="006239FF">
        <w:rPr>
          <w:rStyle w:val="2--FiguretableaucodeequationCar"/>
          <w:i w:val="0"/>
          <w:iCs/>
        </w:rPr>
        <w:t xml:space="preserve">Équation </w:t>
      </w:r>
      <w:r w:rsidR="00B5774F" w:rsidRPr="006239FF">
        <w:rPr>
          <w:rStyle w:val="2--FiguretableaucodeequationCar"/>
          <w:i w:val="0"/>
          <w:iCs/>
        </w:rPr>
        <w:fldChar w:fldCharType="begin"/>
      </w:r>
      <w:r w:rsidRPr="006239FF">
        <w:rPr>
          <w:rStyle w:val="2--FiguretableaucodeequationCar"/>
          <w:i w:val="0"/>
          <w:iCs/>
        </w:rPr>
        <w:instrText xml:space="preserve"> SEQ Équation \* ARABIC </w:instrText>
      </w:r>
      <w:r w:rsidR="00B5774F" w:rsidRPr="006239FF">
        <w:rPr>
          <w:rStyle w:val="2--FiguretableaucodeequationCar"/>
          <w:i w:val="0"/>
          <w:iCs/>
        </w:rPr>
        <w:fldChar w:fldCharType="separate"/>
      </w:r>
      <w:r w:rsidRPr="006239FF">
        <w:rPr>
          <w:rStyle w:val="2--FiguretableaucodeequationCar"/>
          <w:i w:val="0"/>
          <w:iCs/>
        </w:rPr>
        <w:t>1</w:t>
      </w:r>
      <w:r w:rsidR="00B5774F" w:rsidRPr="006239FF">
        <w:rPr>
          <w:rStyle w:val="2--FiguretableaucodeequationCar"/>
          <w:i w:val="0"/>
          <w:iCs/>
        </w:rPr>
        <w:fldChar w:fldCharType="end"/>
      </w:r>
      <w:r w:rsidRPr="006239FF">
        <w:rPr>
          <w:rStyle w:val="2--FiguretableaucodeequationCar"/>
          <w:i w:val="0"/>
          <w:iCs/>
        </w:rPr>
        <w:t>:</w:t>
      </w:r>
      <w:r>
        <w:rPr>
          <w:noProof/>
        </w:rPr>
        <w:t xml:space="preserve"> </w:t>
      </w:r>
      <w:r w:rsidRPr="00B134B3">
        <w:rPr>
          <w:noProof/>
        </w:rPr>
        <w:t>Série de Fourier</w:t>
      </w:r>
      <w:bookmarkEnd w:id="38"/>
    </w:p>
    <w:p w:rsidR="00805F6A" w:rsidRPr="00805F6A" w:rsidRDefault="00B3317B" w:rsidP="00E234AD">
      <w:pPr>
        <w:pStyle w:val="1--Titre2"/>
      </w:pPr>
      <w:bookmarkStart w:id="39" w:name="_Toc409004595"/>
      <w:bookmarkEnd w:id="37"/>
      <w:r>
        <w:lastRenderedPageBreak/>
        <w:t>Code et Listes</w:t>
      </w:r>
      <w:bookmarkEnd w:id="39"/>
    </w:p>
    <w:p w:rsidR="00731D64" w:rsidRDefault="00142040" w:rsidP="00303936">
      <w:pPr>
        <w:pStyle w:val="1--Titre3"/>
      </w:pPr>
      <w:bookmarkStart w:id="40" w:name="_Toc409004596"/>
      <w:r>
        <w:t>Ecrire du code</w:t>
      </w:r>
      <w:bookmarkEnd w:id="40"/>
    </w:p>
    <w:p w:rsidR="002212CB" w:rsidRDefault="002212CB" w:rsidP="002212CB">
      <w:pPr>
        <w:pStyle w:val="2--Normal"/>
      </w:pPr>
      <w:r>
        <w:t xml:space="preserve">Le code de </w:t>
      </w:r>
      <w:smartTag w:uri="urn:schemas-microsoft-com:office:smarttags" w:element="PersonName">
        <w:smartTagPr>
          <w:attr w:name="ProductID" w:val="la class HelloWorld"/>
        </w:smartTagPr>
        <w:r>
          <w:t>la class HelloWorld</w:t>
        </w:r>
      </w:smartTag>
      <w:r>
        <w:t xml:space="preserve"> est décrit ci-dessous dans le style "CodeBlock":</w:t>
      </w:r>
    </w:p>
    <w:p w:rsidR="002212CB" w:rsidRPr="000D087D" w:rsidRDefault="002212CB" w:rsidP="002212CB">
      <w:pPr>
        <w:pStyle w:val="2--CodeBlock"/>
      </w:pPr>
      <w:r w:rsidRPr="000D087D">
        <w:t>public class HelloWorld {</w:t>
      </w:r>
    </w:p>
    <w:p w:rsidR="002212CB" w:rsidRPr="000D087D" w:rsidRDefault="002212CB" w:rsidP="002212CB">
      <w:pPr>
        <w:pStyle w:val="2--CodeBlock"/>
      </w:pPr>
      <w:r w:rsidRPr="000D087D">
        <w:t>/**</w:t>
      </w:r>
    </w:p>
    <w:p w:rsidR="002212CB" w:rsidRPr="000D087D" w:rsidRDefault="002212CB" w:rsidP="002212CB">
      <w:pPr>
        <w:pStyle w:val="2--CodeBlock"/>
      </w:pPr>
      <w:r w:rsidRPr="000D087D">
        <w:tab/>
        <w:t xml:space="preserve"> * @param args</w:t>
      </w:r>
    </w:p>
    <w:p w:rsidR="002212CB" w:rsidRPr="000D087D" w:rsidRDefault="002212CB" w:rsidP="002212CB">
      <w:pPr>
        <w:pStyle w:val="2--CodeBlock"/>
      </w:pPr>
      <w:r w:rsidRPr="000D087D">
        <w:tab/>
        <w:t xml:space="preserve"> */</w:t>
      </w:r>
    </w:p>
    <w:p w:rsidR="002212CB" w:rsidRPr="00C512C5" w:rsidRDefault="002212CB" w:rsidP="002212CB">
      <w:pPr>
        <w:pStyle w:val="2--CodeBlock"/>
        <w:rPr>
          <w:lang w:val="en-US"/>
        </w:rPr>
      </w:pPr>
      <w:r w:rsidRPr="00C512C5">
        <w:rPr>
          <w:lang w:val="en-US"/>
        </w:rPr>
        <w:tab/>
        <w:t>public static void main(String[] args) {</w:t>
      </w:r>
    </w:p>
    <w:p w:rsidR="002212CB" w:rsidRPr="000D087D" w:rsidRDefault="002212CB" w:rsidP="002212CB">
      <w:pPr>
        <w:pStyle w:val="2--CodeBlock"/>
      </w:pPr>
      <w:r w:rsidRPr="00C512C5">
        <w:rPr>
          <w:lang w:val="en-US"/>
        </w:rPr>
        <w:tab/>
      </w:r>
      <w:r w:rsidRPr="00C512C5">
        <w:rPr>
          <w:lang w:val="en-US"/>
        </w:rPr>
        <w:tab/>
      </w:r>
      <w:r w:rsidRPr="000D087D">
        <w:t>// TODO Auto-generated method stub</w:t>
      </w:r>
    </w:p>
    <w:p w:rsidR="002212CB" w:rsidRPr="00C512C5" w:rsidRDefault="002212CB" w:rsidP="002212CB">
      <w:pPr>
        <w:pStyle w:val="2--CodeBlock"/>
        <w:rPr>
          <w:rStyle w:val="2--Codeimportant"/>
          <w:lang w:val="en-US"/>
        </w:rPr>
      </w:pPr>
      <w:r w:rsidRPr="00C512C5">
        <w:rPr>
          <w:lang w:val="en-US"/>
        </w:rPr>
        <w:tab/>
      </w:r>
      <w:r w:rsidRPr="00C512C5">
        <w:rPr>
          <w:lang w:val="en-US"/>
        </w:rPr>
        <w:tab/>
      </w:r>
      <w:r w:rsidRPr="00C512C5">
        <w:rPr>
          <w:rStyle w:val="2--Codeimportant"/>
          <w:lang w:val="en-US"/>
        </w:rPr>
        <w:t>System.out.println("Hello world!");</w:t>
      </w:r>
    </w:p>
    <w:p w:rsidR="002212CB" w:rsidRPr="000D087D" w:rsidRDefault="002212CB" w:rsidP="002212CB">
      <w:pPr>
        <w:pStyle w:val="2--CodeBlock"/>
      </w:pPr>
      <w:r w:rsidRPr="00C512C5">
        <w:rPr>
          <w:lang w:val="en-US"/>
        </w:rPr>
        <w:tab/>
      </w:r>
      <w:r w:rsidRPr="000D087D">
        <w:t>}</w:t>
      </w:r>
    </w:p>
    <w:p w:rsidR="002212CB" w:rsidRPr="000D087D" w:rsidRDefault="002212CB" w:rsidP="002212CB">
      <w:pPr>
        <w:pStyle w:val="2--CodeBlock"/>
      </w:pPr>
      <w:r w:rsidRPr="000D087D">
        <w:t>}</w:t>
      </w:r>
    </w:p>
    <w:p w:rsidR="002212CB" w:rsidRDefault="002212CB" w:rsidP="002212CB">
      <w:pPr>
        <w:pStyle w:val="2--Lgendedefigurecodetableauquation"/>
      </w:pPr>
      <w:bookmarkStart w:id="41" w:name="_Toc406137824"/>
      <w:r w:rsidRPr="00FB7DD8">
        <w:rPr>
          <w:rStyle w:val="2--FiguretableaucodeequationCar"/>
          <w:i w:val="0"/>
        </w:rPr>
        <w:t xml:space="preserve">Code </w:t>
      </w:r>
      <w:r w:rsidR="00B5774F" w:rsidRPr="00FB7DD8">
        <w:rPr>
          <w:rStyle w:val="2--FiguretableaucodeequationCar"/>
          <w:i w:val="0"/>
        </w:rPr>
        <w:fldChar w:fldCharType="begin"/>
      </w:r>
      <w:r w:rsidRPr="00FB7DD8">
        <w:rPr>
          <w:rStyle w:val="2--FiguretableaucodeequationCar"/>
          <w:i w:val="0"/>
        </w:rPr>
        <w:instrText xml:space="preserve"> SEQ Code \* ARABIC </w:instrText>
      </w:r>
      <w:r w:rsidR="00B5774F" w:rsidRPr="00FB7DD8">
        <w:rPr>
          <w:rStyle w:val="2--FiguretableaucodeequationCar"/>
          <w:i w:val="0"/>
        </w:rPr>
        <w:fldChar w:fldCharType="separate"/>
      </w:r>
      <w:r w:rsidR="00E234AD">
        <w:rPr>
          <w:rStyle w:val="2--FiguretableaucodeequationCar"/>
          <w:i w:val="0"/>
          <w:noProof/>
        </w:rPr>
        <w:t>1</w:t>
      </w:r>
      <w:r w:rsidR="00B5774F" w:rsidRPr="00FB7DD8">
        <w:rPr>
          <w:rStyle w:val="2--FiguretableaucodeequationCar"/>
          <w:i w:val="0"/>
        </w:rPr>
        <w:fldChar w:fldCharType="end"/>
      </w:r>
      <w:r>
        <w:rPr>
          <w:rStyle w:val="2--FiguretableaucodeequationCar"/>
          <w:i w:val="0"/>
        </w:rPr>
        <w:t xml:space="preserve">: </w:t>
      </w:r>
      <w:r>
        <w:t>Code source de la classe "Hello World"</w:t>
      </w:r>
      <w:bookmarkEnd w:id="41"/>
    </w:p>
    <w:p w:rsidR="002212CB" w:rsidRDefault="002212CB" w:rsidP="00CE6804">
      <w:pPr>
        <w:pStyle w:val="2--Normal"/>
      </w:pPr>
      <w:r>
        <w:t>Il est à noter qu'il est nécessaire de faire un clic droit "Redémarrer à 1" pour que la numérotation recommence à partir de 1</w:t>
      </w:r>
      <w:r w:rsidR="00CE6804">
        <w:t xml:space="preserve"> pour chaque nouveau block de code</w:t>
      </w:r>
      <w:r>
        <w:t xml:space="preserve">. </w:t>
      </w:r>
    </w:p>
    <w:p w:rsidR="00E234AD" w:rsidRDefault="00E234AD" w:rsidP="00CE6804">
      <w:pPr>
        <w:pStyle w:val="2--Normal"/>
      </w:pPr>
      <w:r>
        <w:t>Un code doit être cité et référencé dans le texte de la même manière que les figures et les tableaux.</w:t>
      </w:r>
    </w:p>
    <w:p w:rsidR="001035BF" w:rsidRDefault="001035BF" w:rsidP="001035BF">
      <w:pPr>
        <w:pStyle w:val="1--Titre4sn"/>
      </w:pPr>
      <w:r>
        <w:t>Un titre de niveau 4 sans numéro</w:t>
      </w:r>
    </w:p>
    <w:p w:rsidR="001035BF" w:rsidRDefault="001035BF" w:rsidP="001035BF">
      <w:pPr>
        <w:pStyle w:val="2--Normal"/>
      </w:pPr>
      <w:r w:rsidRPr="00197BE3">
        <w:t xml:space="preserve">Ici vous trouvez un exemple de code à l'intérieur d'un paragraphe "normal". La classe </w:t>
      </w:r>
      <w:r w:rsidRPr="00197BE3">
        <w:rPr>
          <w:rStyle w:val="2--Codedansuntexte"/>
        </w:rPr>
        <w:t>HelloWorld</w:t>
      </w:r>
      <w:r w:rsidRPr="00197BE3">
        <w:t xml:space="preserve"> comporte une méthode </w:t>
      </w:r>
      <w:r w:rsidRPr="00197BE3">
        <w:rPr>
          <w:rStyle w:val="2--Codedansuntexte"/>
        </w:rPr>
        <w:t>main()</w:t>
      </w:r>
      <w:r w:rsidRPr="00197BE3">
        <w:t>.</w:t>
      </w:r>
    </w:p>
    <w:p w:rsidR="002212CB" w:rsidRDefault="007A52F7" w:rsidP="007A52F7">
      <w:pPr>
        <w:pStyle w:val="1--Titre3"/>
      </w:pPr>
      <w:bookmarkStart w:id="42" w:name="_Toc409004597"/>
      <w:r>
        <w:t>Utiliser des p</w:t>
      </w:r>
      <w:r w:rsidR="00142040">
        <w:t>uces</w:t>
      </w:r>
      <w:bookmarkEnd w:id="42"/>
    </w:p>
    <w:p w:rsidR="001035BF" w:rsidRDefault="001035BF" w:rsidP="001035BF">
      <w:pPr>
        <w:pStyle w:val="2--Normal"/>
      </w:pPr>
      <w:r>
        <w:t>Dans cette section, nous montrons un exemple d’utilisation de puces. Nous rappelons qu’il faut choisir les mêmes puces pour tout le rapport et que les plus simples sont préférées. Les styles "2-- Liste …" sont un exemple.</w:t>
      </w:r>
    </w:p>
    <w:p w:rsidR="001035BF" w:rsidRDefault="001035BF" w:rsidP="001035BF">
      <w:pPr>
        <w:pStyle w:val="2--Listepucesniveau1"/>
      </w:pPr>
      <w:r>
        <w:t>Option1 ;</w:t>
      </w:r>
    </w:p>
    <w:p w:rsidR="001035BF" w:rsidRDefault="001035BF" w:rsidP="001035BF">
      <w:pPr>
        <w:pStyle w:val="2--Listepucesniveau2"/>
      </w:pPr>
      <w:r>
        <w:t>choix 1</w:t>
      </w:r>
    </w:p>
    <w:p w:rsidR="001035BF" w:rsidRDefault="001035BF" w:rsidP="001035BF">
      <w:pPr>
        <w:pStyle w:val="2--Listepucesniveau2"/>
      </w:pPr>
      <w:r>
        <w:t>choix 2</w:t>
      </w:r>
    </w:p>
    <w:p w:rsidR="001035BF" w:rsidRDefault="001035BF" w:rsidP="001035BF">
      <w:pPr>
        <w:pStyle w:val="2--Listepucesniveau1"/>
      </w:pPr>
      <w:r>
        <w:t>Option2 ;</w:t>
      </w:r>
    </w:p>
    <w:p w:rsidR="001035BF" w:rsidRDefault="001035BF" w:rsidP="001035BF">
      <w:pPr>
        <w:pStyle w:val="2--Listepucesniveau1"/>
      </w:pPr>
      <w:r>
        <w:t>Option3</w:t>
      </w:r>
    </w:p>
    <w:p w:rsidR="009C0752" w:rsidRDefault="00142040" w:rsidP="009C0752">
      <w:pPr>
        <w:pStyle w:val="1--Titre2"/>
      </w:pPr>
      <w:bookmarkStart w:id="43" w:name="_Toc409004598"/>
      <w:r>
        <w:t>C</w:t>
      </w:r>
      <w:r w:rsidRPr="00142040">
        <w:t>iter une référence</w:t>
      </w:r>
      <w:bookmarkEnd w:id="43"/>
    </w:p>
    <w:p w:rsidR="00811291" w:rsidRDefault="009C0752" w:rsidP="00811291">
      <w:pPr>
        <w:pStyle w:val="2--Normal"/>
      </w:pPr>
      <w:r w:rsidRPr="009C0752">
        <w:t xml:space="preserve">Dans cette section, nous allons citer une référence bibliographique moyennant l’exemple suivant : </w:t>
      </w:r>
    </w:p>
    <w:p w:rsidR="009C0752" w:rsidRDefault="009C0752" w:rsidP="00800857">
      <w:pPr>
        <w:pStyle w:val="2--Normal"/>
      </w:pPr>
      <w:r w:rsidRPr="009C0752">
        <w:lastRenderedPageBreak/>
        <w:t xml:space="preserve">Pascal roque définit un acteur comme étant </w:t>
      </w:r>
      <w:r w:rsidRPr="00DE776E">
        <w:rPr>
          <w:rStyle w:val="2--Texteimportant"/>
        </w:rPr>
        <w:t>« un rôle joué par une entité externe (utilisateur humain, dispositif matériel ou autre système) qui interagit directement avec le système étudié.»</w:t>
      </w:r>
      <w:r w:rsidRPr="009C0752">
        <w:t xml:space="preserve"> [</w:t>
      </w:r>
      <w:r w:rsidR="00800857">
        <w:t>3</w:t>
      </w:r>
      <w:r w:rsidRPr="009C0752">
        <w:t>].</w:t>
      </w:r>
    </w:p>
    <w:p w:rsidR="00C502F5" w:rsidRDefault="001F1C49" w:rsidP="00C502F5">
      <w:pPr>
        <w:pStyle w:val="1--Titre2"/>
        <w:numPr>
          <w:ilvl w:val="0"/>
          <w:numId w:val="0"/>
        </w:numPr>
      </w:pPr>
      <w:bookmarkStart w:id="44" w:name="_Toc409004599"/>
      <w:r>
        <w:t>Conclusion</w:t>
      </w:r>
      <w:bookmarkEnd w:id="44"/>
    </w:p>
    <w:p w:rsidR="00FA710D" w:rsidRDefault="001F1C49" w:rsidP="00E30C4C">
      <w:pPr>
        <w:pStyle w:val="2--Normal"/>
      </w:pPr>
      <w:r w:rsidRPr="001F1C49">
        <w:rPr>
          <w:lang w:val="fr-CH"/>
        </w:rPr>
        <w:t>La conclusion d’un chapitre doit présenter un bilan de ce qui a été évoqué dans le chapitre et donner un bref aperçu sur ce qui va être traité au niveau du chapitre suivant.</w:t>
      </w:r>
      <w:r w:rsidR="00E30C4C">
        <w:t xml:space="preserve"> </w:t>
      </w:r>
    </w:p>
    <w:p w:rsidR="00805F6A" w:rsidRDefault="001035BF" w:rsidP="00FA710D">
      <w:pPr>
        <w:pStyle w:val="2--Normal"/>
      </w:pPr>
      <w:r>
        <w:t xml:space="preserve">Comme l’introduction </w:t>
      </w:r>
      <w:r w:rsidR="00E30C4C">
        <w:t>le titre de l</w:t>
      </w:r>
      <w:r>
        <w:t>a conclusion de chapitre</w:t>
      </w:r>
      <w:r w:rsidR="00E30C4C">
        <w:t xml:space="preserve"> ne doit pas être numéroté. Donc appliquez le style "Titre 2" puis enlevez la numérotation !</w:t>
      </w:r>
    </w:p>
    <w:p w:rsidR="006F4FB7" w:rsidRDefault="006F4FB7" w:rsidP="00E76BF4">
      <w:pPr>
        <w:pStyle w:val="1--Titre1"/>
        <w:sectPr w:rsidR="006F4FB7" w:rsidSect="00B87422">
          <w:pgSz w:w="11906" w:h="16838" w:code="9"/>
          <w:pgMar w:top="1418" w:right="1418" w:bottom="1418" w:left="1418" w:header="709" w:footer="0" w:gutter="0"/>
          <w:paperSrc w:first="257" w:other="257"/>
          <w:cols w:space="708"/>
          <w:titlePg/>
          <w:docGrid w:linePitch="360"/>
        </w:sectPr>
      </w:pPr>
      <w:bookmarkStart w:id="45" w:name="_Ref118858339"/>
    </w:p>
    <w:p w:rsidR="00EB7208" w:rsidRDefault="0041501A" w:rsidP="00E76BF4">
      <w:pPr>
        <w:pStyle w:val="1--Titre1"/>
      </w:pPr>
      <w:r>
        <w:lastRenderedPageBreak/>
        <w:br/>
      </w:r>
      <w:bookmarkStart w:id="46" w:name="_Toc409004600"/>
      <w:r w:rsidR="00EE7617">
        <w:t>Autres…</w:t>
      </w:r>
      <w:bookmarkEnd w:id="46"/>
    </w:p>
    <w:p w:rsidR="00905B0A" w:rsidRDefault="00EC327A" w:rsidP="005B365F">
      <w:pPr>
        <w:pStyle w:val="2--Normal"/>
      </w:pPr>
      <w:r>
        <w:t>Selon nécessité</w:t>
      </w:r>
    </w:p>
    <w:p w:rsidR="00C91196" w:rsidRDefault="00C91196" w:rsidP="005B365F">
      <w:pPr>
        <w:pStyle w:val="2--Normal"/>
        <w:sectPr w:rsidR="00C91196" w:rsidSect="007F3E79">
          <w:headerReference w:type="default" r:id="rId21"/>
          <w:pgSz w:w="11906" w:h="16838" w:code="9"/>
          <w:pgMar w:top="1418" w:right="1418" w:bottom="1418" w:left="1418" w:header="709" w:footer="709" w:gutter="0"/>
          <w:paperSrc w:first="257" w:other="257"/>
          <w:cols w:space="708"/>
          <w:titlePg/>
          <w:docGrid w:linePitch="360"/>
        </w:sectPr>
      </w:pPr>
    </w:p>
    <w:p w:rsidR="00C91196" w:rsidRDefault="00C91196" w:rsidP="00C91196">
      <w:pPr>
        <w:pStyle w:val="1--Titre1"/>
      </w:pPr>
      <w:bookmarkStart w:id="47" w:name="_Toc409004601"/>
      <w:r>
        <w:lastRenderedPageBreak/>
        <w:t>Conclusion</w:t>
      </w:r>
      <w:bookmarkEnd w:id="47"/>
    </w:p>
    <w:p w:rsidR="00C91196" w:rsidRDefault="00C91196" w:rsidP="00C91196">
      <w:pPr>
        <w:pStyle w:val="2--Normal"/>
      </w:pPr>
      <w:r>
        <w:t xml:space="preserve">La Conclusion dresse un bilan de ce qui a été accompli durant le </w:t>
      </w:r>
      <w:r w:rsidR="001C25C2">
        <w:t>PFE</w:t>
      </w:r>
      <w:r>
        <w:t xml:space="preserve"> en évoquant les apports mais aussi les limites. Elle se solde généralement par l’ouverture de perspectives.</w:t>
      </w:r>
    </w:p>
    <w:p w:rsidR="00EC327A" w:rsidRPr="00C91196" w:rsidRDefault="00C91196" w:rsidP="00C91196">
      <w:pPr>
        <w:pStyle w:val="2--Normal"/>
      </w:pPr>
      <w:r>
        <w:t>Il s’agit d’être bref et simple. Il est conseillé d’utiliser des phrases courtes et pas trop compliquées.</w:t>
      </w:r>
    </w:p>
    <w:bookmarkEnd w:id="45"/>
    <w:p w:rsidR="00D4622E" w:rsidRDefault="00D4622E" w:rsidP="0072418A">
      <w:pPr>
        <w:pStyle w:val="2--Normal"/>
        <w:sectPr w:rsidR="00D4622E" w:rsidSect="007F3E79">
          <w:pgSz w:w="11906" w:h="16838" w:code="9"/>
          <w:pgMar w:top="1418" w:right="1418" w:bottom="1418" w:left="1418" w:header="709" w:footer="709" w:gutter="0"/>
          <w:paperSrc w:first="257" w:other="257"/>
          <w:cols w:space="708"/>
          <w:titlePg/>
          <w:docGrid w:linePitch="360"/>
        </w:sectPr>
      </w:pPr>
    </w:p>
    <w:p w:rsidR="00D4622E" w:rsidRDefault="00D4622E" w:rsidP="00D4622E">
      <w:pPr>
        <w:pStyle w:val="1--Bibliographiesn"/>
      </w:pPr>
      <w:bookmarkStart w:id="48" w:name="_Toc409004602"/>
      <w:r>
        <w:lastRenderedPageBreak/>
        <w:t>Bibliographie</w:t>
      </w:r>
      <w:bookmarkEnd w:id="48"/>
    </w:p>
    <w:p w:rsidR="00D4622E" w:rsidRPr="00F24C85" w:rsidRDefault="00D4622E" w:rsidP="00D4622E">
      <w:pPr>
        <w:pStyle w:val="2--Normal"/>
        <w:rPr>
          <w:rStyle w:val="2--Textetrsimportant"/>
          <w:b w:val="0"/>
          <w:bCs/>
          <w:i w:val="0"/>
          <w:iCs/>
        </w:rPr>
      </w:pPr>
      <w:r w:rsidRPr="00F24C85">
        <w:rPr>
          <w:rStyle w:val="2--Textetrsimportant"/>
          <w:b w:val="0"/>
          <w:bCs/>
          <w:i w:val="0"/>
          <w:iCs/>
        </w:rPr>
        <w:t xml:space="preserve">La bibliographie comprend les différents livres, articles et revues qui ont servi à la documentation dans le cadre du </w:t>
      </w:r>
      <w:r w:rsidR="001C25C2">
        <w:rPr>
          <w:rStyle w:val="2--Textetrsimportant"/>
          <w:b w:val="0"/>
          <w:bCs/>
          <w:i w:val="0"/>
          <w:iCs/>
        </w:rPr>
        <w:t>PFE</w:t>
      </w:r>
      <w:r w:rsidRPr="00F24C85">
        <w:rPr>
          <w:rStyle w:val="2--Textetrsimportant"/>
          <w:b w:val="0"/>
          <w:bCs/>
          <w:i w:val="0"/>
          <w:iCs/>
        </w:rPr>
        <w:t>.</w:t>
      </w:r>
    </w:p>
    <w:p w:rsidR="00D4622E" w:rsidRPr="00F24C85" w:rsidRDefault="00D4622E" w:rsidP="00D4622E">
      <w:pPr>
        <w:pStyle w:val="2--Normal"/>
        <w:rPr>
          <w:rStyle w:val="2--Textetrsimportant"/>
          <w:b w:val="0"/>
          <w:bCs/>
          <w:i w:val="0"/>
          <w:iCs/>
        </w:rPr>
      </w:pPr>
      <w:r w:rsidRPr="00F24C85">
        <w:rPr>
          <w:rStyle w:val="2--Textetrsimportant"/>
          <w:b w:val="0"/>
          <w:bCs/>
          <w:i w:val="0"/>
          <w:iCs/>
        </w:rPr>
        <w:t>Les références bibliographiques doivent être classées par ordre alphabétique.</w:t>
      </w:r>
    </w:p>
    <w:p w:rsidR="00D4622E" w:rsidRDefault="00D4622E" w:rsidP="00D4622E">
      <w:pPr>
        <w:pStyle w:val="2--Normal"/>
        <w:rPr>
          <w:rStyle w:val="2--Textetrsimportant"/>
          <w:b w:val="0"/>
          <w:bCs/>
          <w:i w:val="0"/>
          <w:iCs/>
        </w:rPr>
      </w:pPr>
      <w:r w:rsidRPr="00F24C85">
        <w:rPr>
          <w:rStyle w:val="2--Textetrsimportant"/>
          <w:b w:val="0"/>
          <w:bCs/>
          <w:i w:val="0"/>
          <w:iCs/>
        </w:rPr>
        <w:t>Tout livre, article ou revue mentionné dans la bibliographie doit être cité au moins une fois dans votre rapport.</w:t>
      </w:r>
    </w:p>
    <w:p w:rsidR="00D4622E" w:rsidRPr="00F24C85" w:rsidRDefault="00D4622E" w:rsidP="00D4622E">
      <w:pPr>
        <w:pStyle w:val="2--Normal"/>
        <w:rPr>
          <w:rStyle w:val="2--Textetrsimportant"/>
          <w:b w:val="0"/>
          <w:bCs/>
          <w:i w:val="0"/>
          <w:iCs/>
        </w:rPr>
      </w:pPr>
      <w:r w:rsidRPr="002E47E2">
        <w:rPr>
          <w:rStyle w:val="2--Textetrsimportant"/>
          <w:b w:val="0"/>
          <w:bCs/>
          <w:i w:val="0"/>
          <w:iCs/>
          <w:u w:val="single"/>
        </w:rPr>
        <w:t>Note</w:t>
      </w:r>
      <w:r w:rsidRPr="002E47E2">
        <w:rPr>
          <w:rStyle w:val="2--Textetrsimportant"/>
          <w:b w:val="0"/>
          <w:bCs/>
          <w:i w:val="0"/>
          <w:iCs/>
        </w:rPr>
        <w:t xml:space="preserve">: </w:t>
      </w:r>
      <w:r>
        <w:rPr>
          <w:rStyle w:val="2--Textetrsimportant"/>
          <w:b w:val="0"/>
          <w:bCs/>
          <w:i w:val="0"/>
          <w:iCs/>
        </w:rPr>
        <w:t xml:space="preserve">toutes </w:t>
      </w:r>
      <w:r w:rsidRPr="002E47E2">
        <w:rPr>
          <w:rStyle w:val="2--Textetrsimportant"/>
          <w:b w:val="0"/>
          <w:bCs/>
          <w:i w:val="0"/>
          <w:iCs/>
        </w:rPr>
        <w:t>les références listées ici doivent automatiquement être référen</w:t>
      </w:r>
      <w:r>
        <w:rPr>
          <w:rStyle w:val="2--Textetrsimportant"/>
          <w:b w:val="0"/>
          <w:bCs/>
          <w:i w:val="0"/>
          <w:iCs/>
        </w:rPr>
        <w:t>cées</w:t>
      </w:r>
      <w:r w:rsidRPr="002E47E2">
        <w:rPr>
          <w:rStyle w:val="2--Textetrsimportant"/>
          <w:b w:val="0"/>
          <w:bCs/>
          <w:i w:val="0"/>
          <w:iCs/>
        </w:rPr>
        <w:t xml:space="preserve"> (cité</w:t>
      </w:r>
      <w:r>
        <w:rPr>
          <w:rStyle w:val="2--Textetrsimportant"/>
          <w:b w:val="0"/>
          <w:bCs/>
          <w:i w:val="0"/>
          <w:iCs/>
        </w:rPr>
        <w:t>es</w:t>
      </w:r>
      <w:r w:rsidRPr="002E47E2">
        <w:rPr>
          <w:rStyle w:val="2--Textetrsimportant"/>
          <w:b w:val="0"/>
          <w:bCs/>
          <w:i w:val="0"/>
          <w:iCs/>
        </w:rPr>
        <w:t>) dans le texte du rapport !</w:t>
      </w:r>
    </w:p>
    <w:p w:rsidR="00D4622E" w:rsidRDefault="00D4622E" w:rsidP="00D4622E">
      <w:pPr>
        <w:pStyle w:val="2--Normal"/>
        <w:rPr>
          <w:b/>
          <w:bCs/>
          <w:i/>
          <w:iCs/>
        </w:rPr>
      </w:pPr>
      <w:r w:rsidRPr="00F24C85">
        <w:rPr>
          <w:rStyle w:val="2--Textetrsimportant"/>
          <w:b w:val="0"/>
          <w:bCs/>
          <w:i w:val="0"/>
          <w:iCs/>
        </w:rPr>
        <w:t xml:space="preserve">Une référence bibliographique est présentée selon le format suivant : </w:t>
      </w:r>
    </w:p>
    <w:p w:rsidR="00D4622E" w:rsidRPr="00F8665F" w:rsidRDefault="00D4622E" w:rsidP="00D4622E">
      <w:pPr>
        <w:pStyle w:val="2--Listepucesniveau1"/>
        <w:rPr>
          <w:b/>
          <w:bCs/>
        </w:rPr>
      </w:pPr>
      <w:r w:rsidRPr="00F8665F">
        <w:rPr>
          <w:b/>
          <w:bCs/>
        </w:rPr>
        <w:t>Livre :</w:t>
      </w:r>
    </w:p>
    <w:p w:rsidR="00D4622E" w:rsidRPr="00F24C85" w:rsidRDefault="00D4622E" w:rsidP="00D4622E">
      <w:pPr>
        <w:pStyle w:val="4--Rfrencebibliographique"/>
        <w:rPr>
          <w:lang w:val="fr-FR"/>
        </w:rPr>
      </w:pPr>
      <w:r>
        <w:rPr>
          <w:rStyle w:val="4--RfnumerodordreCar"/>
          <w:lang w:val="fr-FR"/>
        </w:rPr>
        <w:t>[n</w:t>
      </w:r>
      <w:r w:rsidRPr="00EF3BE7">
        <w:rPr>
          <w:rStyle w:val="4--RfnumerodordreCar"/>
          <w:lang w:val="fr-FR"/>
        </w:rPr>
        <w:t>umero d’ordre]</w:t>
      </w:r>
      <w:r w:rsidRPr="00F8665F">
        <w:rPr>
          <w:lang w:val="fr-FR"/>
        </w:rPr>
        <w:t xml:space="preserve"> : </w:t>
      </w:r>
      <w:r w:rsidRPr="00F24C85">
        <w:rPr>
          <w:lang w:val="fr-FR"/>
        </w:rPr>
        <w:t>[Auteur 1, Auteur 2], [</w:t>
      </w:r>
      <w:r w:rsidRPr="00020699">
        <w:rPr>
          <w:rStyle w:val="4--RfrencebibliographiqueitaliqueCharChar"/>
          <w:lang w:val="fr-FR"/>
        </w:rPr>
        <w:t>Titre du livre</w:t>
      </w:r>
      <w:r w:rsidRPr="00F24C85">
        <w:rPr>
          <w:lang w:val="fr-FR"/>
        </w:rPr>
        <w:t>], [Editeur], [Année].</w:t>
      </w:r>
    </w:p>
    <w:p w:rsidR="00D4622E" w:rsidRDefault="00D4622E" w:rsidP="00D4622E">
      <w:pPr>
        <w:pStyle w:val="4--Rfrencebibliographique"/>
        <w:rPr>
          <w:lang w:val="fr-FR"/>
        </w:rPr>
      </w:pPr>
      <w:r w:rsidRPr="00EF3BE7">
        <w:rPr>
          <w:rStyle w:val="4--RfnumerodordreCar"/>
          <w:lang w:val="fr-FR"/>
        </w:rPr>
        <w:t>[</w:t>
      </w:r>
      <w:r>
        <w:rPr>
          <w:rStyle w:val="4--RfnumerodordreCar"/>
          <w:lang w:val="fr-FR"/>
        </w:rPr>
        <w:t>n</w:t>
      </w:r>
      <w:r w:rsidRPr="00EF3BE7">
        <w:rPr>
          <w:rStyle w:val="4--RfnumerodordreCar"/>
          <w:lang w:val="fr-FR"/>
        </w:rPr>
        <w:t>umero d’ordre]</w:t>
      </w:r>
      <w:r w:rsidRPr="00F8665F">
        <w:rPr>
          <w:lang w:val="fr-FR"/>
        </w:rPr>
        <w:t xml:space="preserve"> : </w:t>
      </w:r>
      <w:r w:rsidRPr="00C512C5">
        <w:rPr>
          <w:lang w:val="fr-FR"/>
        </w:rPr>
        <w:t>[Auteur 1] et al., [</w:t>
      </w:r>
      <w:r w:rsidRPr="00020699">
        <w:rPr>
          <w:rStyle w:val="4--RfrencebibliographiqueitaliqueCharChar"/>
          <w:lang w:val="fr-FR"/>
        </w:rPr>
        <w:t>Titre du livre</w:t>
      </w:r>
      <w:r w:rsidRPr="00C512C5">
        <w:rPr>
          <w:lang w:val="fr-FR"/>
        </w:rPr>
        <w:t>], [Editeur], [Année].</w:t>
      </w:r>
    </w:p>
    <w:p w:rsidR="00D4622E" w:rsidRPr="00F8665F" w:rsidRDefault="00D4622E" w:rsidP="00D4622E">
      <w:pPr>
        <w:pStyle w:val="2--Listepucesniveau1"/>
        <w:rPr>
          <w:b/>
          <w:bCs/>
        </w:rPr>
      </w:pPr>
      <w:r w:rsidRPr="00F8665F">
        <w:rPr>
          <w:b/>
          <w:bCs/>
        </w:rPr>
        <w:t>Article :</w:t>
      </w:r>
    </w:p>
    <w:p w:rsidR="00D4622E" w:rsidRPr="00C512C5" w:rsidRDefault="00D4622E" w:rsidP="00D4622E">
      <w:pPr>
        <w:pStyle w:val="4--Rfrencebibliographique"/>
        <w:rPr>
          <w:lang w:val="fr-FR"/>
        </w:rPr>
      </w:pPr>
      <w:r>
        <w:rPr>
          <w:rStyle w:val="4--RfnumerodordreCar"/>
          <w:lang w:val="fr-FR"/>
        </w:rPr>
        <w:t>[n</w:t>
      </w:r>
      <w:r w:rsidRPr="00EF3BE7">
        <w:rPr>
          <w:rStyle w:val="4--RfnumerodordreCar"/>
          <w:lang w:val="fr-FR"/>
        </w:rPr>
        <w:t>umero d’ordre]</w:t>
      </w:r>
      <w:r w:rsidRPr="00F8665F">
        <w:rPr>
          <w:lang w:val="fr-FR"/>
        </w:rPr>
        <w:t xml:space="preserve"> : </w:t>
      </w:r>
      <w:r w:rsidRPr="00C512C5">
        <w:rPr>
          <w:lang w:val="fr-FR"/>
        </w:rPr>
        <w:t>[Auteur 1, Auteur 2], “[Titre de l’article]”, [</w:t>
      </w:r>
      <w:r w:rsidRPr="00020699">
        <w:rPr>
          <w:rStyle w:val="4--RfrencebibliographiqueitaliqueCharChar"/>
          <w:lang w:val="fr-FR"/>
        </w:rPr>
        <w:t>Titre de la conférence</w:t>
      </w:r>
      <w:r w:rsidRPr="00C512C5">
        <w:rPr>
          <w:lang w:val="fr-FR"/>
        </w:rPr>
        <w:t>], [lieu], [Année].</w:t>
      </w:r>
    </w:p>
    <w:p w:rsidR="00D4622E" w:rsidRDefault="00D4622E" w:rsidP="00D4622E">
      <w:pPr>
        <w:pStyle w:val="4--Rfrencebibliographique"/>
        <w:rPr>
          <w:lang w:val="fr-FR"/>
        </w:rPr>
      </w:pPr>
      <w:r w:rsidRPr="00EF3BE7">
        <w:rPr>
          <w:rStyle w:val="4--RfnumerodordreCar"/>
          <w:lang w:val="fr-FR"/>
        </w:rPr>
        <w:t>[numero d’ordre]</w:t>
      </w:r>
      <w:r w:rsidRPr="00F8665F">
        <w:rPr>
          <w:lang w:val="fr-FR"/>
        </w:rPr>
        <w:t xml:space="preserve"> : </w:t>
      </w:r>
      <w:r w:rsidRPr="00C512C5">
        <w:rPr>
          <w:lang w:val="fr-FR"/>
        </w:rPr>
        <w:t>[Auteur 1] et al., “[Titre de l’article]”, [</w:t>
      </w:r>
      <w:r w:rsidRPr="00020699">
        <w:rPr>
          <w:rStyle w:val="4--RfrencebibliographiqueitaliqueCharChar"/>
          <w:lang w:val="fr-FR"/>
        </w:rPr>
        <w:t>Titre de la conférence</w:t>
      </w:r>
      <w:r w:rsidRPr="00C512C5">
        <w:rPr>
          <w:lang w:val="fr-FR"/>
        </w:rPr>
        <w:t>], [lieu], [Année].</w:t>
      </w:r>
    </w:p>
    <w:p w:rsidR="00D4622E" w:rsidRPr="00F8665F" w:rsidRDefault="00D4622E" w:rsidP="00D4622E">
      <w:pPr>
        <w:pStyle w:val="2--Listepucesniveau1"/>
        <w:rPr>
          <w:b/>
          <w:bCs/>
        </w:rPr>
      </w:pPr>
      <w:r w:rsidRPr="00F8665F">
        <w:rPr>
          <w:b/>
          <w:bCs/>
        </w:rPr>
        <w:t>Page Web :</w:t>
      </w:r>
    </w:p>
    <w:p w:rsidR="00D4622E" w:rsidRPr="00C512C5" w:rsidRDefault="00D4622E" w:rsidP="00D4622E">
      <w:pPr>
        <w:pStyle w:val="4--Rfrencebibliographique"/>
        <w:rPr>
          <w:lang w:val="fr-FR"/>
        </w:rPr>
      </w:pPr>
      <w:r w:rsidRPr="00EF3BE7">
        <w:rPr>
          <w:rStyle w:val="4--RfnumerodordreCar"/>
          <w:lang w:val="fr-FR"/>
        </w:rPr>
        <w:t>[numero d’ordre]</w:t>
      </w:r>
      <w:r w:rsidRPr="00F8665F">
        <w:rPr>
          <w:lang w:val="fr-FR"/>
        </w:rPr>
        <w:t xml:space="preserve"> : </w:t>
      </w:r>
      <w:r w:rsidRPr="00C512C5">
        <w:rPr>
          <w:lang w:val="fr-FR"/>
        </w:rPr>
        <w:t xml:space="preserve">[Titre], </w:t>
      </w:r>
      <w:r w:rsidRPr="00C512C5">
        <w:rPr>
          <w:rStyle w:val="2--Codedansuntexte"/>
          <w:lang w:val="fr-FR"/>
        </w:rPr>
        <w:t>[URL:….],</w:t>
      </w:r>
      <w:r w:rsidRPr="00C512C5">
        <w:rPr>
          <w:lang w:val="fr-FR"/>
        </w:rPr>
        <w:t xml:space="preserve"> [</w:t>
      </w:r>
      <w:r w:rsidRPr="00DA54BA">
        <w:rPr>
          <w:szCs w:val="24"/>
          <w:lang w:val="fr-FR"/>
        </w:rPr>
        <w:t>consulté le</w:t>
      </w:r>
      <w:r w:rsidRPr="00DA54BA">
        <w:rPr>
          <w:lang w:val="fr-FR"/>
        </w:rPr>
        <w:t xml:space="preserve"> </w:t>
      </w:r>
      <w:r w:rsidRPr="00C512C5">
        <w:rPr>
          <w:lang w:val="fr-FR"/>
        </w:rPr>
        <w:t>07.11.2005].</w:t>
      </w:r>
    </w:p>
    <w:p w:rsidR="00D4622E" w:rsidRDefault="00D4622E" w:rsidP="00D4622E">
      <w:pPr>
        <w:pStyle w:val="4--Rfrencebibliographique"/>
        <w:rPr>
          <w:lang w:val="fr-FR"/>
        </w:rPr>
      </w:pPr>
      <w:r w:rsidRPr="002E47E2">
        <w:rPr>
          <w:u w:val="single"/>
          <w:lang w:val="fr-FR"/>
        </w:rPr>
        <w:t>Note</w:t>
      </w:r>
      <w:r w:rsidRPr="002E47E2">
        <w:rPr>
          <w:lang w:val="fr-FR"/>
        </w:rPr>
        <w:t> : Les pages</w:t>
      </w:r>
      <w:r>
        <w:rPr>
          <w:lang w:val="fr-FR"/>
        </w:rPr>
        <w:t xml:space="preserve"> web doivent référencer un contenu fixe et déterminé</w:t>
      </w:r>
      <w:r w:rsidRPr="002E47E2">
        <w:rPr>
          <w:lang w:val="fr-FR"/>
        </w:rPr>
        <w:t> : Par exemple</w:t>
      </w:r>
      <w:r>
        <w:rPr>
          <w:lang w:val="fr-FR"/>
        </w:rPr>
        <w:t xml:space="preserve"> </w:t>
      </w:r>
      <w:hyperlink r:id="rId22" w:history="1">
        <w:r w:rsidRPr="002E47E2">
          <w:rPr>
            <w:rStyle w:val="Hyperlink"/>
          </w:rPr>
          <w:t>http://en.wikipedia.org</w:t>
        </w:r>
      </w:hyperlink>
      <w:r w:rsidRPr="002E47E2">
        <w:rPr>
          <w:lang w:val="fr-FR"/>
        </w:rPr>
        <w:t xml:space="preserve"> n’est pas une référence</w:t>
      </w:r>
      <w:r>
        <w:rPr>
          <w:lang w:val="fr-FR"/>
        </w:rPr>
        <w:t xml:space="preserve"> acceptée</w:t>
      </w:r>
      <w:r w:rsidRPr="002E47E2">
        <w:rPr>
          <w:lang w:val="fr-FR"/>
        </w:rPr>
        <w:t xml:space="preserve"> car cette page ne montre aucune information, par contre </w:t>
      </w:r>
      <w:hyperlink r:id="rId23" w:history="1">
        <w:r w:rsidRPr="002E47E2">
          <w:rPr>
            <w:rStyle w:val="Hyperlink"/>
          </w:rPr>
          <w:t>http://en.wikipedia.org/wiki/Telecommunication</w:t>
        </w:r>
      </w:hyperlink>
      <w:r w:rsidRPr="002E47E2">
        <w:rPr>
          <w:lang w:val="fr-FR"/>
        </w:rPr>
        <w:t xml:space="preserve"> est une</w:t>
      </w:r>
      <w:r>
        <w:rPr>
          <w:lang w:val="fr-FR"/>
        </w:rPr>
        <w:t xml:space="preserve"> page web qui donne un conten</w:t>
      </w:r>
      <w:r w:rsidRPr="002E47E2">
        <w:rPr>
          <w:lang w:val="fr-FR"/>
        </w:rPr>
        <w:t>u déterminé</w:t>
      </w:r>
      <w:r>
        <w:rPr>
          <w:lang w:val="fr-FR"/>
        </w:rPr>
        <w:t>. </w:t>
      </w:r>
    </w:p>
    <w:p w:rsidR="00D4622E" w:rsidRPr="00F8665F" w:rsidRDefault="00D4622E" w:rsidP="00D4622E">
      <w:pPr>
        <w:pStyle w:val="4--Rfnumerodordre"/>
        <w:rPr>
          <w:lang w:val="en-US"/>
        </w:rPr>
      </w:pPr>
      <w:r w:rsidRPr="00F8665F">
        <w:rPr>
          <w:lang w:val="en-US"/>
        </w:rPr>
        <w:t>Exemples :</w:t>
      </w:r>
    </w:p>
    <w:p w:rsidR="00D4622E" w:rsidRPr="005B56B6" w:rsidRDefault="00D4622E" w:rsidP="00D4622E">
      <w:pPr>
        <w:pStyle w:val="4--Rfrencebibliographique"/>
        <w:rPr>
          <w:lang w:val="en-US"/>
        </w:rPr>
      </w:pPr>
      <w:r w:rsidRPr="00DA54BA">
        <w:rPr>
          <w:rStyle w:val="4--RfnumerodordreCar"/>
        </w:rPr>
        <w:t>[</w:t>
      </w:r>
      <w:r>
        <w:rPr>
          <w:rStyle w:val="4--RfnumerodordreCar"/>
        </w:rPr>
        <w:t>1</w:t>
      </w:r>
      <w:r w:rsidRPr="00DA54BA">
        <w:rPr>
          <w:rStyle w:val="4--RfnumerodordreCar"/>
        </w:rPr>
        <w:t>]</w:t>
      </w:r>
      <w:r>
        <w:t xml:space="preserve"> </w:t>
      </w:r>
      <w:r w:rsidRPr="00DA54BA">
        <w:t>:</w:t>
      </w:r>
      <w:r>
        <w:t xml:space="preserve"> </w:t>
      </w:r>
      <w:r w:rsidRPr="00EF3BE7">
        <w:t>D. Flanagan et al., Java Enterprise in a Nutshell, O'Reilly &amp; Associates, 1999.</w:t>
      </w:r>
    </w:p>
    <w:p w:rsidR="00D4622E" w:rsidRDefault="00D4622E" w:rsidP="00D4622E">
      <w:pPr>
        <w:pStyle w:val="4--Rfrencebibliographique"/>
      </w:pPr>
      <w:r w:rsidRPr="00DA54BA">
        <w:rPr>
          <w:rStyle w:val="4--RfnumerodordreCar"/>
        </w:rPr>
        <w:t>[</w:t>
      </w:r>
      <w:r>
        <w:rPr>
          <w:rStyle w:val="4--RfnumerodordreCar"/>
        </w:rPr>
        <w:t>2</w:t>
      </w:r>
      <w:r w:rsidRPr="00DA54BA">
        <w:rPr>
          <w:rStyle w:val="4--RfnumerodordreCar"/>
        </w:rPr>
        <w:t>]</w:t>
      </w:r>
      <w:r>
        <w:t xml:space="preserve"> </w:t>
      </w:r>
      <w:r w:rsidRPr="00DA54BA">
        <w:t>:</w:t>
      </w:r>
      <w:r>
        <w:t xml:space="preserve"> </w:t>
      </w:r>
      <w:r w:rsidRPr="00081F54">
        <w:t xml:space="preserve">C. Pavel, "Mudding: Social Phenomena in Text-Based Virtual Realities", </w:t>
      </w:r>
      <w:r w:rsidRPr="00984DB8">
        <w:rPr>
          <w:rStyle w:val="4--RfrencebibliographiqueitaliqueCharChar"/>
        </w:rPr>
        <w:t>in Proceedings of the 1992 Conference on Directions and Implications of Advanced Computing,</w:t>
      </w:r>
      <w:r w:rsidRPr="00081F54">
        <w:t xml:space="preserve"> </w:t>
      </w:r>
      <w:smartTag w:uri="urn:schemas-microsoft-com:office:smarttags" w:element="place">
        <w:smartTag w:uri="urn:schemas-microsoft-com:office:smarttags" w:element="City">
          <w:r w:rsidRPr="00081F54">
            <w:t>Berkeley</w:t>
          </w:r>
        </w:smartTag>
      </w:smartTag>
      <w:r w:rsidRPr="00081F54">
        <w:t>, May 1992.</w:t>
      </w:r>
    </w:p>
    <w:p w:rsidR="00D4622E" w:rsidRPr="00800857" w:rsidRDefault="00D4622E" w:rsidP="00D4622E">
      <w:pPr>
        <w:pStyle w:val="4--Rfrencebibliographique"/>
        <w:rPr>
          <w:lang w:val="fr-FR"/>
        </w:rPr>
      </w:pPr>
      <w:r w:rsidRPr="00DE776E">
        <w:rPr>
          <w:rStyle w:val="4--RfnumerodordreCar"/>
          <w:lang w:val="fr-FR"/>
        </w:rPr>
        <w:t>[</w:t>
      </w:r>
      <w:r>
        <w:rPr>
          <w:rStyle w:val="4--RfnumerodordreCar"/>
          <w:lang w:val="fr-FR"/>
        </w:rPr>
        <w:t>3</w:t>
      </w:r>
      <w:r w:rsidRPr="00DE776E">
        <w:rPr>
          <w:rStyle w:val="4--RfnumerodordreCar"/>
          <w:lang w:val="fr-FR"/>
        </w:rPr>
        <w:t>]</w:t>
      </w:r>
      <w:r w:rsidRPr="00EF3BE7">
        <w:rPr>
          <w:rStyle w:val="4--RfnumerodordreCar"/>
          <w:lang w:val="fr-FR"/>
        </w:rPr>
        <w:t xml:space="preserve"> </w:t>
      </w:r>
      <w:r>
        <w:rPr>
          <w:lang w:val="fr-FR"/>
        </w:rPr>
        <w:t>: P. Roques, "UML2 par la pratique"</w:t>
      </w:r>
      <w:r w:rsidRPr="00800857">
        <w:rPr>
          <w:lang w:val="fr-FR"/>
        </w:rPr>
        <w:t>, Eyrolles 5ème édition, Aout 2006.</w:t>
      </w:r>
    </w:p>
    <w:p w:rsidR="00EC327A" w:rsidRPr="008C2D99" w:rsidRDefault="00D4622E" w:rsidP="00D4622E">
      <w:pPr>
        <w:pStyle w:val="4--Rfrencebibliographique"/>
        <w:rPr>
          <w:lang w:val="fr-FR"/>
        </w:rPr>
      </w:pPr>
      <w:r w:rsidRPr="00DA54BA">
        <w:rPr>
          <w:rStyle w:val="4--RfnumerodordreCar"/>
          <w:lang w:val="fr-FR"/>
        </w:rPr>
        <w:t>[</w:t>
      </w:r>
      <w:r>
        <w:rPr>
          <w:rStyle w:val="4--RfnumerodordreCar"/>
          <w:lang w:val="fr-FR"/>
        </w:rPr>
        <w:t>4</w:t>
      </w:r>
      <w:r w:rsidRPr="00DA54BA">
        <w:rPr>
          <w:rStyle w:val="4--RfnumerodordreCar"/>
          <w:lang w:val="fr-FR"/>
        </w:rPr>
        <w:t>]</w:t>
      </w:r>
      <w:r>
        <w:rPr>
          <w:rStyle w:val="4--RfnumerodordreCar"/>
          <w:lang w:val="fr-FR"/>
        </w:rPr>
        <w:t xml:space="preserve"> </w:t>
      </w:r>
      <w:r w:rsidRPr="00EF3BE7">
        <w:rPr>
          <w:lang w:val="fr-FR"/>
        </w:rPr>
        <w:t>: MySQL D</w:t>
      </w:r>
      <w:r>
        <w:rPr>
          <w:lang w:val="fr-FR"/>
        </w:rPr>
        <w:t>B</w:t>
      </w:r>
      <w:r w:rsidRPr="00EF3BE7">
        <w:rPr>
          <w:lang w:val="fr-FR"/>
        </w:rPr>
        <w:t xml:space="preserve">, </w:t>
      </w:r>
      <w:hyperlink r:id="rId24" w:history="1">
        <w:r w:rsidRPr="00EF3BE7">
          <w:rPr>
            <w:lang w:val="fr-FR"/>
          </w:rPr>
          <w:t>http://www.mysql.com/</w:t>
        </w:r>
      </w:hyperlink>
      <w:r w:rsidRPr="00EF3BE7">
        <w:rPr>
          <w:lang w:val="fr-FR"/>
        </w:rPr>
        <w:t>, consulté le 07.05.2014.</w:t>
      </w:r>
    </w:p>
    <w:p w:rsidR="000362FA" w:rsidRPr="000362FA" w:rsidRDefault="000362FA" w:rsidP="000362FA">
      <w:pPr>
        <w:pStyle w:val="2--Normal"/>
        <w:sectPr w:rsidR="000362FA" w:rsidRPr="000362FA" w:rsidSect="007F3E79">
          <w:pgSz w:w="11906" w:h="16838" w:code="9"/>
          <w:pgMar w:top="1418" w:right="1418" w:bottom="1418" w:left="1418" w:header="709" w:footer="709" w:gutter="0"/>
          <w:paperSrc w:first="257" w:other="257"/>
          <w:cols w:space="708"/>
          <w:titlePg/>
          <w:docGrid w:linePitch="360"/>
        </w:sectPr>
      </w:pPr>
      <w:bookmarkStart w:id="49" w:name="_Ref118859913"/>
    </w:p>
    <w:p w:rsidR="009F4A21" w:rsidRDefault="009A69E2" w:rsidP="00147622">
      <w:pPr>
        <w:pStyle w:val="1--Titre1annexes"/>
      </w:pPr>
      <w:r>
        <w:lastRenderedPageBreak/>
        <w:br/>
      </w:r>
      <w:bookmarkStart w:id="50" w:name="_Toc409004603"/>
      <w:bookmarkEnd w:id="49"/>
      <w:r w:rsidR="00350420">
        <w:t>Code source</w:t>
      </w:r>
      <w:bookmarkEnd w:id="50"/>
    </w:p>
    <w:p w:rsidR="00CF25BB" w:rsidRDefault="00350420" w:rsidP="005B365F">
      <w:pPr>
        <w:pStyle w:val="2--Normal"/>
      </w:pPr>
      <w:r>
        <w:t>Une première annexe pourrait contenir le listing de certaines fonctions importantes ou autre</w:t>
      </w:r>
      <w:r w:rsidR="0055681F">
        <w:t>.</w:t>
      </w:r>
    </w:p>
    <w:p w:rsidR="0055681F" w:rsidRDefault="0055681F" w:rsidP="0055681F">
      <w:pPr>
        <w:pStyle w:val="2--Normal"/>
      </w:pPr>
      <w:r>
        <w:t xml:space="preserve">En général les annexes sont des documents complémentaires destinés aux lecteurs désireux d’approfondir le sujet. Les critères de choix seront : </w:t>
      </w:r>
    </w:p>
    <w:p w:rsidR="0055681F" w:rsidRDefault="0055681F" w:rsidP="0055681F">
      <w:pPr>
        <w:pStyle w:val="2--Listepucesniveau2"/>
      </w:pPr>
      <w:r>
        <w:t>Pertinence et opportunité par rapport au sujet.</w:t>
      </w:r>
    </w:p>
    <w:p w:rsidR="0055681F" w:rsidRDefault="0055681F" w:rsidP="0055681F">
      <w:pPr>
        <w:pStyle w:val="2--Listepucesniveau2"/>
      </w:pPr>
      <w:r>
        <w:t>Qualité de la source.</w:t>
      </w:r>
    </w:p>
    <w:p w:rsidR="0055681F" w:rsidRDefault="0055681F" w:rsidP="0055681F">
      <w:pPr>
        <w:pStyle w:val="2--Listepucesniveau2"/>
      </w:pPr>
      <w:r>
        <w:t>Qualité de la présentation.</w:t>
      </w:r>
    </w:p>
    <w:p w:rsidR="0055681F" w:rsidRDefault="0055681F" w:rsidP="0055681F">
      <w:pPr>
        <w:pStyle w:val="2--Listepucesniveau2"/>
      </w:pPr>
      <w:r>
        <w:t>Autorisation de reproduction.</w:t>
      </w:r>
    </w:p>
    <w:p w:rsidR="00350420" w:rsidRPr="00CF25BB" w:rsidRDefault="00350420" w:rsidP="005B365F">
      <w:pPr>
        <w:pStyle w:val="2--Normal"/>
      </w:pPr>
    </w:p>
    <w:p w:rsidR="0055681F" w:rsidRDefault="0055681F" w:rsidP="0055681F">
      <w:pPr>
        <w:pStyle w:val="2--Normal"/>
      </w:pPr>
      <w:r w:rsidRPr="0055681F">
        <w:rPr>
          <w:b/>
          <w:bCs/>
        </w:rPr>
        <w:t>Attention</w:t>
      </w:r>
      <w:r>
        <w:t>: le nombre des annexes, quelle que soit leur pertinence, ne doit pas excéder 50 % du rapport.</w:t>
      </w:r>
    </w:p>
    <w:p w:rsidR="00350420" w:rsidRDefault="00350420" w:rsidP="00E76BF4">
      <w:pPr>
        <w:pStyle w:val="1--Bibliographiesn"/>
        <w:sectPr w:rsidR="00350420" w:rsidSect="007F3E79">
          <w:headerReference w:type="default" r:id="rId25"/>
          <w:pgSz w:w="11906" w:h="16838" w:code="9"/>
          <w:pgMar w:top="1418" w:right="1418" w:bottom="1418" w:left="1418" w:header="709" w:footer="709" w:gutter="0"/>
          <w:paperSrc w:first="257" w:other="257"/>
          <w:cols w:space="708"/>
          <w:titlePg/>
          <w:docGrid w:linePitch="360"/>
        </w:sectPr>
      </w:pPr>
    </w:p>
    <w:p w:rsidR="00350420" w:rsidRDefault="00350420" w:rsidP="004F48B7">
      <w:pPr>
        <w:pStyle w:val="1--Titre1annexes"/>
      </w:pPr>
      <w:r>
        <w:lastRenderedPageBreak/>
        <w:br/>
      </w:r>
      <w:bookmarkStart w:id="51" w:name="_Toc409004604"/>
      <w:r>
        <w:t>CD</w:t>
      </w:r>
      <w:r w:rsidR="007436E3">
        <w:t xml:space="preserve"> des ressources</w:t>
      </w:r>
      <w:bookmarkEnd w:id="51"/>
    </w:p>
    <w:p w:rsidR="00350420" w:rsidRPr="00350420" w:rsidRDefault="00350420" w:rsidP="00D4622E">
      <w:pPr>
        <w:pStyle w:val="2--Normal"/>
      </w:pPr>
      <w:r>
        <w:t xml:space="preserve">Une deuxième annexe pourrait contenir une pochette avec un </w:t>
      </w:r>
      <w:r w:rsidR="008140F6">
        <w:t>CD</w:t>
      </w:r>
      <w:r>
        <w:t xml:space="preserve"> de votre application.</w:t>
      </w:r>
    </w:p>
    <w:sectPr w:rsidR="00350420" w:rsidRPr="00350420" w:rsidSect="007F3E79">
      <w:headerReference w:type="even" r:id="rId26"/>
      <w:headerReference w:type="default" r:id="rId27"/>
      <w:pgSz w:w="11906" w:h="16838" w:code="9"/>
      <w:pgMar w:top="1418" w:right="1418" w:bottom="1418" w:left="1418" w:header="709" w:footer="709" w:gutter="0"/>
      <w:paperSrc w:first="257" w:other="2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4B0" w:rsidRDefault="009C54B0" w:rsidP="000D68CF">
      <w:r>
        <w:separator/>
      </w:r>
    </w:p>
    <w:p w:rsidR="009C54B0" w:rsidRDefault="009C54B0"/>
    <w:p w:rsidR="009C54B0" w:rsidRDefault="009C54B0"/>
  </w:endnote>
  <w:endnote w:type="continuationSeparator" w:id="0">
    <w:p w:rsidR="009C54B0" w:rsidRDefault="009C54B0" w:rsidP="000D68CF">
      <w:r>
        <w:continuationSeparator/>
      </w:r>
    </w:p>
    <w:p w:rsidR="009C54B0" w:rsidRDefault="009C54B0"/>
    <w:p w:rsidR="009C54B0" w:rsidRDefault="009C54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2E4" w:rsidRDefault="00B5774F" w:rsidP="00FE5372">
    <w:pPr>
      <w:pStyle w:val="Footer"/>
      <w:framePr w:wrap="around" w:vAnchor="text" w:hAnchor="margin" w:xAlign="center" w:y="1"/>
      <w:rPr>
        <w:rStyle w:val="PageNumber"/>
      </w:rPr>
    </w:pPr>
    <w:r>
      <w:rPr>
        <w:rStyle w:val="PageNumber"/>
      </w:rPr>
      <w:fldChar w:fldCharType="begin"/>
    </w:r>
    <w:r w:rsidR="006412E4">
      <w:rPr>
        <w:rStyle w:val="PageNumber"/>
      </w:rPr>
      <w:instrText xml:space="preserve">PAGE  </w:instrText>
    </w:r>
    <w:r>
      <w:rPr>
        <w:rStyle w:val="PageNumber"/>
      </w:rPr>
      <w:fldChar w:fldCharType="end"/>
    </w:r>
  </w:p>
  <w:p w:rsidR="006412E4" w:rsidRDefault="006412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2E4" w:rsidRDefault="006412E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2E4" w:rsidRPr="00841F55" w:rsidRDefault="00D853B9" w:rsidP="0028500F">
    <w:pPr>
      <w:spacing w:before="0" w:after="0" w:line="240" w:lineRule="auto"/>
      <w:ind w:left="-142"/>
      <w:jc w:val="center"/>
      <w:rPr>
        <w:rFonts w:asciiTheme="majorBidi" w:hAnsiTheme="majorBidi" w:cstheme="majorBidi"/>
      </w:rPr>
    </w:pPr>
    <w:r>
      <w:rPr>
        <w:rFonts w:asciiTheme="majorBidi" w:hAnsiTheme="majorBidi" w:cstheme="majorBidi"/>
      </w:rPr>
      <w:t>Année U</w:t>
    </w:r>
    <w:r w:rsidR="009D08AB">
      <w:rPr>
        <w:rFonts w:asciiTheme="majorBidi" w:hAnsiTheme="majorBidi" w:cstheme="majorBidi"/>
      </w:rPr>
      <w:t>niversitaire 2022/2023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6160"/>
      <w:docPartObj>
        <w:docPartGallery w:val="Page Numbers (Bottom of Page)"/>
        <w:docPartUnique/>
      </w:docPartObj>
    </w:sdtPr>
    <w:sdtEndPr/>
    <w:sdtContent>
      <w:p w:rsidR="00550429" w:rsidRDefault="00B5774F">
        <w:pPr>
          <w:pStyle w:val="Footer"/>
          <w:jc w:val="center"/>
        </w:pPr>
        <w:r>
          <w:fldChar w:fldCharType="begin"/>
        </w:r>
        <w:r w:rsidR="00477225">
          <w:instrText xml:space="preserve"> PAGE   \* MERGEFORMAT </w:instrText>
        </w:r>
        <w:r>
          <w:fldChar w:fldCharType="separate"/>
        </w:r>
        <w:r w:rsidR="009D08AB">
          <w:rPr>
            <w:noProof/>
          </w:rPr>
          <w:t>viii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618" w:rsidRDefault="00D40618">
    <w:pPr>
      <w:pStyle w:val="Footer"/>
    </w:pPr>
    <w:r>
      <w:tab/>
    </w:r>
    <w:r w:rsidR="00B5774F">
      <w:rPr>
        <w:rStyle w:val="PageNumber"/>
      </w:rPr>
      <w:fldChar w:fldCharType="begin"/>
    </w:r>
    <w:r>
      <w:rPr>
        <w:rStyle w:val="PageNumber"/>
      </w:rPr>
      <w:instrText xml:space="preserve"> PAGE </w:instrText>
    </w:r>
    <w:r w:rsidR="00B5774F">
      <w:rPr>
        <w:rStyle w:val="PageNumber"/>
      </w:rPr>
      <w:fldChar w:fldCharType="separate"/>
    </w:r>
    <w:r w:rsidR="009D08AB">
      <w:rPr>
        <w:rStyle w:val="PageNumber"/>
        <w:noProof/>
      </w:rPr>
      <w:t>i</w:t>
    </w:r>
    <w:r w:rsidR="00B5774F">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22E" w:rsidRDefault="00D4622E" w:rsidP="00F54B90">
    <w:pPr>
      <w:pStyle w:val="Footer"/>
      <w:jc w:val="center"/>
    </w:pPr>
  </w:p>
  <w:p w:rsidR="00D40618" w:rsidRDefault="00D4061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429" w:rsidRDefault="00550429">
    <w:pPr>
      <w:pStyle w:val="Footer"/>
    </w:pPr>
    <w:r>
      <w:tab/>
    </w:r>
    <w:r w:rsidR="00B5774F">
      <w:rPr>
        <w:rStyle w:val="PageNumber"/>
      </w:rPr>
      <w:fldChar w:fldCharType="begin"/>
    </w:r>
    <w:r>
      <w:rPr>
        <w:rStyle w:val="PageNumber"/>
      </w:rPr>
      <w:instrText xml:space="preserve"> PAGE </w:instrText>
    </w:r>
    <w:r w:rsidR="00B5774F">
      <w:rPr>
        <w:rStyle w:val="PageNumber"/>
      </w:rPr>
      <w:fldChar w:fldCharType="separate"/>
    </w:r>
    <w:r w:rsidR="009D08AB">
      <w:rPr>
        <w:rStyle w:val="PageNumber"/>
        <w:noProof/>
      </w:rPr>
      <w:t>19</w:t>
    </w:r>
    <w:r w:rsidR="00B5774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4B0" w:rsidRDefault="009C54B0" w:rsidP="001D2192">
      <w:pPr>
        <w:spacing w:after="40" w:line="240" w:lineRule="atLeast"/>
      </w:pPr>
      <w:r>
        <w:separator/>
      </w:r>
    </w:p>
  </w:footnote>
  <w:footnote w:type="continuationSeparator" w:id="0">
    <w:p w:rsidR="009C54B0" w:rsidRDefault="009C54B0" w:rsidP="001D2192">
      <w:pPr>
        <w:spacing w:after="40" w:line="240" w:lineRule="atLeast"/>
      </w:pPr>
      <w:r>
        <w:continuationSeparator/>
      </w:r>
    </w:p>
  </w:footnote>
  <w:footnote w:type="continuationNotice" w:id="1">
    <w:p w:rsidR="009C54B0" w:rsidRDefault="009C54B0" w:rsidP="001D2192">
      <w:pPr>
        <w:spacing w:after="40" w:line="240" w:lineRule="atLeast"/>
      </w:pPr>
    </w:p>
  </w:footnote>
  <w:footnote w:id="2">
    <w:p w:rsidR="006412E4" w:rsidRPr="00FE533B" w:rsidRDefault="006412E4" w:rsidP="0064118A">
      <w:pPr>
        <w:pStyle w:val="3--Notedebasdepage"/>
      </w:pPr>
      <w:r>
        <w:rPr>
          <w:rStyle w:val="FootnoteReference"/>
        </w:rPr>
        <w:footnoteRef/>
      </w:r>
      <w:r>
        <w:t xml:space="preserve"> Voici une première </w:t>
      </w:r>
      <w:r w:rsidRPr="0064118A">
        <w:t>note</w:t>
      </w:r>
      <w:r>
        <w:t xml:space="preserve"> de bas de page.</w:t>
      </w:r>
    </w:p>
  </w:footnote>
  <w:footnote w:id="3">
    <w:p w:rsidR="006412E4" w:rsidRPr="00FE533B" w:rsidRDefault="006412E4" w:rsidP="00CB104E">
      <w:pPr>
        <w:pStyle w:val="3--Notedebasdepage"/>
      </w:pPr>
      <w:r>
        <w:rPr>
          <w:rStyle w:val="FootnoteReference"/>
        </w:rPr>
        <w:footnoteRef/>
      </w:r>
      <w:r>
        <w:t xml:space="preserve"> Et voici une deuxième.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2E4" w:rsidRPr="00E804CA" w:rsidRDefault="006412E4" w:rsidP="00E804CA">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bottom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28"/>
      <w:gridCol w:w="4141"/>
    </w:tblGrid>
    <w:tr w:rsidR="006B20BB" w:rsidRPr="000B11A9" w:rsidTr="007B059E">
      <w:trPr>
        <w:cantSplit/>
        <w:jc w:val="center"/>
      </w:trPr>
      <w:tc>
        <w:tcPr>
          <w:tcW w:w="5472" w:type="dxa"/>
          <w:noWrap/>
          <w:vAlign w:val="bottom"/>
        </w:tcPr>
        <w:p w:rsidR="006B20BB" w:rsidRPr="000B11A9" w:rsidRDefault="006B20BB" w:rsidP="007B059E">
          <w:pPr>
            <w:spacing w:before="0" w:after="0" w:line="240" w:lineRule="auto"/>
            <w:jc w:val="center"/>
            <w:rPr>
              <w:color w:val="000000"/>
              <w:sz w:val="22"/>
              <w:szCs w:val="22"/>
            </w:rPr>
          </w:pPr>
          <w:r w:rsidRPr="000B11A9">
            <w:rPr>
              <w:sz w:val="22"/>
              <w:szCs w:val="22"/>
            </w:rPr>
            <w:object w:dxaOrig="2565"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4pt;height:52.8pt" o:ole="">
                <v:imagedata r:id="rId1" o:title=""/>
              </v:shape>
              <o:OLEObject Type="Embed" ProgID="Unknown" ShapeID="_x0000_i1025" DrawAspect="Content" ObjectID="_1755547175" r:id="rId2"/>
            </w:object>
          </w:r>
        </w:p>
        <w:p w:rsidR="006B20BB" w:rsidRPr="000B11A9" w:rsidRDefault="006B20BB" w:rsidP="007B059E">
          <w:pPr>
            <w:spacing w:before="0" w:after="0" w:line="240" w:lineRule="auto"/>
            <w:jc w:val="center"/>
            <w:rPr>
              <w:color w:val="000000"/>
              <w:sz w:val="20"/>
            </w:rPr>
          </w:pPr>
          <w:r w:rsidRPr="000B11A9">
            <w:rPr>
              <w:color w:val="000000"/>
              <w:sz w:val="20"/>
            </w:rPr>
            <w:t>Département Télécommunications, Réseaux &amp; Informatique</w:t>
          </w:r>
        </w:p>
        <w:p w:rsidR="006B20BB" w:rsidRPr="0097541C" w:rsidRDefault="006B20BB" w:rsidP="007B059E">
          <w:pPr>
            <w:pStyle w:val="2--Normal"/>
            <w:spacing w:before="0" w:line="240" w:lineRule="auto"/>
            <w:jc w:val="center"/>
            <w:rPr>
              <w:color w:val="000000"/>
              <w:sz w:val="20"/>
            </w:rPr>
          </w:pPr>
          <w:r w:rsidRPr="0097541C">
            <w:rPr>
              <w:color w:val="000000"/>
              <w:sz w:val="20"/>
              <w:lang w:eastAsia="en-US"/>
            </w:rPr>
            <w:t xml:space="preserve">Ecole Nationale des Sciences Appliquées </w:t>
          </w:r>
          <w:r w:rsidRPr="0097541C">
            <w:rPr>
              <w:color w:val="000000"/>
              <w:sz w:val="20"/>
            </w:rPr>
            <w:t>d’El Jadida</w:t>
          </w:r>
        </w:p>
        <w:p w:rsidR="006B20BB" w:rsidRPr="000B11A9" w:rsidRDefault="006B20BB" w:rsidP="007B059E">
          <w:pPr>
            <w:spacing w:before="0" w:after="0" w:line="240" w:lineRule="auto"/>
            <w:jc w:val="center"/>
            <w:rPr>
              <w:color w:val="000000"/>
              <w:sz w:val="22"/>
              <w:szCs w:val="22"/>
            </w:rPr>
          </w:pPr>
          <w:r w:rsidRPr="000B11A9">
            <w:rPr>
              <w:color w:val="000000"/>
              <w:sz w:val="20"/>
            </w:rPr>
            <w:t>Université Chouaib Doukkali</w:t>
          </w:r>
        </w:p>
      </w:tc>
      <w:tc>
        <w:tcPr>
          <w:tcW w:w="4252" w:type="dxa"/>
          <w:noWrap/>
          <w:vAlign w:val="center"/>
        </w:tcPr>
        <w:p w:rsidR="006B20BB" w:rsidRDefault="006B20BB" w:rsidP="007B059E">
          <w:pPr>
            <w:spacing w:before="0" w:after="0" w:line="240" w:lineRule="auto"/>
            <w:jc w:val="center"/>
            <w:rPr>
              <w:b/>
              <w:bCs/>
              <w:color w:val="000000"/>
              <w:sz w:val="32"/>
              <w:szCs w:val="32"/>
            </w:rPr>
          </w:pPr>
          <w:r w:rsidRPr="009978A8">
            <w:rPr>
              <w:b/>
              <w:bCs/>
              <w:color w:val="000000"/>
              <w:sz w:val="32"/>
              <w:szCs w:val="32"/>
            </w:rPr>
            <w:t xml:space="preserve">Logo </w:t>
          </w:r>
          <w:r>
            <w:rPr>
              <w:b/>
              <w:bCs/>
              <w:color w:val="000000"/>
              <w:sz w:val="32"/>
              <w:szCs w:val="32"/>
            </w:rPr>
            <w:t>Société</w:t>
          </w:r>
        </w:p>
        <w:p w:rsidR="006B20BB" w:rsidRDefault="006B20BB" w:rsidP="007B059E">
          <w:pPr>
            <w:spacing w:before="0" w:after="0" w:line="240" w:lineRule="auto"/>
            <w:jc w:val="center"/>
            <w:rPr>
              <w:b/>
              <w:bCs/>
              <w:color w:val="000000"/>
              <w:sz w:val="32"/>
              <w:szCs w:val="32"/>
            </w:rPr>
          </w:pPr>
        </w:p>
        <w:p w:rsidR="006B20BB" w:rsidRPr="009978A8" w:rsidRDefault="006B20BB" w:rsidP="007B059E">
          <w:pPr>
            <w:spacing w:before="0" w:after="0" w:line="240" w:lineRule="auto"/>
            <w:jc w:val="center"/>
            <w:rPr>
              <w:b/>
              <w:bCs/>
              <w:color w:val="000000"/>
              <w:sz w:val="20"/>
            </w:rPr>
          </w:pPr>
          <w:r w:rsidRPr="009978A8">
            <w:rPr>
              <w:b/>
              <w:bCs/>
              <w:color w:val="000000"/>
              <w:sz w:val="20"/>
            </w:rPr>
            <w:t>Intitulé Société</w:t>
          </w:r>
        </w:p>
        <w:p w:rsidR="006B20BB" w:rsidRPr="000B11A9" w:rsidRDefault="006B20BB" w:rsidP="007B059E">
          <w:pPr>
            <w:spacing w:before="0" w:after="0" w:line="240" w:lineRule="auto"/>
            <w:jc w:val="center"/>
            <w:rPr>
              <w:i/>
              <w:iCs/>
              <w:sz w:val="22"/>
              <w:szCs w:val="22"/>
            </w:rPr>
          </w:pPr>
        </w:p>
        <w:p w:rsidR="006B20BB" w:rsidRPr="000B11A9" w:rsidRDefault="006B20BB" w:rsidP="007B059E">
          <w:pPr>
            <w:spacing w:before="0" w:after="0" w:line="240" w:lineRule="auto"/>
            <w:jc w:val="center"/>
            <w:rPr>
              <w:sz w:val="20"/>
              <w:lang w:bidi="ar-MA"/>
            </w:rPr>
          </w:pPr>
        </w:p>
      </w:tc>
    </w:tr>
  </w:tbl>
  <w:p w:rsidR="006412E4" w:rsidRDefault="006412E4" w:rsidP="006B20BB">
    <w:pPr>
      <w:pStyle w:val="Header"/>
      <w:pBdr>
        <w:bottom w:val="none" w:sz="0" w:space="0" w:color="auto"/>
      </w:pBdr>
      <w:spacing w:befor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4CA" w:rsidRPr="00E804CA" w:rsidRDefault="00E804CA" w:rsidP="00E804CA">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4CA" w:rsidRDefault="00E804CA" w:rsidP="001B6C56">
    <w:pPr>
      <w:pStyle w:val="Header"/>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618" w:rsidRPr="00020699" w:rsidRDefault="00DD0FCE" w:rsidP="00922153">
    <w:pPr>
      <w:pStyle w:val="Header"/>
      <w:tabs>
        <w:tab w:val="clear" w:pos="8931"/>
        <w:tab w:val="right" w:pos="9120"/>
      </w:tabs>
      <w:rPr>
        <w:i w:val="0"/>
      </w:rPr>
    </w:pPr>
    <w:fldSimple w:instr=" STYLEREF  &quot;1-- Titre 1&quot;  \* MERGEFORMAT ">
      <w:r w:rsidR="009D08AB">
        <w:rPr>
          <w:noProof/>
        </w:rPr>
        <w:br/>
        <w:t>Nom chapitre</w:t>
      </w:r>
    </w:fldSimple>
    <w:r w:rsidR="00D40618">
      <w:tab/>
    </w:r>
    <w:r w:rsidR="00D40618">
      <w:tab/>
    </w:r>
    <w:r w:rsidR="00B5774F" w:rsidRPr="00020699">
      <w:rPr>
        <w:rStyle w:val="PageNumber"/>
        <w:i w:val="0"/>
      </w:rPr>
      <w:fldChar w:fldCharType="begin"/>
    </w:r>
    <w:r w:rsidR="00D40618" w:rsidRPr="00020699">
      <w:rPr>
        <w:rStyle w:val="PageNumber"/>
        <w:i w:val="0"/>
      </w:rPr>
      <w:instrText xml:space="preserve"> PAGE </w:instrText>
    </w:r>
    <w:r w:rsidR="00B5774F" w:rsidRPr="00020699">
      <w:rPr>
        <w:rStyle w:val="PageNumber"/>
        <w:i w:val="0"/>
      </w:rPr>
      <w:fldChar w:fldCharType="separate"/>
    </w:r>
    <w:r w:rsidR="009D08AB">
      <w:rPr>
        <w:rStyle w:val="PageNumber"/>
        <w:i w:val="0"/>
        <w:noProof/>
      </w:rPr>
      <w:t>14</w:t>
    </w:r>
    <w:r w:rsidR="00B5774F" w:rsidRPr="00020699">
      <w:rPr>
        <w:rStyle w:val="PageNumber"/>
        <w:i w:val="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2E4" w:rsidRDefault="006412E4" w:rsidP="00550429">
    <w:pPr>
      <w:pStyle w:val="Header"/>
      <w:pBdr>
        <w:bottom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2E4" w:rsidRDefault="00B5774F" w:rsidP="00506B01">
    <w:pPr>
      <w:pStyle w:val="Header"/>
      <w:tabs>
        <w:tab w:val="clear" w:pos="8931"/>
        <w:tab w:val="right" w:pos="9120"/>
      </w:tabs>
    </w:pPr>
    <w:r>
      <w:fldChar w:fldCharType="begin"/>
    </w:r>
    <w:r w:rsidR="00477225">
      <w:instrText xml:space="preserve"> STYLEREF  "1-- Titre 1 annexes" </w:instrText>
    </w:r>
    <w:r>
      <w:fldChar w:fldCharType="separate"/>
    </w:r>
    <w:r w:rsidR="006412E4">
      <w:rPr>
        <w:noProof/>
      </w:rPr>
      <w:br/>
      <w:t>Code source</w:t>
    </w:r>
    <w:r>
      <w:rPr>
        <w:noProof/>
      </w:rPr>
      <w:fldChar w:fldCharType="end"/>
    </w:r>
    <w:r w:rsidR="006412E4">
      <w:tab/>
    </w:r>
    <w:r w:rsidR="006412E4">
      <w:tab/>
    </w:r>
    <w:r w:rsidRPr="00506B01">
      <w:rPr>
        <w:rStyle w:val="PageNumber"/>
        <w:i w:val="0"/>
      </w:rPr>
      <w:fldChar w:fldCharType="begin"/>
    </w:r>
    <w:r w:rsidR="006412E4" w:rsidRPr="00506B01">
      <w:rPr>
        <w:rStyle w:val="PageNumber"/>
        <w:i w:val="0"/>
      </w:rPr>
      <w:instrText xml:space="preserve"> PAGE </w:instrText>
    </w:r>
    <w:r w:rsidRPr="00506B01">
      <w:rPr>
        <w:rStyle w:val="PageNumber"/>
        <w:i w:val="0"/>
      </w:rPr>
      <w:fldChar w:fldCharType="separate"/>
    </w:r>
    <w:r w:rsidR="006412E4">
      <w:rPr>
        <w:rStyle w:val="PageNumber"/>
        <w:i w:val="0"/>
        <w:noProof/>
      </w:rPr>
      <w:t>18</w:t>
    </w:r>
    <w:r w:rsidRPr="00506B01">
      <w:rPr>
        <w:rStyle w:val="PageNumber"/>
        <w:i w:val="0"/>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2E4" w:rsidRDefault="006412E4"/>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2E4" w:rsidRDefault="00B5774F" w:rsidP="00506B01">
    <w:pPr>
      <w:pStyle w:val="Header"/>
      <w:tabs>
        <w:tab w:val="clear" w:pos="8931"/>
        <w:tab w:val="right" w:pos="9120"/>
      </w:tabs>
    </w:pPr>
    <w:r>
      <w:fldChar w:fldCharType="begin"/>
    </w:r>
    <w:r w:rsidR="006412E4">
      <w:instrText xml:space="preserve"> STYLEREF  "1-- Bibliographie sn" </w:instrText>
    </w:r>
    <w:r>
      <w:fldChar w:fldCharType="end"/>
    </w:r>
    <w:r w:rsidR="006412E4">
      <w:tab/>
    </w:r>
    <w:r w:rsidR="006412E4">
      <w:tab/>
    </w:r>
    <w:r w:rsidRPr="00506B01">
      <w:rPr>
        <w:rStyle w:val="PageNumber"/>
        <w:i w:val="0"/>
      </w:rPr>
      <w:fldChar w:fldCharType="begin"/>
    </w:r>
    <w:r w:rsidR="006412E4" w:rsidRPr="00506B01">
      <w:rPr>
        <w:rStyle w:val="PageNumber"/>
        <w:i w:val="0"/>
      </w:rPr>
      <w:instrText xml:space="preserve"> PAGE </w:instrText>
    </w:r>
    <w:r w:rsidRPr="00506B01">
      <w:rPr>
        <w:rStyle w:val="PageNumber"/>
        <w:i w:val="0"/>
      </w:rPr>
      <w:fldChar w:fldCharType="separate"/>
    </w:r>
    <w:r w:rsidR="006412E4">
      <w:rPr>
        <w:rStyle w:val="PageNumber"/>
        <w:i w:val="0"/>
        <w:noProof/>
      </w:rPr>
      <w:t>18</w:t>
    </w:r>
    <w:r w:rsidRPr="00506B01">
      <w:rPr>
        <w:rStyle w:val="PageNumber"/>
        <w:i w:val="0"/>
      </w:rPr>
      <w:fldChar w:fldCharType="end"/>
    </w:r>
  </w:p>
  <w:p w:rsidR="006412E4" w:rsidRDefault="006412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D598DFF6"/>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A9F485AC"/>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0D1E9180"/>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FFFFFFFB"/>
    <w:multiLevelType w:val="multilevel"/>
    <w:tmpl w:val="4D82F88C"/>
    <w:lvl w:ilvl="0">
      <w:start w:val="1"/>
      <w:numFmt w:val="decimal"/>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4">
    <w:nsid w:val="09DB5AD1"/>
    <w:multiLevelType w:val="hybridMultilevel"/>
    <w:tmpl w:val="B868EA4A"/>
    <w:lvl w:ilvl="0" w:tplc="AB5A36C6">
      <w:start w:val="1"/>
      <w:numFmt w:val="decimal"/>
      <w:pStyle w:val="2--Listenumroteniveau2"/>
      <w:lvlText w:val="%1."/>
      <w:lvlJc w:val="left"/>
      <w:pPr>
        <w:tabs>
          <w:tab w:val="num" w:pos="794"/>
        </w:tabs>
        <w:ind w:left="794" w:hanging="397"/>
      </w:pPr>
      <w:rPr>
        <w:rFonts w:hint="default"/>
      </w:rPr>
    </w:lvl>
    <w:lvl w:ilvl="1" w:tplc="040C0019" w:tentative="1">
      <w:start w:val="1"/>
      <w:numFmt w:val="lowerLetter"/>
      <w:lvlText w:val="%2."/>
      <w:lvlJc w:val="left"/>
      <w:pPr>
        <w:tabs>
          <w:tab w:val="num" w:pos="2007"/>
        </w:tabs>
        <w:ind w:left="2007" w:hanging="360"/>
      </w:pPr>
    </w:lvl>
    <w:lvl w:ilvl="2" w:tplc="040C001B" w:tentative="1">
      <w:start w:val="1"/>
      <w:numFmt w:val="lowerRoman"/>
      <w:lvlText w:val="%3."/>
      <w:lvlJc w:val="right"/>
      <w:pPr>
        <w:tabs>
          <w:tab w:val="num" w:pos="2727"/>
        </w:tabs>
        <w:ind w:left="2727" w:hanging="180"/>
      </w:pPr>
    </w:lvl>
    <w:lvl w:ilvl="3" w:tplc="040C000F" w:tentative="1">
      <w:start w:val="1"/>
      <w:numFmt w:val="decimal"/>
      <w:lvlText w:val="%4."/>
      <w:lvlJc w:val="left"/>
      <w:pPr>
        <w:tabs>
          <w:tab w:val="num" w:pos="3447"/>
        </w:tabs>
        <w:ind w:left="3447" w:hanging="360"/>
      </w:pPr>
    </w:lvl>
    <w:lvl w:ilvl="4" w:tplc="040C0019" w:tentative="1">
      <w:start w:val="1"/>
      <w:numFmt w:val="lowerLetter"/>
      <w:lvlText w:val="%5."/>
      <w:lvlJc w:val="left"/>
      <w:pPr>
        <w:tabs>
          <w:tab w:val="num" w:pos="4167"/>
        </w:tabs>
        <w:ind w:left="4167" w:hanging="360"/>
      </w:pPr>
    </w:lvl>
    <w:lvl w:ilvl="5" w:tplc="040C001B" w:tentative="1">
      <w:start w:val="1"/>
      <w:numFmt w:val="lowerRoman"/>
      <w:lvlText w:val="%6."/>
      <w:lvlJc w:val="right"/>
      <w:pPr>
        <w:tabs>
          <w:tab w:val="num" w:pos="4887"/>
        </w:tabs>
        <w:ind w:left="4887" w:hanging="180"/>
      </w:pPr>
    </w:lvl>
    <w:lvl w:ilvl="6" w:tplc="040C000F" w:tentative="1">
      <w:start w:val="1"/>
      <w:numFmt w:val="decimal"/>
      <w:lvlText w:val="%7."/>
      <w:lvlJc w:val="left"/>
      <w:pPr>
        <w:tabs>
          <w:tab w:val="num" w:pos="5607"/>
        </w:tabs>
        <w:ind w:left="5607" w:hanging="360"/>
      </w:pPr>
    </w:lvl>
    <w:lvl w:ilvl="7" w:tplc="040C0019" w:tentative="1">
      <w:start w:val="1"/>
      <w:numFmt w:val="lowerLetter"/>
      <w:lvlText w:val="%8."/>
      <w:lvlJc w:val="left"/>
      <w:pPr>
        <w:tabs>
          <w:tab w:val="num" w:pos="6327"/>
        </w:tabs>
        <w:ind w:left="6327" w:hanging="360"/>
      </w:pPr>
    </w:lvl>
    <w:lvl w:ilvl="8" w:tplc="040C001B" w:tentative="1">
      <w:start w:val="1"/>
      <w:numFmt w:val="lowerRoman"/>
      <w:lvlText w:val="%9."/>
      <w:lvlJc w:val="right"/>
      <w:pPr>
        <w:tabs>
          <w:tab w:val="num" w:pos="7047"/>
        </w:tabs>
        <w:ind w:left="7047" w:hanging="180"/>
      </w:pPr>
    </w:lvl>
  </w:abstractNum>
  <w:abstractNum w:abstractNumId="5">
    <w:nsid w:val="1754207C"/>
    <w:multiLevelType w:val="hybridMultilevel"/>
    <w:tmpl w:val="56CEA428"/>
    <w:lvl w:ilvl="0" w:tplc="14542E8E">
      <w:start w:val="1"/>
      <w:numFmt w:val="decimal"/>
      <w:pStyle w:val="2--Listenumroteniveau1"/>
      <w:lvlText w:val="%1."/>
      <w:lvlJc w:val="left"/>
      <w:pPr>
        <w:tabs>
          <w:tab w:val="num" w:pos="397"/>
        </w:tabs>
        <w:ind w:left="397" w:hanging="39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177B11F8"/>
    <w:multiLevelType w:val="hybridMultilevel"/>
    <w:tmpl w:val="0C80CE98"/>
    <w:lvl w:ilvl="0" w:tplc="040C000F">
      <w:start w:val="1"/>
      <w:numFmt w:val="decimal"/>
      <w:lvlText w:val="%1."/>
      <w:lvlJc w:val="left"/>
      <w:pPr>
        <w:tabs>
          <w:tab w:val="num" w:pos="794"/>
        </w:tabs>
        <w:ind w:left="794" w:hanging="397"/>
      </w:pPr>
      <w:rPr>
        <w:rFonts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7">
    <w:nsid w:val="201A4E0F"/>
    <w:multiLevelType w:val="multilevel"/>
    <w:tmpl w:val="64E41926"/>
    <w:lvl w:ilvl="0">
      <w:start w:val="1"/>
      <w:numFmt w:val="upperLetter"/>
      <w:pStyle w:val="1--Titre1annexes"/>
      <w:lvlText w:val="%1"/>
      <w:lvlJc w:val="left"/>
      <w:pPr>
        <w:tabs>
          <w:tab w:val="num" w:pos="0"/>
        </w:tabs>
        <w:ind w:left="0" w:firstLine="0"/>
      </w:pPr>
      <w:rPr>
        <w:rFonts w:ascii="Arial Rounded MT Bold" w:hAnsi="Arial Rounded MT Bold" w:hint="default"/>
        <w:b w:val="0"/>
        <w:i w:val="0"/>
        <w:sz w:val="144"/>
        <w:szCs w:val="144"/>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
    <w:nsid w:val="2B3552DE"/>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2E4702D7"/>
    <w:multiLevelType w:val="hybridMultilevel"/>
    <w:tmpl w:val="4B6865E2"/>
    <w:lvl w:ilvl="0" w:tplc="A970B3B2">
      <w:start w:val="1"/>
      <w:numFmt w:val="bullet"/>
      <w:pStyle w:val="2--Listepucesniveau2"/>
      <w:lvlText w:val="-"/>
      <w:lvlJc w:val="left"/>
      <w:pPr>
        <w:tabs>
          <w:tab w:val="num" w:pos="794"/>
        </w:tabs>
        <w:ind w:left="794" w:hanging="397"/>
      </w:pPr>
      <w:rPr>
        <w:rFonts w:ascii="Times New Roman" w:hAnsi="Times New Roman" w:cs="Times New Roman"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0">
    <w:nsid w:val="3A504D86"/>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A644CA7"/>
    <w:multiLevelType w:val="hybridMultilevel"/>
    <w:tmpl w:val="06F43508"/>
    <w:lvl w:ilvl="0" w:tplc="D40C62A4">
      <w:start w:val="1"/>
      <w:numFmt w:val="decimal"/>
      <w:pStyle w:val="2--CodeBlock"/>
      <w:lvlText w:val="%1"/>
      <w:lvlJc w:val="left"/>
      <w:pPr>
        <w:tabs>
          <w:tab w:val="num" w:pos="958"/>
        </w:tabs>
        <w:ind w:left="958" w:hanging="720"/>
      </w:pPr>
      <w:rPr>
        <w:rFonts w:hint="default"/>
        <w:effect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5A290D99"/>
    <w:multiLevelType w:val="hybridMultilevel"/>
    <w:tmpl w:val="91C230CC"/>
    <w:lvl w:ilvl="0" w:tplc="31C25C9E">
      <w:start w:val="1"/>
      <w:numFmt w:val="bullet"/>
      <w:pStyle w:val="2--Listepucesniveau1"/>
      <w:lvlText w:val=""/>
      <w:lvlJc w:val="left"/>
      <w:pPr>
        <w:tabs>
          <w:tab w:val="num" w:pos="397"/>
        </w:tabs>
        <w:ind w:left="397" w:hanging="397"/>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cs="Courier New" w:hint="default"/>
      </w:rPr>
    </w:lvl>
    <w:lvl w:ilvl="2" w:tplc="040C0005">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cs="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cs="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13">
    <w:nsid w:val="6DBB6EFD"/>
    <w:multiLevelType w:val="singleLevel"/>
    <w:tmpl w:val="55AAC9F6"/>
    <w:lvl w:ilvl="0">
      <w:start w:val="1"/>
      <w:numFmt w:val="bullet"/>
      <w:pStyle w:val="Aufzaehlung"/>
      <w:lvlText w:val=""/>
      <w:lvlJc w:val="left"/>
      <w:pPr>
        <w:tabs>
          <w:tab w:val="num" w:pos="360"/>
        </w:tabs>
        <w:ind w:left="360" w:hanging="360"/>
      </w:pPr>
      <w:rPr>
        <w:rFonts w:ascii="Symbol" w:hAnsi="Symbol" w:hint="default"/>
      </w:rPr>
    </w:lvl>
  </w:abstractNum>
  <w:abstractNum w:abstractNumId="14">
    <w:nsid w:val="6DE37231"/>
    <w:multiLevelType w:val="hybridMultilevel"/>
    <w:tmpl w:val="40183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B750DAB"/>
    <w:multiLevelType w:val="hybridMultilevel"/>
    <w:tmpl w:val="003A0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C7574EC"/>
    <w:multiLevelType w:val="multilevel"/>
    <w:tmpl w:val="4AB2DB2C"/>
    <w:lvl w:ilvl="0">
      <w:start w:val="1"/>
      <w:numFmt w:val="decimal"/>
      <w:pStyle w:val="1--Titre1"/>
      <w:lvlText w:val="%1"/>
      <w:lvlJc w:val="right"/>
      <w:pPr>
        <w:tabs>
          <w:tab w:val="num" w:pos="-600"/>
        </w:tabs>
        <w:ind w:left="-600" w:firstLine="288"/>
      </w:pPr>
      <w:rPr>
        <w:rFonts w:hint="default"/>
        <w:b w:val="0"/>
        <w:i w:val="0"/>
        <w:sz w:val="144"/>
        <w:szCs w:val="144"/>
        <w:lang w:val="fr-CH"/>
      </w:rPr>
    </w:lvl>
    <w:lvl w:ilvl="1">
      <w:start w:val="1"/>
      <w:numFmt w:val="decimal"/>
      <w:pStyle w:val="1--Titre2"/>
      <w:lvlText w:val="%1.%2"/>
      <w:lvlJc w:val="left"/>
      <w:pPr>
        <w:tabs>
          <w:tab w:val="num" w:pos="-24"/>
        </w:tabs>
        <w:ind w:left="-24" w:hanging="576"/>
      </w:pPr>
      <w:rPr>
        <w:rFonts w:hint="default"/>
      </w:rPr>
    </w:lvl>
    <w:lvl w:ilvl="2">
      <w:start w:val="1"/>
      <w:numFmt w:val="decimal"/>
      <w:pStyle w:val="1--Titre3"/>
      <w:lvlText w:val="%1.%2.%3"/>
      <w:lvlJc w:val="left"/>
      <w:pPr>
        <w:tabs>
          <w:tab w:val="num" w:pos="0"/>
        </w:tabs>
        <w:ind w:left="720" w:hanging="720"/>
      </w:pPr>
      <w:rPr>
        <w:rFonts w:hint="default"/>
      </w:rPr>
    </w:lvl>
    <w:lvl w:ilvl="3">
      <w:start w:val="1"/>
      <w:numFmt w:val="decimal"/>
      <w:lvlText w:val="%1.%2.%3.%4"/>
      <w:lvlJc w:val="left"/>
      <w:pPr>
        <w:tabs>
          <w:tab w:val="num" w:pos="264"/>
        </w:tabs>
        <w:ind w:left="264" w:hanging="864"/>
      </w:pPr>
      <w:rPr>
        <w:rFonts w:hint="default"/>
      </w:rPr>
    </w:lvl>
    <w:lvl w:ilvl="4">
      <w:start w:val="1"/>
      <w:numFmt w:val="decimal"/>
      <w:lvlText w:val="%1.%2.%3.%4.%5"/>
      <w:lvlJc w:val="left"/>
      <w:pPr>
        <w:tabs>
          <w:tab w:val="num" w:pos="408"/>
        </w:tabs>
        <w:ind w:left="408" w:hanging="1008"/>
      </w:pPr>
      <w:rPr>
        <w:rFonts w:hint="default"/>
      </w:rPr>
    </w:lvl>
    <w:lvl w:ilvl="5">
      <w:start w:val="1"/>
      <w:numFmt w:val="decimal"/>
      <w:lvlText w:val="%1.%2.%3.%4.%5.%6"/>
      <w:lvlJc w:val="left"/>
      <w:pPr>
        <w:tabs>
          <w:tab w:val="num" w:pos="552"/>
        </w:tabs>
        <w:ind w:left="552" w:hanging="1152"/>
      </w:pPr>
      <w:rPr>
        <w:rFonts w:hint="default"/>
      </w:rPr>
    </w:lvl>
    <w:lvl w:ilvl="6">
      <w:start w:val="1"/>
      <w:numFmt w:val="decimal"/>
      <w:lvlText w:val="%1.%2.%3.%4.%5.%6.%7"/>
      <w:lvlJc w:val="left"/>
      <w:pPr>
        <w:tabs>
          <w:tab w:val="num" w:pos="696"/>
        </w:tabs>
        <w:ind w:left="696" w:hanging="1296"/>
      </w:pPr>
      <w:rPr>
        <w:rFonts w:hint="default"/>
      </w:rPr>
    </w:lvl>
    <w:lvl w:ilvl="7">
      <w:start w:val="1"/>
      <w:numFmt w:val="decimal"/>
      <w:lvlText w:val="%1.%2.%3.%4.%5.%6.%7.%8"/>
      <w:lvlJc w:val="left"/>
      <w:pPr>
        <w:tabs>
          <w:tab w:val="num" w:pos="840"/>
        </w:tabs>
        <w:ind w:left="840" w:hanging="1440"/>
      </w:pPr>
      <w:rPr>
        <w:rFonts w:hint="default"/>
      </w:rPr>
    </w:lvl>
    <w:lvl w:ilvl="8">
      <w:start w:val="1"/>
      <w:numFmt w:val="decimal"/>
      <w:lvlText w:val="%1.%2.%3.%4.%5.%6.%7.%8.%9"/>
      <w:lvlJc w:val="left"/>
      <w:pPr>
        <w:tabs>
          <w:tab w:val="num" w:pos="984"/>
        </w:tabs>
        <w:ind w:left="984" w:hanging="1584"/>
      </w:pPr>
      <w:rPr>
        <w:rFonts w:hint="default"/>
      </w:rPr>
    </w:lvl>
  </w:abstractNum>
  <w:abstractNum w:abstractNumId="17">
    <w:nsid w:val="7F34437D"/>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8"/>
  </w:num>
  <w:num w:numId="2">
    <w:abstractNumId w:val="17"/>
  </w:num>
  <w:num w:numId="3">
    <w:abstractNumId w:val="10"/>
  </w:num>
  <w:num w:numId="4">
    <w:abstractNumId w:val="13"/>
  </w:num>
  <w:num w:numId="5">
    <w:abstractNumId w:val="3"/>
  </w:num>
  <w:num w:numId="6">
    <w:abstractNumId w:val="2"/>
  </w:num>
  <w:num w:numId="7">
    <w:abstractNumId w:val="1"/>
  </w:num>
  <w:num w:numId="8">
    <w:abstractNumId w:val="0"/>
  </w:num>
  <w:num w:numId="9">
    <w:abstractNumId w:val="16"/>
  </w:num>
  <w:num w:numId="10">
    <w:abstractNumId w:val="12"/>
  </w:num>
  <w:num w:numId="11">
    <w:abstractNumId w:val="7"/>
  </w:num>
  <w:num w:numId="12">
    <w:abstractNumId w:val="11"/>
  </w:num>
  <w:num w:numId="13">
    <w:abstractNumId w:val="11"/>
    <w:lvlOverride w:ilvl="0">
      <w:startOverride w:val="1"/>
    </w:lvlOverride>
  </w:num>
  <w:num w:numId="14">
    <w:abstractNumId w:val="9"/>
  </w:num>
  <w:num w:numId="15">
    <w:abstractNumId w:val="5"/>
  </w:num>
  <w:num w:numId="16">
    <w:abstractNumId w:val="4"/>
  </w:num>
  <w:num w:numId="17">
    <w:abstractNumId w:val="11"/>
    <w:lvlOverride w:ilvl="0">
      <w:startOverride w:val="1"/>
    </w:lvlOverride>
  </w:num>
  <w:num w:numId="18">
    <w:abstractNumId w:val="11"/>
    <w:lvlOverride w:ilvl="0">
      <w:startOverride w:val="1"/>
    </w:lvlOverride>
  </w:num>
  <w:num w:numId="19">
    <w:abstractNumId w:val="15"/>
  </w:num>
  <w:num w:numId="20">
    <w:abstractNumId w:val="16"/>
  </w:num>
  <w:num w:numId="21">
    <w:abstractNumId w:val="6"/>
  </w:num>
  <w:num w:numId="22">
    <w:abstractNumId w:val="14"/>
  </w:num>
  <w:num w:numId="23">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lickAndTypeStyle w:val="2--Normal"/>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04"/>
    <w:rsid w:val="00001E45"/>
    <w:rsid w:val="00003F3F"/>
    <w:rsid w:val="0001374F"/>
    <w:rsid w:val="00017F90"/>
    <w:rsid w:val="00020699"/>
    <w:rsid w:val="00020C4D"/>
    <w:rsid w:val="000362FA"/>
    <w:rsid w:val="000464DD"/>
    <w:rsid w:val="00047955"/>
    <w:rsid w:val="00052792"/>
    <w:rsid w:val="00052DFA"/>
    <w:rsid w:val="000546BF"/>
    <w:rsid w:val="000616FD"/>
    <w:rsid w:val="0006273B"/>
    <w:rsid w:val="00066AE8"/>
    <w:rsid w:val="0007175A"/>
    <w:rsid w:val="00072E1D"/>
    <w:rsid w:val="000773AA"/>
    <w:rsid w:val="00081F54"/>
    <w:rsid w:val="00082809"/>
    <w:rsid w:val="00092E05"/>
    <w:rsid w:val="00093902"/>
    <w:rsid w:val="00094442"/>
    <w:rsid w:val="00094E36"/>
    <w:rsid w:val="000A47EC"/>
    <w:rsid w:val="000A67D5"/>
    <w:rsid w:val="000B16E6"/>
    <w:rsid w:val="000B232F"/>
    <w:rsid w:val="000B4B0F"/>
    <w:rsid w:val="000C7D60"/>
    <w:rsid w:val="000D087D"/>
    <w:rsid w:val="000D542A"/>
    <w:rsid w:val="000D68CF"/>
    <w:rsid w:val="000F180E"/>
    <w:rsid w:val="000F1CE6"/>
    <w:rsid w:val="000F5E17"/>
    <w:rsid w:val="000F654A"/>
    <w:rsid w:val="00102AE2"/>
    <w:rsid w:val="001035BF"/>
    <w:rsid w:val="00105700"/>
    <w:rsid w:val="00111693"/>
    <w:rsid w:val="0011227D"/>
    <w:rsid w:val="001146D9"/>
    <w:rsid w:val="0011560A"/>
    <w:rsid w:val="00116492"/>
    <w:rsid w:val="00121953"/>
    <w:rsid w:val="00123847"/>
    <w:rsid w:val="00125EAB"/>
    <w:rsid w:val="001273B5"/>
    <w:rsid w:val="00131F83"/>
    <w:rsid w:val="00142040"/>
    <w:rsid w:val="00144E6C"/>
    <w:rsid w:val="001456D2"/>
    <w:rsid w:val="00147622"/>
    <w:rsid w:val="0014763D"/>
    <w:rsid w:val="001541F3"/>
    <w:rsid w:val="00164B76"/>
    <w:rsid w:val="00167313"/>
    <w:rsid w:val="001712B1"/>
    <w:rsid w:val="0018307F"/>
    <w:rsid w:val="00184E0D"/>
    <w:rsid w:val="00186124"/>
    <w:rsid w:val="00186DCC"/>
    <w:rsid w:val="00190ABC"/>
    <w:rsid w:val="0019104E"/>
    <w:rsid w:val="00197BE3"/>
    <w:rsid w:val="001A14B1"/>
    <w:rsid w:val="001A1A71"/>
    <w:rsid w:val="001A2409"/>
    <w:rsid w:val="001A28F4"/>
    <w:rsid w:val="001A2D02"/>
    <w:rsid w:val="001A3879"/>
    <w:rsid w:val="001A46FA"/>
    <w:rsid w:val="001A575D"/>
    <w:rsid w:val="001B4117"/>
    <w:rsid w:val="001B48A5"/>
    <w:rsid w:val="001B6C56"/>
    <w:rsid w:val="001B7CEF"/>
    <w:rsid w:val="001C25C2"/>
    <w:rsid w:val="001D2192"/>
    <w:rsid w:val="001D24FA"/>
    <w:rsid w:val="001E066E"/>
    <w:rsid w:val="001F1C49"/>
    <w:rsid w:val="001F257C"/>
    <w:rsid w:val="001F725B"/>
    <w:rsid w:val="001F747E"/>
    <w:rsid w:val="002010A2"/>
    <w:rsid w:val="002014F1"/>
    <w:rsid w:val="00201A87"/>
    <w:rsid w:val="00205F70"/>
    <w:rsid w:val="00206516"/>
    <w:rsid w:val="00215A8A"/>
    <w:rsid w:val="002212CB"/>
    <w:rsid w:val="00223427"/>
    <w:rsid w:val="00226938"/>
    <w:rsid w:val="00242317"/>
    <w:rsid w:val="00244CD1"/>
    <w:rsid w:val="00247C25"/>
    <w:rsid w:val="00253694"/>
    <w:rsid w:val="0025616D"/>
    <w:rsid w:val="00262F0D"/>
    <w:rsid w:val="00265054"/>
    <w:rsid w:val="002710E4"/>
    <w:rsid w:val="0027444C"/>
    <w:rsid w:val="00274EBC"/>
    <w:rsid w:val="00276203"/>
    <w:rsid w:val="00283C7E"/>
    <w:rsid w:val="0028500F"/>
    <w:rsid w:val="00291A6E"/>
    <w:rsid w:val="00291E14"/>
    <w:rsid w:val="00294AEF"/>
    <w:rsid w:val="002A10F1"/>
    <w:rsid w:val="002A5CFD"/>
    <w:rsid w:val="002A637F"/>
    <w:rsid w:val="002A7812"/>
    <w:rsid w:val="002B0F18"/>
    <w:rsid w:val="002B3B80"/>
    <w:rsid w:val="002B411E"/>
    <w:rsid w:val="002B7BE6"/>
    <w:rsid w:val="002C6D35"/>
    <w:rsid w:val="002D32CB"/>
    <w:rsid w:val="002D3612"/>
    <w:rsid w:val="002E47E2"/>
    <w:rsid w:val="002E6B86"/>
    <w:rsid w:val="002F1F08"/>
    <w:rsid w:val="002F6241"/>
    <w:rsid w:val="003021B8"/>
    <w:rsid w:val="003029BB"/>
    <w:rsid w:val="00303936"/>
    <w:rsid w:val="003042D0"/>
    <w:rsid w:val="00305BBC"/>
    <w:rsid w:val="003063F1"/>
    <w:rsid w:val="0031512C"/>
    <w:rsid w:val="00317A81"/>
    <w:rsid w:val="00324B8F"/>
    <w:rsid w:val="003317B1"/>
    <w:rsid w:val="00341287"/>
    <w:rsid w:val="0034796C"/>
    <w:rsid w:val="00350208"/>
    <w:rsid w:val="00350420"/>
    <w:rsid w:val="00354A55"/>
    <w:rsid w:val="00361B5B"/>
    <w:rsid w:val="0037400E"/>
    <w:rsid w:val="003828A9"/>
    <w:rsid w:val="00382BD7"/>
    <w:rsid w:val="00391923"/>
    <w:rsid w:val="00396758"/>
    <w:rsid w:val="003A38B6"/>
    <w:rsid w:val="003A5465"/>
    <w:rsid w:val="003A56B6"/>
    <w:rsid w:val="003B153D"/>
    <w:rsid w:val="003B2D3B"/>
    <w:rsid w:val="003C1922"/>
    <w:rsid w:val="003C52CC"/>
    <w:rsid w:val="003D2842"/>
    <w:rsid w:val="004028C8"/>
    <w:rsid w:val="00407992"/>
    <w:rsid w:val="00410C93"/>
    <w:rsid w:val="00413772"/>
    <w:rsid w:val="0041501A"/>
    <w:rsid w:val="00416F13"/>
    <w:rsid w:val="00431664"/>
    <w:rsid w:val="00435D43"/>
    <w:rsid w:val="00435EBF"/>
    <w:rsid w:val="00441600"/>
    <w:rsid w:val="00460669"/>
    <w:rsid w:val="00462D88"/>
    <w:rsid w:val="00464AEE"/>
    <w:rsid w:val="00465B9E"/>
    <w:rsid w:val="004702C1"/>
    <w:rsid w:val="00474D7F"/>
    <w:rsid w:val="00477225"/>
    <w:rsid w:val="00482C46"/>
    <w:rsid w:val="0049217C"/>
    <w:rsid w:val="0049289A"/>
    <w:rsid w:val="00496FE0"/>
    <w:rsid w:val="00497B6E"/>
    <w:rsid w:val="004A7214"/>
    <w:rsid w:val="004B193D"/>
    <w:rsid w:val="004B728A"/>
    <w:rsid w:val="004C1279"/>
    <w:rsid w:val="004D11ED"/>
    <w:rsid w:val="004D1FE9"/>
    <w:rsid w:val="004D2620"/>
    <w:rsid w:val="004E668E"/>
    <w:rsid w:val="004E7024"/>
    <w:rsid w:val="004F3B56"/>
    <w:rsid w:val="004F4436"/>
    <w:rsid w:val="004F48B7"/>
    <w:rsid w:val="005060B5"/>
    <w:rsid w:val="00506B01"/>
    <w:rsid w:val="00511807"/>
    <w:rsid w:val="005200A2"/>
    <w:rsid w:val="00520D77"/>
    <w:rsid w:val="00521EBE"/>
    <w:rsid w:val="005230E5"/>
    <w:rsid w:val="00524AD4"/>
    <w:rsid w:val="00525DA5"/>
    <w:rsid w:val="0053428B"/>
    <w:rsid w:val="00540B20"/>
    <w:rsid w:val="00550429"/>
    <w:rsid w:val="005516C8"/>
    <w:rsid w:val="005536A0"/>
    <w:rsid w:val="0055681F"/>
    <w:rsid w:val="00560718"/>
    <w:rsid w:val="0057293B"/>
    <w:rsid w:val="005743D6"/>
    <w:rsid w:val="00576A2E"/>
    <w:rsid w:val="00576BB3"/>
    <w:rsid w:val="005770E9"/>
    <w:rsid w:val="00580460"/>
    <w:rsid w:val="0058059C"/>
    <w:rsid w:val="00591BCF"/>
    <w:rsid w:val="005A3E2A"/>
    <w:rsid w:val="005B09C1"/>
    <w:rsid w:val="005B1AAA"/>
    <w:rsid w:val="005B365F"/>
    <w:rsid w:val="005B56B6"/>
    <w:rsid w:val="005C2386"/>
    <w:rsid w:val="005C3D30"/>
    <w:rsid w:val="005E038B"/>
    <w:rsid w:val="005E76D1"/>
    <w:rsid w:val="005F5262"/>
    <w:rsid w:val="005F5E55"/>
    <w:rsid w:val="005F65BB"/>
    <w:rsid w:val="00611649"/>
    <w:rsid w:val="00611A53"/>
    <w:rsid w:val="00614894"/>
    <w:rsid w:val="00614D27"/>
    <w:rsid w:val="00614FA8"/>
    <w:rsid w:val="0061671D"/>
    <w:rsid w:val="0062157A"/>
    <w:rsid w:val="006239FF"/>
    <w:rsid w:val="00626943"/>
    <w:rsid w:val="0064118A"/>
    <w:rsid w:val="006412E4"/>
    <w:rsid w:val="006550B3"/>
    <w:rsid w:val="00662B32"/>
    <w:rsid w:val="00663CED"/>
    <w:rsid w:val="00683261"/>
    <w:rsid w:val="00683F96"/>
    <w:rsid w:val="006A35C1"/>
    <w:rsid w:val="006A36DD"/>
    <w:rsid w:val="006A40F1"/>
    <w:rsid w:val="006A4F27"/>
    <w:rsid w:val="006A67A3"/>
    <w:rsid w:val="006A6EF4"/>
    <w:rsid w:val="006A75C8"/>
    <w:rsid w:val="006B07C0"/>
    <w:rsid w:val="006B154B"/>
    <w:rsid w:val="006B20BB"/>
    <w:rsid w:val="006C32E7"/>
    <w:rsid w:val="006C4632"/>
    <w:rsid w:val="006C780C"/>
    <w:rsid w:val="006D327E"/>
    <w:rsid w:val="006E2A3B"/>
    <w:rsid w:val="006E7D62"/>
    <w:rsid w:val="006F2742"/>
    <w:rsid w:val="006F4FB7"/>
    <w:rsid w:val="00700BEA"/>
    <w:rsid w:val="00716EB5"/>
    <w:rsid w:val="00723AF7"/>
    <w:rsid w:val="0072418A"/>
    <w:rsid w:val="0072593F"/>
    <w:rsid w:val="00731D64"/>
    <w:rsid w:val="0073606C"/>
    <w:rsid w:val="007436E3"/>
    <w:rsid w:val="00746BB0"/>
    <w:rsid w:val="0075519C"/>
    <w:rsid w:val="00762D61"/>
    <w:rsid w:val="00763CA0"/>
    <w:rsid w:val="00765D7A"/>
    <w:rsid w:val="007705E2"/>
    <w:rsid w:val="007710ED"/>
    <w:rsid w:val="00776F03"/>
    <w:rsid w:val="00777068"/>
    <w:rsid w:val="00777D97"/>
    <w:rsid w:val="007827D2"/>
    <w:rsid w:val="00782B12"/>
    <w:rsid w:val="007938B2"/>
    <w:rsid w:val="007A3BE1"/>
    <w:rsid w:val="007A52F7"/>
    <w:rsid w:val="007A7378"/>
    <w:rsid w:val="007B010C"/>
    <w:rsid w:val="007B096E"/>
    <w:rsid w:val="007B6490"/>
    <w:rsid w:val="007C115E"/>
    <w:rsid w:val="007C65D3"/>
    <w:rsid w:val="007D025D"/>
    <w:rsid w:val="007D2090"/>
    <w:rsid w:val="007D5094"/>
    <w:rsid w:val="007F0EA2"/>
    <w:rsid w:val="007F3E79"/>
    <w:rsid w:val="0080080E"/>
    <w:rsid w:val="00800857"/>
    <w:rsid w:val="00804D8A"/>
    <w:rsid w:val="00805F6A"/>
    <w:rsid w:val="00811291"/>
    <w:rsid w:val="008123DC"/>
    <w:rsid w:val="008140F6"/>
    <w:rsid w:val="00816005"/>
    <w:rsid w:val="0082004F"/>
    <w:rsid w:val="00822C0E"/>
    <w:rsid w:val="00823E20"/>
    <w:rsid w:val="0083035C"/>
    <w:rsid w:val="00832BD6"/>
    <w:rsid w:val="008336FC"/>
    <w:rsid w:val="00833F90"/>
    <w:rsid w:val="008351FF"/>
    <w:rsid w:val="008402B5"/>
    <w:rsid w:val="0084155D"/>
    <w:rsid w:val="00841F55"/>
    <w:rsid w:val="00847B11"/>
    <w:rsid w:val="00852F3E"/>
    <w:rsid w:val="00856E6E"/>
    <w:rsid w:val="008627B4"/>
    <w:rsid w:val="00862C90"/>
    <w:rsid w:val="00867218"/>
    <w:rsid w:val="008726C5"/>
    <w:rsid w:val="00877455"/>
    <w:rsid w:val="00877C76"/>
    <w:rsid w:val="0088165F"/>
    <w:rsid w:val="008866CA"/>
    <w:rsid w:val="00887525"/>
    <w:rsid w:val="00892A44"/>
    <w:rsid w:val="00894FDD"/>
    <w:rsid w:val="00897914"/>
    <w:rsid w:val="00897A3F"/>
    <w:rsid w:val="00897AF0"/>
    <w:rsid w:val="008A207E"/>
    <w:rsid w:val="008A2346"/>
    <w:rsid w:val="008B5B1A"/>
    <w:rsid w:val="008B5C45"/>
    <w:rsid w:val="008B7105"/>
    <w:rsid w:val="008C0020"/>
    <w:rsid w:val="008C1FFC"/>
    <w:rsid w:val="008C2D99"/>
    <w:rsid w:val="008C3F12"/>
    <w:rsid w:val="008C486D"/>
    <w:rsid w:val="008D1739"/>
    <w:rsid w:val="008D3222"/>
    <w:rsid w:val="008D50A5"/>
    <w:rsid w:val="008E620E"/>
    <w:rsid w:val="008E736B"/>
    <w:rsid w:val="008F094D"/>
    <w:rsid w:val="00902FD6"/>
    <w:rsid w:val="009052EE"/>
    <w:rsid w:val="00905B0A"/>
    <w:rsid w:val="00905D56"/>
    <w:rsid w:val="00906999"/>
    <w:rsid w:val="009112AB"/>
    <w:rsid w:val="00922153"/>
    <w:rsid w:val="009262E1"/>
    <w:rsid w:val="00930BA6"/>
    <w:rsid w:val="00931BE2"/>
    <w:rsid w:val="00936948"/>
    <w:rsid w:val="00945FB9"/>
    <w:rsid w:val="0095760B"/>
    <w:rsid w:val="009579C7"/>
    <w:rsid w:val="00960045"/>
    <w:rsid w:val="009610FD"/>
    <w:rsid w:val="00963DA3"/>
    <w:rsid w:val="00964ED8"/>
    <w:rsid w:val="00981A6E"/>
    <w:rsid w:val="00984DB8"/>
    <w:rsid w:val="009871AC"/>
    <w:rsid w:val="0099204F"/>
    <w:rsid w:val="009932C6"/>
    <w:rsid w:val="00994232"/>
    <w:rsid w:val="009A25B6"/>
    <w:rsid w:val="009A4A35"/>
    <w:rsid w:val="009A51B7"/>
    <w:rsid w:val="009A600C"/>
    <w:rsid w:val="009A69E2"/>
    <w:rsid w:val="009B28CF"/>
    <w:rsid w:val="009B3B51"/>
    <w:rsid w:val="009C0752"/>
    <w:rsid w:val="009C0C1D"/>
    <w:rsid w:val="009C4403"/>
    <w:rsid w:val="009C4B15"/>
    <w:rsid w:val="009C54B0"/>
    <w:rsid w:val="009C74AF"/>
    <w:rsid w:val="009D08AB"/>
    <w:rsid w:val="009D78BD"/>
    <w:rsid w:val="009E0631"/>
    <w:rsid w:val="009E0BDB"/>
    <w:rsid w:val="009E4CC9"/>
    <w:rsid w:val="009E644C"/>
    <w:rsid w:val="009F302A"/>
    <w:rsid w:val="009F3ABE"/>
    <w:rsid w:val="009F4A21"/>
    <w:rsid w:val="00A0207E"/>
    <w:rsid w:val="00A06974"/>
    <w:rsid w:val="00A11A67"/>
    <w:rsid w:val="00A15F88"/>
    <w:rsid w:val="00A21195"/>
    <w:rsid w:val="00A229DC"/>
    <w:rsid w:val="00A25ABD"/>
    <w:rsid w:val="00A2798C"/>
    <w:rsid w:val="00A31591"/>
    <w:rsid w:val="00A31A16"/>
    <w:rsid w:val="00A40939"/>
    <w:rsid w:val="00A42E6D"/>
    <w:rsid w:val="00A50EB9"/>
    <w:rsid w:val="00A56487"/>
    <w:rsid w:val="00A56506"/>
    <w:rsid w:val="00A566FA"/>
    <w:rsid w:val="00A57C1A"/>
    <w:rsid w:val="00A6031B"/>
    <w:rsid w:val="00A608BE"/>
    <w:rsid w:val="00A642E0"/>
    <w:rsid w:val="00A64F01"/>
    <w:rsid w:val="00A67846"/>
    <w:rsid w:val="00A70BD5"/>
    <w:rsid w:val="00A72F0D"/>
    <w:rsid w:val="00A96D49"/>
    <w:rsid w:val="00A96EF8"/>
    <w:rsid w:val="00AA19A5"/>
    <w:rsid w:val="00AA3B04"/>
    <w:rsid w:val="00AB7902"/>
    <w:rsid w:val="00AC2797"/>
    <w:rsid w:val="00AC4D01"/>
    <w:rsid w:val="00AD5165"/>
    <w:rsid w:val="00AD5A39"/>
    <w:rsid w:val="00AE40EC"/>
    <w:rsid w:val="00AE70C8"/>
    <w:rsid w:val="00AE7AD0"/>
    <w:rsid w:val="00AF278F"/>
    <w:rsid w:val="00AF6F3F"/>
    <w:rsid w:val="00B054DC"/>
    <w:rsid w:val="00B1108B"/>
    <w:rsid w:val="00B135EB"/>
    <w:rsid w:val="00B13767"/>
    <w:rsid w:val="00B15269"/>
    <w:rsid w:val="00B25592"/>
    <w:rsid w:val="00B25F00"/>
    <w:rsid w:val="00B3317B"/>
    <w:rsid w:val="00B33BD7"/>
    <w:rsid w:val="00B52152"/>
    <w:rsid w:val="00B52193"/>
    <w:rsid w:val="00B53896"/>
    <w:rsid w:val="00B5774C"/>
    <w:rsid w:val="00B5774F"/>
    <w:rsid w:val="00B636B3"/>
    <w:rsid w:val="00B641EE"/>
    <w:rsid w:val="00B71E70"/>
    <w:rsid w:val="00B74874"/>
    <w:rsid w:val="00B76E12"/>
    <w:rsid w:val="00B77393"/>
    <w:rsid w:val="00B77CB1"/>
    <w:rsid w:val="00B83C49"/>
    <w:rsid w:val="00B87422"/>
    <w:rsid w:val="00B93A8E"/>
    <w:rsid w:val="00B93DC5"/>
    <w:rsid w:val="00BA351F"/>
    <w:rsid w:val="00BB059D"/>
    <w:rsid w:val="00BB5544"/>
    <w:rsid w:val="00BC542E"/>
    <w:rsid w:val="00BD3C88"/>
    <w:rsid w:val="00BD7246"/>
    <w:rsid w:val="00BE3E10"/>
    <w:rsid w:val="00C015EE"/>
    <w:rsid w:val="00C02196"/>
    <w:rsid w:val="00C0332E"/>
    <w:rsid w:val="00C07B12"/>
    <w:rsid w:val="00C11C21"/>
    <w:rsid w:val="00C11D0B"/>
    <w:rsid w:val="00C21684"/>
    <w:rsid w:val="00C21738"/>
    <w:rsid w:val="00C243EE"/>
    <w:rsid w:val="00C24722"/>
    <w:rsid w:val="00C258E6"/>
    <w:rsid w:val="00C37D34"/>
    <w:rsid w:val="00C40EB1"/>
    <w:rsid w:val="00C502F5"/>
    <w:rsid w:val="00C512C5"/>
    <w:rsid w:val="00C54C30"/>
    <w:rsid w:val="00C55048"/>
    <w:rsid w:val="00C60AFD"/>
    <w:rsid w:val="00C62723"/>
    <w:rsid w:val="00C70907"/>
    <w:rsid w:val="00C91196"/>
    <w:rsid w:val="00C93D51"/>
    <w:rsid w:val="00C96022"/>
    <w:rsid w:val="00CA1608"/>
    <w:rsid w:val="00CA1DA4"/>
    <w:rsid w:val="00CA58A0"/>
    <w:rsid w:val="00CB104E"/>
    <w:rsid w:val="00CB143B"/>
    <w:rsid w:val="00CB1CD0"/>
    <w:rsid w:val="00CB6874"/>
    <w:rsid w:val="00CB6F8D"/>
    <w:rsid w:val="00CB7F99"/>
    <w:rsid w:val="00CE2623"/>
    <w:rsid w:val="00CE364F"/>
    <w:rsid w:val="00CE6804"/>
    <w:rsid w:val="00CE7FD3"/>
    <w:rsid w:val="00CF09EB"/>
    <w:rsid w:val="00CF25BB"/>
    <w:rsid w:val="00CF372B"/>
    <w:rsid w:val="00D02C20"/>
    <w:rsid w:val="00D11D65"/>
    <w:rsid w:val="00D16A22"/>
    <w:rsid w:val="00D2017A"/>
    <w:rsid w:val="00D30314"/>
    <w:rsid w:val="00D30C28"/>
    <w:rsid w:val="00D370BB"/>
    <w:rsid w:val="00D379A2"/>
    <w:rsid w:val="00D40618"/>
    <w:rsid w:val="00D42118"/>
    <w:rsid w:val="00D42541"/>
    <w:rsid w:val="00D4622E"/>
    <w:rsid w:val="00D46AD2"/>
    <w:rsid w:val="00D47A66"/>
    <w:rsid w:val="00D5382F"/>
    <w:rsid w:val="00D546EA"/>
    <w:rsid w:val="00D65274"/>
    <w:rsid w:val="00D717F9"/>
    <w:rsid w:val="00D75066"/>
    <w:rsid w:val="00D853B9"/>
    <w:rsid w:val="00D90E6A"/>
    <w:rsid w:val="00D92B45"/>
    <w:rsid w:val="00DA3AF1"/>
    <w:rsid w:val="00DA54BA"/>
    <w:rsid w:val="00DB356A"/>
    <w:rsid w:val="00DC00EF"/>
    <w:rsid w:val="00DC1315"/>
    <w:rsid w:val="00DC2C3B"/>
    <w:rsid w:val="00DC4FCB"/>
    <w:rsid w:val="00DC6528"/>
    <w:rsid w:val="00DD0FCE"/>
    <w:rsid w:val="00DD2B3D"/>
    <w:rsid w:val="00DD3248"/>
    <w:rsid w:val="00DD613C"/>
    <w:rsid w:val="00DD61FB"/>
    <w:rsid w:val="00DE46C7"/>
    <w:rsid w:val="00DE4D5A"/>
    <w:rsid w:val="00DE776E"/>
    <w:rsid w:val="00DF54C2"/>
    <w:rsid w:val="00DF6E9C"/>
    <w:rsid w:val="00DF77BC"/>
    <w:rsid w:val="00E07716"/>
    <w:rsid w:val="00E07BD9"/>
    <w:rsid w:val="00E10A04"/>
    <w:rsid w:val="00E11942"/>
    <w:rsid w:val="00E15533"/>
    <w:rsid w:val="00E22105"/>
    <w:rsid w:val="00E22910"/>
    <w:rsid w:val="00E234AD"/>
    <w:rsid w:val="00E24A9B"/>
    <w:rsid w:val="00E25380"/>
    <w:rsid w:val="00E26024"/>
    <w:rsid w:val="00E30C4C"/>
    <w:rsid w:val="00E36CDF"/>
    <w:rsid w:val="00E464DB"/>
    <w:rsid w:val="00E50769"/>
    <w:rsid w:val="00E524ED"/>
    <w:rsid w:val="00E55635"/>
    <w:rsid w:val="00E62C8E"/>
    <w:rsid w:val="00E654C2"/>
    <w:rsid w:val="00E7173E"/>
    <w:rsid w:val="00E7235E"/>
    <w:rsid w:val="00E72B3B"/>
    <w:rsid w:val="00E735E9"/>
    <w:rsid w:val="00E76600"/>
    <w:rsid w:val="00E76BF4"/>
    <w:rsid w:val="00E804CA"/>
    <w:rsid w:val="00E81FCA"/>
    <w:rsid w:val="00E8430A"/>
    <w:rsid w:val="00EA59AC"/>
    <w:rsid w:val="00EB01B0"/>
    <w:rsid w:val="00EB1B7A"/>
    <w:rsid w:val="00EB3B5B"/>
    <w:rsid w:val="00EB63CB"/>
    <w:rsid w:val="00EB7208"/>
    <w:rsid w:val="00EC0F32"/>
    <w:rsid w:val="00EC327A"/>
    <w:rsid w:val="00EC7358"/>
    <w:rsid w:val="00ED0A6C"/>
    <w:rsid w:val="00ED0D7B"/>
    <w:rsid w:val="00EE0193"/>
    <w:rsid w:val="00EE2E7D"/>
    <w:rsid w:val="00EE7617"/>
    <w:rsid w:val="00EF3BE7"/>
    <w:rsid w:val="00EF3F90"/>
    <w:rsid w:val="00EF450B"/>
    <w:rsid w:val="00EF6BA6"/>
    <w:rsid w:val="00F001D9"/>
    <w:rsid w:val="00F00E96"/>
    <w:rsid w:val="00F033C9"/>
    <w:rsid w:val="00F04950"/>
    <w:rsid w:val="00F05176"/>
    <w:rsid w:val="00F077A6"/>
    <w:rsid w:val="00F14CA2"/>
    <w:rsid w:val="00F1570D"/>
    <w:rsid w:val="00F24230"/>
    <w:rsid w:val="00F24C0C"/>
    <w:rsid w:val="00F24C85"/>
    <w:rsid w:val="00F26393"/>
    <w:rsid w:val="00F32013"/>
    <w:rsid w:val="00F326C1"/>
    <w:rsid w:val="00F328DB"/>
    <w:rsid w:val="00F33A20"/>
    <w:rsid w:val="00F346B9"/>
    <w:rsid w:val="00F358A0"/>
    <w:rsid w:val="00F435BE"/>
    <w:rsid w:val="00F453C1"/>
    <w:rsid w:val="00F5003A"/>
    <w:rsid w:val="00F516FC"/>
    <w:rsid w:val="00F526B1"/>
    <w:rsid w:val="00F54B90"/>
    <w:rsid w:val="00F63261"/>
    <w:rsid w:val="00F64DE4"/>
    <w:rsid w:val="00F73042"/>
    <w:rsid w:val="00F77FDE"/>
    <w:rsid w:val="00F8665F"/>
    <w:rsid w:val="00F94E7E"/>
    <w:rsid w:val="00FA4866"/>
    <w:rsid w:val="00FA710D"/>
    <w:rsid w:val="00FB0115"/>
    <w:rsid w:val="00FB18DD"/>
    <w:rsid w:val="00FB4F84"/>
    <w:rsid w:val="00FB7A02"/>
    <w:rsid w:val="00FB7DD8"/>
    <w:rsid w:val="00FC0610"/>
    <w:rsid w:val="00FC4DBA"/>
    <w:rsid w:val="00FC51E0"/>
    <w:rsid w:val="00FD14B3"/>
    <w:rsid w:val="00FE14E0"/>
    <w:rsid w:val="00FE41C7"/>
    <w:rsid w:val="00FE533B"/>
    <w:rsid w:val="00FE5372"/>
    <w:rsid w:val="00FF6EC5"/>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49"/>
    <o:shapelayout v:ext="edit">
      <o:idmap v:ext="edit" data="1"/>
    </o:shapelayout>
  </w:shapeDefaults>
  <w:decimalSymbol w:val=","/>
  <w:listSeparator w:val=";"/>
  <w15:docId w15:val="{1EA4793F-1C3B-4FBB-B3A5-73B10862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2F5"/>
    <w:pPr>
      <w:spacing w:before="40" w:after="280" w:line="360" w:lineRule="atLeast"/>
      <w:jc w:val="both"/>
    </w:pPr>
    <w:rPr>
      <w:sz w:val="24"/>
      <w:lang w:val="fr-CH"/>
    </w:rPr>
  </w:style>
  <w:style w:type="paragraph" w:styleId="Heading1">
    <w:name w:val="heading 1"/>
    <w:basedOn w:val="Normal"/>
    <w:next w:val="Normal"/>
    <w:qFormat/>
    <w:rsid w:val="009932C6"/>
    <w:pPr>
      <w:pageBreakBefore/>
      <w:spacing w:after="700"/>
      <w:outlineLvl w:val="0"/>
    </w:pPr>
    <w:rPr>
      <w:b/>
      <w:caps/>
      <w:kern w:val="28"/>
      <w:sz w:val="44"/>
    </w:rPr>
  </w:style>
  <w:style w:type="paragraph" w:styleId="Heading2">
    <w:name w:val="heading 2"/>
    <w:aliases w:val="h2"/>
    <w:basedOn w:val="Normal"/>
    <w:next w:val="Normal"/>
    <w:qFormat/>
    <w:rsid w:val="009932C6"/>
    <w:pPr>
      <w:keepNext/>
      <w:numPr>
        <w:ilvl w:val="1"/>
        <w:numId w:val="5"/>
      </w:numPr>
      <w:spacing w:before="240" w:after="60"/>
      <w:outlineLvl w:val="1"/>
    </w:pPr>
    <w:rPr>
      <w:b/>
      <w:sz w:val="28"/>
    </w:rPr>
  </w:style>
  <w:style w:type="paragraph" w:styleId="Heading3">
    <w:name w:val="heading 3"/>
    <w:aliases w:val="h3"/>
    <w:basedOn w:val="Normal"/>
    <w:next w:val="Normal"/>
    <w:qFormat/>
    <w:rsid w:val="009932C6"/>
    <w:pPr>
      <w:keepNext/>
      <w:numPr>
        <w:ilvl w:val="2"/>
        <w:numId w:val="5"/>
      </w:numPr>
      <w:spacing w:before="240" w:after="60"/>
      <w:outlineLvl w:val="2"/>
    </w:pPr>
    <w:rPr>
      <w:rFonts w:ascii="Times" w:hAnsi="Times"/>
      <w:b/>
    </w:rPr>
  </w:style>
  <w:style w:type="paragraph" w:styleId="Heading4">
    <w:name w:val="heading 4"/>
    <w:aliases w:val="h4"/>
    <w:basedOn w:val="Normal"/>
    <w:next w:val="Normal"/>
    <w:qFormat/>
    <w:rsid w:val="009932C6"/>
    <w:pPr>
      <w:keepNext/>
      <w:numPr>
        <w:ilvl w:val="3"/>
        <w:numId w:val="5"/>
      </w:numPr>
      <w:spacing w:before="240" w:after="40"/>
      <w:outlineLvl w:val="3"/>
    </w:pPr>
    <w:rPr>
      <w:rFonts w:ascii="Helvetica" w:hAnsi="Helvetica"/>
      <w:b/>
      <w:color w:val="0000FF"/>
    </w:rPr>
  </w:style>
  <w:style w:type="paragraph" w:styleId="Heading5">
    <w:name w:val="heading 5"/>
    <w:basedOn w:val="Normal"/>
    <w:next w:val="Normal"/>
    <w:qFormat/>
    <w:rsid w:val="009932C6"/>
    <w:pPr>
      <w:numPr>
        <w:ilvl w:val="4"/>
        <w:numId w:val="5"/>
      </w:numPr>
      <w:spacing w:before="240" w:after="60"/>
      <w:outlineLvl w:val="4"/>
    </w:pPr>
    <w:rPr>
      <w:rFonts w:ascii="Helvetica" w:hAnsi="Helvetica"/>
      <w:sz w:val="22"/>
    </w:rPr>
  </w:style>
  <w:style w:type="paragraph" w:styleId="Heading6">
    <w:name w:val="heading 6"/>
    <w:basedOn w:val="Normal"/>
    <w:next w:val="Normal"/>
    <w:qFormat/>
    <w:rsid w:val="009932C6"/>
    <w:pPr>
      <w:numPr>
        <w:ilvl w:val="5"/>
        <w:numId w:val="5"/>
      </w:numPr>
      <w:spacing w:before="240" w:after="60"/>
      <w:outlineLvl w:val="5"/>
    </w:pPr>
    <w:rPr>
      <w:rFonts w:ascii="Helvetica" w:hAnsi="Helvetica"/>
      <w:i/>
      <w:sz w:val="22"/>
    </w:rPr>
  </w:style>
  <w:style w:type="paragraph" w:styleId="Heading7">
    <w:name w:val="heading 7"/>
    <w:basedOn w:val="Normal"/>
    <w:next w:val="Normal"/>
    <w:qFormat/>
    <w:rsid w:val="009932C6"/>
    <w:pPr>
      <w:numPr>
        <w:ilvl w:val="6"/>
        <w:numId w:val="5"/>
      </w:numPr>
      <w:spacing w:before="240" w:after="60"/>
      <w:outlineLvl w:val="6"/>
    </w:pPr>
    <w:rPr>
      <w:rFonts w:ascii="Helvetica" w:hAnsi="Helvetica"/>
      <w:sz w:val="20"/>
    </w:rPr>
  </w:style>
  <w:style w:type="paragraph" w:styleId="Heading8">
    <w:name w:val="heading 8"/>
    <w:basedOn w:val="Normal"/>
    <w:next w:val="Normal"/>
    <w:qFormat/>
    <w:rsid w:val="009932C6"/>
    <w:pPr>
      <w:numPr>
        <w:ilvl w:val="7"/>
        <w:numId w:val="5"/>
      </w:numPr>
      <w:spacing w:before="240" w:after="60"/>
      <w:outlineLvl w:val="7"/>
    </w:pPr>
    <w:rPr>
      <w:rFonts w:ascii="Helvetica" w:hAnsi="Helvetica"/>
      <w:i/>
      <w:sz w:val="20"/>
    </w:rPr>
  </w:style>
  <w:style w:type="paragraph" w:styleId="Heading9">
    <w:name w:val="heading 9"/>
    <w:basedOn w:val="Normal"/>
    <w:next w:val="Normal"/>
    <w:qFormat/>
    <w:rsid w:val="009932C6"/>
    <w:pPr>
      <w:numPr>
        <w:ilvl w:val="8"/>
        <w:numId w:val="5"/>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itle">
    <w:name w:val="MyTitle"/>
    <w:basedOn w:val="Title"/>
    <w:autoRedefine/>
    <w:semiHidden/>
    <w:rsid w:val="00822C0E"/>
    <w:rPr>
      <w:b w:val="0"/>
    </w:rPr>
  </w:style>
  <w:style w:type="paragraph" w:styleId="Title">
    <w:name w:val="Title"/>
    <w:basedOn w:val="Normal"/>
    <w:qFormat/>
    <w:rsid w:val="00BB5544"/>
    <w:pPr>
      <w:spacing w:before="240" w:after="60"/>
      <w:jc w:val="center"/>
      <w:outlineLvl w:val="0"/>
    </w:pPr>
    <w:rPr>
      <w:rFonts w:ascii="Arial" w:hAnsi="Arial" w:cs="Arial"/>
      <w:b/>
      <w:bCs/>
      <w:kern w:val="28"/>
      <w:sz w:val="32"/>
      <w:szCs w:val="32"/>
    </w:rPr>
  </w:style>
  <w:style w:type="paragraph" w:customStyle="1" w:styleId="MySubTitle">
    <w:name w:val="MySubTitle"/>
    <w:basedOn w:val="Subtitle"/>
    <w:autoRedefine/>
    <w:semiHidden/>
    <w:rsid w:val="00822C0E"/>
  </w:style>
  <w:style w:type="paragraph" w:styleId="Subtitle">
    <w:name w:val="Subtitle"/>
    <w:basedOn w:val="Normal"/>
    <w:qFormat/>
    <w:rsid w:val="00BB5544"/>
    <w:pPr>
      <w:spacing w:after="60"/>
      <w:jc w:val="center"/>
      <w:outlineLvl w:val="1"/>
    </w:pPr>
    <w:rPr>
      <w:rFonts w:ascii="Arial" w:hAnsi="Arial" w:cs="Arial"/>
      <w:szCs w:val="24"/>
    </w:rPr>
  </w:style>
  <w:style w:type="numbering" w:styleId="111111">
    <w:name w:val="Outline List 2"/>
    <w:basedOn w:val="NoList"/>
    <w:semiHidden/>
    <w:rsid w:val="00BB5544"/>
    <w:pPr>
      <w:numPr>
        <w:numId w:val="2"/>
      </w:numPr>
    </w:pPr>
  </w:style>
  <w:style w:type="numbering" w:styleId="1ai">
    <w:name w:val="Outline List 1"/>
    <w:basedOn w:val="NoList"/>
    <w:semiHidden/>
    <w:rsid w:val="00BB5544"/>
    <w:pPr>
      <w:numPr>
        <w:numId w:val="3"/>
      </w:numPr>
    </w:pPr>
  </w:style>
  <w:style w:type="numbering" w:styleId="ArticleSection">
    <w:name w:val="Outline List 3"/>
    <w:basedOn w:val="NoList"/>
    <w:semiHidden/>
    <w:rsid w:val="00BB5544"/>
    <w:pPr>
      <w:numPr>
        <w:numId w:val="1"/>
      </w:numPr>
    </w:pPr>
  </w:style>
  <w:style w:type="paragraph" w:customStyle="1" w:styleId="Aufzaehlung">
    <w:name w:val="Aufzaehlung"/>
    <w:basedOn w:val="Normal"/>
    <w:next w:val="Normal"/>
    <w:semiHidden/>
    <w:rsid w:val="00BB5544"/>
    <w:pPr>
      <w:numPr>
        <w:numId w:val="4"/>
      </w:numPr>
      <w:spacing w:after="120"/>
    </w:pPr>
  </w:style>
  <w:style w:type="paragraph" w:styleId="BlockText">
    <w:name w:val="Block Text"/>
    <w:basedOn w:val="Normal"/>
    <w:semiHidden/>
    <w:rsid w:val="00BB5544"/>
    <w:pPr>
      <w:spacing w:after="120"/>
      <w:ind w:left="1440" w:right="1440"/>
    </w:pPr>
  </w:style>
  <w:style w:type="paragraph" w:styleId="BodyText">
    <w:name w:val="Body Text"/>
    <w:basedOn w:val="Normal"/>
    <w:semiHidden/>
    <w:rsid w:val="00BB5544"/>
    <w:pPr>
      <w:spacing w:after="120"/>
    </w:pPr>
  </w:style>
  <w:style w:type="paragraph" w:styleId="BodyText2">
    <w:name w:val="Body Text 2"/>
    <w:basedOn w:val="Normal"/>
    <w:semiHidden/>
    <w:rsid w:val="00BB5544"/>
    <w:pPr>
      <w:spacing w:after="120" w:line="480" w:lineRule="auto"/>
    </w:pPr>
  </w:style>
  <w:style w:type="paragraph" w:styleId="BodyText3">
    <w:name w:val="Body Text 3"/>
    <w:basedOn w:val="Normal"/>
    <w:semiHidden/>
    <w:rsid w:val="00BB5544"/>
    <w:pPr>
      <w:spacing w:after="120"/>
    </w:pPr>
    <w:rPr>
      <w:sz w:val="16"/>
      <w:szCs w:val="16"/>
    </w:rPr>
  </w:style>
  <w:style w:type="paragraph" w:styleId="BodyTextFirstIndent">
    <w:name w:val="Body Text First Indent"/>
    <w:basedOn w:val="Normal"/>
    <w:semiHidden/>
    <w:rsid w:val="00BB5544"/>
    <w:pPr>
      <w:spacing w:after="120"/>
      <w:ind w:firstLine="210"/>
    </w:pPr>
  </w:style>
  <w:style w:type="paragraph" w:styleId="BodyTextIndent">
    <w:name w:val="Body Text Indent"/>
    <w:basedOn w:val="Normal"/>
    <w:semiHidden/>
    <w:rsid w:val="00BB5544"/>
    <w:pPr>
      <w:ind w:left="270"/>
    </w:pPr>
  </w:style>
  <w:style w:type="paragraph" w:styleId="BodyTextFirstIndent2">
    <w:name w:val="Body Text First Indent 2"/>
    <w:basedOn w:val="BodyTextIndent"/>
    <w:semiHidden/>
    <w:rsid w:val="00BB5544"/>
    <w:pPr>
      <w:spacing w:after="120"/>
      <w:ind w:left="283" w:firstLine="210"/>
    </w:pPr>
  </w:style>
  <w:style w:type="paragraph" w:styleId="BodyTextIndent2">
    <w:name w:val="Body Text Indent 2"/>
    <w:basedOn w:val="Normal"/>
    <w:semiHidden/>
    <w:rsid w:val="00BB5544"/>
    <w:pPr>
      <w:spacing w:after="120" w:line="480" w:lineRule="auto"/>
      <w:ind w:left="283"/>
    </w:pPr>
  </w:style>
  <w:style w:type="paragraph" w:styleId="BodyTextIndent3">
    <w:name w:val="Body Text Indent 3"/>
    <w:basedOn w:val="Normal"/>
    <w:semiHidden/>
    <w:rsid w:val="00BB5544"/>
    <w:pPr>
      <w:spacing w:after="120"/>
      <w:ind w:left="283"/>
    </w:pPr>
    <w:rPr>
      <w:sz w:val="16"/>
      <w:szCs w:val="16"/>
    </w:rPr>
  </w:style>
  <w:style w:type="paragraph" w:styleId="Closing">
    <w:name w:val="Closing"/>
    <w:basedOn w:val="Normal"/>
    <w:semiHidden/>
    <w:rsid w:val="00BB5544"/>
    <w:pPr>
      <w:ind w:left="4252"/>
    </w:pPr>
  </w:style>
  <w:style w:type="paragraph" w:styleId="Date">
    <w:name w:val="Date"/>
    <w:basedOn w:val="Normal"/>
    <w:next w:val="Normal"/>
    <w:semiHidden/>
    <w:rsid w:val="00BB5544"/>
  </w:style>
  <w:style w:type="paragraph" w:styleId="E-mailSignature">
    <w:name w:val="E-mail Signature"/>
    <w:basedOn w:val="Normal"/>
    <w:semiHidden/>
    <w:rsid w:val="00BB5544"/>
  </w:style>
  <w:style w:type="character" w:styleId="Emphasis">
    <w:name w:val="Emphasis"/>
    <w:basedOn w:val="DefaultParagraphFont"/>
    <w:qFormat/>
    <w:rsid w:val="00BB5544"/>
    <w:rPr>
      <w:i/>
      <w:iCs/>
    </w:rPr>
  </w:style>
  <w:style w:type="paragraph" w:styleId="EnvelopeAddress">
    <w:name w:val="envelope address"/>
    <w:basedOn w:val="Normal"/>
    <w:semiHidden/>
    <w:rsid w:val="00BB5544"/>
    <w:pPr>
      <w:framePr w:w="7938" w:h="1985" w:hRule="exact" w:hSpace="141" w:wrap="auto" w:hAnchor="page" w:xAlign="center" w:yAlign="bottom"/>
      <w:ind w:left="2835"/>
    </w:pPr>
    <w:rPr>
      <w:rFonts w:ascii="Arial" w:hAnsi="Arial" w:cs="Arial"/>
      <w:szCs w:val="24"/>
    </w:rPr>
  </w:style>
  <w:style w:type="paragraph" w:styleId="EnvelopeReturn">
    <w:name w:val="envelope return"/>
    <w:basedOn w:val="Normal"/>
    <w:semiHidden/>
    <w:rsid w:val="00BB5544"/>
    <w:rPr>
      <w:rFonts w:ascii="Arial" w:hAnsi="Arial" w:cs="Arial"/>
      <w:sz w:val="20"/>
    </w:rPr>
  </w:style>
  <w:style w:type="paragraph" w:customStyle="1" w:styleId="Exercice">
    <w:name w:val="Exercice"/>
    <w:basedOn w:val="Normal"/>
    <w:next w:val="Normal"/>
    <w:semiHidden/>
    <w:rsid w:val="00BB5544"/>
    <w:pPr>
      <w:keepLines/>
      <w:pBdr>
        <w:top w:val="single" w:sz="6" w:space="3" w:color="auto"/>
        <w:left w:val="single" w:sz="6" w:space="3" w:color="auto"/>
        <w:bottom w:val="single" w:sz="6" w:space="3" w:color="auto"/>
        <w:right w:val="single" w:sz="6" w:space="3" w:color="auto"/>
      </w:pBdr>
      <w:spacing w:before="320" w:after="240"/>
      <w:ind w:left="1701" w:hanging="1701"/>
      <w:jc w:val="left"/>
    </w:pPr>
    <w:rPr>
      <w:rFonts w:ascii="Times" w:hAnsi="Times"/>
      <w:b/>
    </w:rPr>
  </w:style>
  <w:style w:type="paragraph" w:customStyle="1" w:styleId="Figur">
    <w:name w:val="Figur"/>
    <w:basedOn w:val="Normal"/>
    <w:next w:val="Normal"/>
    <w:semiHidden/>
    <w:rsid w:val="00BB5544"/>
    <w:pPr>
      <w:spacing w:before="320" w:after="320"/>
      <w:jc w:val="center"/>
    </w:pPr>
  </w:style>
  <w:style w:type="character" w:styleId="FollowedHyperlink">
    <w:name w:val="FollowedHyperlink"/>
    <w:basedOn w:val="DefaultParagraphFont"/>
    <w:semiHidden/>
    <w:rsid w:val="00BB5544"/>
    <w:rPr>
      <w:color w:val="800080"/>
      <w:u w:val="single"/>
    </w:rPr>
  </w:style>
  <w:style w:type="paragraph" w:styleId="Footer">
    <w:name w:val="footer"/>
    <w:basedOn w:val="Normal"/>
    <w:link w:val="FooterChar"/>
    <w:uiPriority w:val="99"/>
    <w:rsid w:val="00BB5544"/>
    <w:pPr>
      <w:tabs>
        <w:tab w:val="center" w:pos="4320"/>
        <w:tab w:val="right" w:pos="8640"/>
      </w:tabs>
    </w:pPr>
  </w:style>
  <w:style w:type="character" w:styleId="FootnoteReference">
    <w:name w:val="footnote reference"/>
    <w:aliases w:val="fnz"/>
    <w:basedOn w:val="DefaultParagraphFont"/>
    <w:semiHidden/>
    <w:rsid w:val="006A40F1"/>
    <w:rPr>
      <w:noProof w:val="0"/>
      <w:position w:val="6"/>
      <w:sz w:val="16"/>
      <w:szCs w:val="16"/>
      <w:bdr w:val="none" w:sz="0" w:space="0" w:color="auto"/>
      <w:lang w:val="fr-FR"/>
    </w:rPr>
  </w:style>
  <w:style w:type="paragraph" w:styleId="FootnoteText">
    <w:name w:val="footnote text"/>
    <w:semiHidden/>
    <w:rsid w:val="00BB5544"/>
    <w:pPr>
      <w:ind w:left="300" w:hanging="300"/>
    </w:pPr>
  </w:style>
  <w:style w:type="paragraph" w:styleId="Header">
    <w:name w:val="header"/>
    <w:basedOn w:val="Normal"/>
    <w:semiHidden/>
    <w:rsid w:val="00BB5544"/>
    <w:pPr>
      <w:pBdr>
        <w:bottom w:val="single" w:sz="2" w:space="3" w:color="auto"/>
      </w:pBdr>
      <w:tabs>
        <w:tab w:val="center" w:pos="4252"/>
        <w:tab w:val="right" w:pos="8931"/>
      </w:tabs>
      <w:spacing w:after="360"/>
    </w:pPr>
    <w:rPr>
      <w:i/>
      <w:sz w:val="26"/>
    </w:rPr>
  </w:style>
  <w:style w:type="character" w:styleId="HTMLAcronym">
    <w:name w:val="HTML Acronym"/>
    <w:basedOn w:val="DefaultParagraphFont"/>
    <w:semiHidden/>
    <w:rsid w:val="00BB5544"/>
  </w:style>
  <w:style w:type="paragraph" w:styleId="HTMLAddress">
    <w:name w:val="HTML Address"/>
    <w:basedOn w:val="Normal"/>
    <w:semiHidden/>
    <w:rsid w:val="00BB5544"/>
    <w:rPr>
      <w:i/>
      <w:iCs/>
    </w:rPr>
  </w:style>
  <w:style w:type="character" w:styleId="HTMLCite">
    <w:name w:val="HTML Cite"/>
    <w:basedOn w:val="DefaultParagraphFont"/>
    <w:semiHidden/>
    <w:rsid w:val="00BB5544"/>
    <w:rPr>
      <w:i/>
      <w:iCs/>
    </w:rPr>
  </w:style>
  <w:style w:type="character" w:styleId="HTMLCode">
    <w:name w:val="HTML Code"/>
    <w:basedOn w:val="DefaultParagraphFont"/>
    <w:semiHidden/>
    <w:rsid w:val="00BB5544"/>
    <w:rPr>
      <w:rFonts w:ascii="Courier New" w:hAnsi="Courier New" w:cs="Courier New"/>
      <w:sz w:val="20"/>
      <w:szCs w:val="20"/>
    </w:rPr>
  </w:style>
  <w:style w:type="character" w:styleId="HTMLDefinition">
    <w:name w:val="HTML Definition"/>
    <w:basedOn w:val="DefaultParagraphFont"/>
    <w:semiHidden/>
    <w:rsid w:val="00BB5544"/>
    <w:rPr>
      <w:i/>
      <w:iCs/>
    </w:rPr>
  </w:style>
  <w:style w:type="character" w:styleId="HTMLKeyboard">
    <w:name w:val="HTML Keyboard"/>
    <w:basedOn w:val="DefaultParagraphFont"/>
    <w:semiHidden/>
    <w:rsid w:val="00BB5544"/>
    <w:rPr>
      <w:rFonts w:ascii="Courier New" w:hAnsi="Courier New" w:cs="Courier New"/>
      <w:sz w:val="20"/>
      <w:szCs w:val="20"/>
    </w:rPr>
  </w:style>
  <w:style w:type="paragraph" w:styleId="HTMLPreformatted">
    <w:name w:val="HTML Preformatted"/>
    <w:basedOn w:val="Normal"/>
    <w:semiHidden/>
    <w:rsid w:val="00BB5544"/>
    <w:rPr>
      <w:rFonts w:ascii="Courier New" w:hAnsi="Courier New" w:cs="Courier New"/>
      <w:sz w:val="20"/>
    </w:rPr>
  </w:style>
  <w:style w:type="character" w:styleId="HTMLSample">
    <w:name w:val="HTML Sample"/>
    <w:basedOn w:val="DefaultParagraphFont"/>
    <w:semiHidden/>
    <w:rsid w:val="00BB5544"/>
    <w:rPr>
      <w:rFonts w:ascii="Courier New" w:hAnsi="Courier New" w:cs="Courier New"/>
    </w:rPr>
  </w:style>
  <w:style w:type="character" w:styleId="HTMLTypewriter">
    <w:name w:val="HTML Typewriter"/>
    <w:basedOn w:val="DefaultParagraphFont"/>
    <w:semiHidden/>
    <w:rsid w:val="00BB5544"/>
    <w:rPr>
      <w:rFonts w:ascii="Courier New" w:hAnsi="Courier New" w:cs="Courier New"/>
      <w:sz w:val="20"/>
      <w:szCs w:val="20"/>
    </w:rPr>
  </w:style>
  <w:style w:type="character" w:styleId="HTMLVariable">
    <w:name w:val="HTML Variable"/>
    <w:basedOn w:val="DefaultParagraphFont"/>
    <w:semiHidden/>
    <w:rsid w:val="00BB5544"/>
    <w:rPr>
      <w:i/>
      <w:iCs/>
    </w:rPr>
  </w:style>
  <w:style w:type="character" w:styleId="Hyperlink">
    <w:name w:val="Hyperlink"/>
    <w:basedOn w:val="DefaultParagraphFont"/>
    <w:uiPriority w:val="99"/>
    <w:rsid w:val="00BB5544"/>
    <w:rPr>
      <w:noProof w:val="0"/>
      <w:color w:val="0000FF"/>
      <w:u w:val="single"/>
      <w:lang w:val="fr-FR"/>
    </w:rPr>
  </w:style>
  <w:style w:type="character" w:customStyle="1" w:styleId="Knopf">
    <w:name w:val="Knopf"/>
    <w:basedOn w:val="DefaultParagraphFont"/>
    <w:semiHidden/>
    <w:rsid w:val="00BB5544"/>
    <w:rPr>
      <w:noProof w:val="0"/>
      <w:position w:val="-10"/>
      <w:lang w:val="fr-FR"/>
    </w:rPr>
  </w:style>
  <w:style w:type="character" w:styleId="LineNumber">
    <w:name w:val="line number"/>
    <w:basedOn w:val="DefaultParagraphFont"/>
    <w:semiHidden/>
    <w:rsid w:val="00BB5544"/>
  </w:style>
  <w:style w:type="paragraph" w:styleId="List">
    <w:name w:val="List"/>
    <w:basedOn w:val="Normal"/>
    <w:semiHidden/>
    <w:rsid w:val="00BB5544"/>
    <w:pPr>
      <w:ind w:left="283" w:hanging="283"/>
    </w:pPr>
  </w:style>
  <w:style w:type="paragraph" w:styleId="List2">
    <w:name w:val="List 2"/>
    <w:basedOn w:val="Normal"/>
    <w:semiHidden/>
    <w:rsid w:val="00BB5544"/>
    <w:pPr>
      <w:ind w:left="566" w:hanging="283"/>
    </w:pPr>
  </w:style>
  <w:style w:type="paragraph" w:styleId="List3">
    <w:name w:val="List 3"/>
    <w:basedOn w:val="Normal"/>
    <w:semiHidden/>
    <w:rsid w:val="00BB5544"/>
    <w:pPr>
      <w:ind w:left="849" w:hanging="283"/>
    </w:pPr>
  </w:style>
  <w:style w:type="paragraph" w:styleId="List4">
    <w:name w:val="List 4"/>
    <w:basedOn w:val="Normal"/>
    <w:semiHidden/>
    <w:rsid w:val="00BB5544"/>
    <w:pPr>
      <w:ind w:left="1132" w:hanging="283"/>
    </w:pPr>
  </w:style>
  <w:style w:type="paragraph" w:styleId="List5">
    <w:name w:val="List 5"/>
    <w:basedOn w:val="Normal"/>
    <w:semiHidden/>
    <w:rsid w:val="00BB5544"/>
    <w:pPr>
      <w:ind w:left="1415" w:hanging="283"/>
    </w:pPr>
  </w:style>
  <w:style w:type="paragraph" w:styleId="ListBullet">
    <w:name w:val="List Bullet"/>
    <w:basedOn w:val="Normal"/>
    <w:semiHidden/>
    <w:rsid w:val="00BB5544"/>
    <w:pPr>
      <w:numPr>
        <w:numId w:val="6"/>
      </w:numPr>
    </w:pPr>
  </w:style>
  <w:style w:type="paragraph" w:styleId="ListBullet2">
    <w:name w:val="List Bullet 2"/>
    <w:basedOn w:val="Normal"/>
    <w:semiHidden/>
    <w:rsid w:val="00BB5544"/>
    <w:pPr>
      <w:numPr>
        <w:numId w:val="7"/>
      </w:numPr>
    </w:pPr>
  </w:style>
  <w:style w:type="paragraph" w:styleId="ListBullet3">
    <w:name w:val="List Bullet 3"/>
    <w:basedOn w:val="Normal"/>
    <w:semiHidden/>
    <w:rsid w:val="00BB5544"/>
    <w:pPr>
      <w:numPr>
        <w:numId w:val="8"/>
      </w:numPr>
    </w:pPr>
  </w:style>
  <w:style w:type="paragraph" w:customStyle="1" w:styleId="Liste1">
    <w:name w:val="Liste1"/>
    <w:basedOn w:val="Normal"/>
    <w:next w:val="Normal"/>
    <w:semiHidden/>
    <w:rsid w:val="00BB5544"/>
    <w:pPr>
      <w:spacing w:after="40"/>
    </w:pPr>
  </w:style>
  <w:style w:type="paragraph" w:customStyle="1" w:styleId="Listing">
    <w:name w:val="Listing"/>
    <w:basedOn w:val="Normal"/>
    <w:semiHidden/>
    <w:rsid w:val="00BB5544"/>
    <w:pPr>
      <w:keepLines/>
      <w:tabs>
        <w:tab w:val="left" w:pos="840"/>
        <w:tab w:val="left" w:pos="1120"/>
        <w:tab w:val="left" w:pos="1400"/>
        <w:tab w:val="left" w:pos="1700"/>
        <w:tab w:val="left" w:pos="2000"/>
        <w:tab w:val="left" w:pos="2260"/>
        <w:tab w:val="left" w:pos="2560"/>
        <w:tab w:val="left" w:pos="2860"/>
        <w:tab w:val="left" w:pos="3140"/>
        <w:tab w:val="left" w:pos="3420"/>
        <w:tab w:val="left" w:pos="3700"/>
        <w:tab w:val="left" w:pos="3940"/>
        <w:tab w:val="left" w:pos="4240"/>
        <w:tab w:val="left" w:pos="4520"/>
        <w:tab w:val="left" w:pos="4800"/>
        <w:tab w:val="left" w:pos="5100"/>
        <w:tab w:val="left" w:pos="5380"/>
        <w:tab w:val="left" w:pos="5660"/>
        <w:tab w:val="left" w:pos="5940"/>
        <w:tab w:val="left" w:pos="6200"/>
        <w:tab w:val="left" w:pos="6480"/>
        <w:tab w:val="left" w:pos="6800"/>
        <w:tab w:val="left" w:pos="7080"/>
        <w:tab w:val="left" w:pos="7360"/>
        <w:tab w:val="left" w:pos="7640"/>
        <w:tab w:val="left" w:pos="7900"/>
      </w:tabs>
      <w:spacing w:before="0" w:line="240" w:lineRule="auto"/>
      <w:ind w:left="562"/>
    </w:pPr>
    <w:rPr>
      <w:rFonts w:ascii="Courier New" w:hAnsi="Courier New"/>
    </w:rPr>
  </w:style>
  <w:style w:type="paragraph" w:styleId="MacroText">
    <w:name w:val="macro"/>
    <w:semiHidden/>
    <w:rsid w:val="00BB5544"/>
    <w:pPr>
      <w:tabs>
        <w:tab w:val="left" w:pos="480"/>
        <w:tab w:val="left" w:pos="960"/>
        <w:tab w:val="left" w:pos="1440"/>
        <w:tab w:val="left" w:pos="1920"/>
        <w:tab w:val="left" w:pos="2400"/>
        <w:tab w:val="left" w:pos="2880"/>
        <w:tab w:val="left" w:pos="3360"/>
        <w:tab w:val="left" w:pos="3840"/>
        <w:tab w:val="left" w:pos="4320"/>
      </w:tabs>
      <w:spacing w:before="40" w:after="280" w:line="360" w:lineRule="atLeast"/>
      <w:jc w:val="both"/>
    </w:pPr>
    <w:rPr>
      <w:rFonts w:ascii="Courier New" w:hAnsi="Courier New" w:cs="Courier New"/>
    </w:rPr>
  </w:style>
  <w:style w:type="paragraph" w:customStyle="1" w:styleId="NachAufzaehlung">
    <w:name w:val="NachAufzaehlung"/>
    <w:basedOn w:val="Normal"/>
    <w:semiHidden/>
    <w:rsid w:val="00BB5544"/>
    <w:pPr>
      <w:spacing w:before="240"/>
    </w:pPr>
  </w:style>
  <w:style w:type="paragraph" w:styleId="NormalWeb">
    <w:name w:val="Normal (Web)"/>
    <w:basedOn w:val="Normal"/>
    <w:semiHidden/>
    <w:rsid w:val="00BB5544"/>
    <w:rPr>
      <w:szCs w:val="24"/>
    </w:rPr>
  </w:style>
  <w:style w:type="paragraph" w:styleId="NormalIndent">
    <w:name w:val="Normal Indent"/>
    <w:basedOn w:val="Normal"/>
    <w:semiHidden/>
    <w:rsid w:val="00BB5544"/>
    <w:pPr>
      <w:ind w:left="708"/>
    </w:pPr>
  </w:style>
  <w:style w:type="paragraph" w:styleId="NoteHeading">
    <w:name w:val="Note Heading"/>
    <w:basedOn w:val="Normal"/>
    <w:next w:val="Normal"/>
    <w:semiHidden/>
    <w:rsid w:val="00BB5544"/>
  </w:style>
  <w:style w:type="paragraph" w:customStyle="1" w:styleId="NumAufzaehlung">
    <w:name w:val="NumAufzaehlung"/>
    <w:basedOn w:val="Aufzaehlung"/>
    <w:next w:val="Normal"/>
    <w:semiHidden/>
    <w:rsid w:val="00BB5544"/>
    <w:pPr>
      <w:spacing w:before="0"/>
    </w:pPr>
  </w:style>
  <w:style w:type="character" w:styleId="PageNumber">
    <w:name w:val="page number"/>
    <w:basedOn w:val="DefaultParagraphFont"/>
    <w:semiHidden/>
    <w:rsid w:val="00BB5544"/>
  </w:style>
  <w:style w:type="paragraph" w:styleId="PlainText">
    <w:name w:val="Plain Text"/>
    <w:basedOn w:val="Normal"/>
    <w:semiHidden/>
    <w:rsid w:val="00BB5544"/>
    <w:rPr>
      <w:rFonts w:ascii="Courier New" w:hAnsi="Courier New" w:cs="Courier New"/>
      <w:sz w:val="20"/>
    </w:rPr>
  </w:style>
  <w:style w:type="paragraph" w:styleId="Salutation">
    <w:name w:val="Salutation"/>
    <w:basedOn w:val="Normal"/>
    <w:next w:val="Normal"/>
    <w:semiHidden/>
    <w:rsid w:val="00BB5544"/>
  </w:style>
  <w:style w:type="paragraph" w:styleId="Signature">
    <w:name w:val="Signature"/>
    <w:basedOn w:val="Normal"/>
    <w:semiHidden/>
    <w:rsid w:val="00BB5544"/>
    <w:pPr>
      <w:ind w:left="4252"/>
    </w:pPr>
  </w:style>
  <w:style w:type="character" w:styleId="Strong">
    <w:name w:val="Strong"/>
    <w:basedOn w:val="DefaultParagraphFont"/>
    <w:qFormat/>
    <w:rsid w:val="00BB5544"/>
    <w:rPr>
      <w:b/>
      <w:bCs/>
    </w:rPr>
  </w:style>
  <w:style w:type="table" w:styleId="Table3Deffects1">
    <w:name w:val="Table 3D effects 1"/>
    <w:basedOn w:val="TableNormal"/>
    <w:semiHidden/>
    <w:rsid w:val="00BB5544"/>
    <w:pPr>
      <w:spacing w:before="40" w:after="280" w:line="360" w:lineRule="atLeas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B5544"/>
    <w:pPr>
      <w:spacing w:before="40" w:after="280" w:line="360" w:lineRule="atLeas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B5544"/>
    <w:pPr>
      <w:spacing w:before="40" w:after="280" w:line="360" w:lineRule="atLeas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B5544"/>
    <w:pPr>
      <w:spacing w:before="40" w:after="280" w:line="36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B5544"/>
    <w:pPr>
      <w:spacing w:before="40" w:after="280" w:line="360" w:lineRule="atLeas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B5544"/>
    <w:pPr>
      <w:spacing w:before="40" w:after="280" w:line="360" w:lineRule="atLeas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B5544"/>
    <w:pPr>
      <w:spacing w:before="40" w:after="280" w:line="360" w:lineRule="atLeas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B5544"/>
    <w:pPr>
      <w:spacing w:before="40" w:after="280" w:line="360" w:lineRule="atLeas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B5544"/>
    <w:pPr>
      <w:spacing w:before="40" w:after="280" w:line="360" w:lineRule="atLeas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B5544"/>
    <w:pPr>
      <w:spacing w:before="40" w:after="280" w:line="360" w:lineRule="atLeas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B5544"/>
    <w:pPr>
      <w:spacing w:before="40" w:after="280" w:line="360" w:lineRule="atLeas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B5544"/>
    <w:pPr>
      <w:spacing w:before="40" w:after="280" w:line="360" w:lineRule="atLeas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B5544"/>
    <w:pPr>
      <w:spacing w:before="40" w:after="280" w:line="36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B5544"/>
    <w:pPr>
      <w:spacing w:before="40" w:after="280" w:line="360" w:lineRule="atLeas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B5544"/>
    <w:pPr>
      <w:spacing w:before="40" w:after="280" w:line="360" w:lineRule="atLeas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B5544"/>
    <w:pPr>
      <w:spacing w:before="40" w:after="280" w:line="360" w:lineRule="atLeas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B5544"/>
    <w:pPr>
      <w:spacing w:before="40" w:after="280" w:line="36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2--Listepucesniveau1CharChar">
    <w:name w:val="2-- Liste à puces niveau 1 Char Char"/>
    <w:basedOn w:val="2--NormalCharChar"/>
    <w:link w:val="2--Listepucesniveau1"/>
    <w:rsid w:val="009A25B6"/>
    <w:rPr>
      <w:sz w:val="24"/>
      <w:lang w:val="fr-FR" w:eastAsia="fr-FR" w:bidi="ar-SA"/>
    </w:rPr>
  </w:style>
  <w:style w:type="table" w:styleId="TableGrid1">
    <w:name w:val="Table Grid 1"/>
    <w:basedOn w:val="TableNormal"/>
    <w:semiHidden/>
    <w:rsid w:val="00BB5544"/>
    <w:pPr>
      <w:spacing w:before="40" w:after="280" w:line="36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B5544"/>
    <w:pPr>
      <w:spacing w:before="40" w:after="280" w:line="360" w:lineRule="atLeas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B5544"/>
    <w:pPr>
      <w:spacing w:before="40" w:after="280" w:line="360" w:lineRule="atLeas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B5544"/>
    <w:pPr>
      <w:spacing w:before="40" w:after="280" w:line="360" w:lineRule="atLeas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B5544"/>
    <w:pPr>
      <w:spacing w:before="40" w:after="280" w:line="36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B5544"/>
    <w:pPr>
      <w:spacing w:before="40" w:after="280" w:line="360" w:lineRule="atLeas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B5544"/>
    <w:pPr>
      <w:spacing w:before="40" w:after="280" w:line="360" w:lineRule="atLeas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B5544"/>
    <w:pPr>
      <w:spacing w:before="40" w:after="280" w:line="360" w:lineRule="atLeas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B5544"/>
    <w:pPr>
      <w:spacing w:before="40" w:after="280" w:line="360" w:lineRule="atLeas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B5544"/>
    <w:pPr>
      <w:spacing w:before="40" w:after="280" w:line="360" w:lineRule="atLeas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B5544"/>
    <w:pPr>
      <w:spacing w:before="40" w:after="280" w:line="360" w:lineRule="atLeas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B5544"/>
    <w:pPr>
      <w:spacing w:before="40" w:after="280" w:line="360" w:lineRule="atLeas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B5544"/>
    <w:pPr>
      <w:spacing w:before="40" w:after="280" w:line="36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B5544"/>
    <w:pPr>
      <w:spacing w:before="40" w:after="280" w:line="360" w:lineRule="atLeas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B5544"/>
    <w:pPr>
      <w:spacing w:before="40" w:after="280" w:line="360" w:lineRule="atLeas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B5544"/>
    <w:pPr>
      <w:spacing w:before="40" w:after="280" w:line="360" w:lineRule="atLeas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B5544"/>
    <w:pPr>
      <w:spacing w:before="40" w:after="280" w:line="36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B5544"/>
    <w:pPr>
      <w:spacing w:before="40" w:after="280" w:line="360" w:lineRule="atLeas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B5544"/>
    <w:pPr>
      <w:spacing w:before="40" w:after="280" w:line="360" w:lineRule="atLeas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B5544"/>
    <w:pPr>
      <w:spacing w:before="40" w:after="280" w:line="360" w:lineRule="atLeas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B5544"/>
    <w:pPr>
      <w:spacing w:before="40" w:after="280" w:line="360" w:lineRule="atLeas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B5544"/>
    <w:pPr>
      <w:spacing w:before="40" w:after="280" w:line="360" w:lineRule="atLeas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B5544"/>
    <w:pPr>
      <w:spacing w:before="40" w:after="280" w:line="36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BB5544"/>
    <w:pPr>
      <w:spacing w:before="40" w:after="280" w:line="360" w:lineRule="atLeas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B5544"/>
    <w:pPr>
      <w:spacing w:before="40" w:after="280" w:line="360" w:lineRule="atLeas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B5544"/>
    <w:pPr>
      <w:spacing w:before="40" w:after="280" w:line="360" w:lineRule="atLeas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uiPriority w:val="39"/>
    <w:rsid w:val="00816005"/>
    <w:pPr>
      <w:tabs>
        <w:tab w:val="right" w:leader="dot" w:pos="9060"/>
      </w:tabs>
      <w:spacing w:before="120" w:after="60"/>
      <w:ind w:left="357" w:hanging="357"/>
      <w:jc w:val="left"/>
    </w:pPr>
    <w:rPr>
      <w:rFonts w:ascii="Arial Rounded MT Bold" w:hAnsi="Arial Rounded MT Bold"/>
      <w:bCs/>
    </w:rPr>
  </w:style>
  <w:style w:type="paragraph" w:styleId="TOC2">
    <w:name w:val="toc 2"/>
    <w:basedOn w:val="Normal"/>
    <w:next w:val="Normal"/>
    <w:autoRedefine/>
    <w:uiPriority w:val="39"/>
    <w:rsid w:val="000773AA"/>
    <w:pPr>
      <w:tabs>
        <w:tab w:val="left" w:pos="840"/>
        <w:tab w:val="right" w:leader="dot" w:pos="9060"/>
      </w:tabs>
      <w:spacing w:before="60" w:after="0"/>
      <w:ind w:left="839" w:hanging="482"/>
      <w:jc w:val="left"/>
    </w:pPr>
    <w:rPr>
      <w:iCs/>
    </w:rPr>
  </w:style>
  <w:style w:type="paragraph" w:styleId="TOC3">
    <w:name w:val="toc 3"/>
    <w:basedOn w:val="Normal"/>
    <w:next w:val="Normal"/>
    <w:autoRedefine/>
    <w:uiPriority w:val="39"/>
    <w:rsid w:val="000773AA"/>
    <w:pPr>
      <w:tabs>
        <w:tab w:val="left" w:pos="1920"/>
        <w:tab w:val="right" w:leader="dot" w:pos="9060"/>
      </w:tabs>
      <w:spacing w:before="0" w:after="0"/>
      <w:ind w:left="1440" w:hanging="601"/>
      <w:jc w:val="left"/>
    </w:pPr>
    <w:rPr>
      <w:sz w:val="22"/>
    </w:rPr>
  </w:style>
  <w:style w:type="paragraph" w:styleId="TOC4">
    <w:name w:val="toc 4"/>
    <w:basedOn w:val="Normal"/>
    <w:next w:val="Normal"/>
    <w:semiHidden/>
    <w:rsid w:val="00BB5544"/>
    <w:pPr>
      <w:spacing w:before="0" w:after="0"/>
      <w:ind w:left="720"/>
      <w:jc w:val="left"/>
    </w:pPr>
    <w:rPr>
      <w:sz w:val="20"/>
    </w:rPr>
  </w:style>
  <w:style w:type="paragraph" w:styleId="TOC5">
    <w:name w:val="toc 5"/>
    <w:basedOn w:val="Normal"/>
    <w:next w:val="Normal"/>
    <w:semiHidden/>
    <w:rsid w:val="00BB5544"/>
    <w:pPr>
      <w:spacing w:before="0" w:after="0"/>
      <w:ind w:left="960"/>
      <w:jc w:val="left"/>
    </w:pPr>
    <w:rPr>
      <w:sz w:val="20"/>
    </w:rPr>
  </w:style>
  <w:style w:type="paragraph" w:styleId="TOC6">
    <w:name w:val="toc 6"/>
    <w:basedOn w:val="Normal"/>
    <w:next w:val="Normal"/>
    <w:semiHidden/>
    <w:rsid w:val="00BB5544"/>
    <w:pPr>
      <w:spacing w:before="0" w:after="0"/>
      <w:ind w:left="1200"/>
      <w:jc w:val="left"/>
    </w:pPr>
    <w:rPr>
      <w:sz w:val="20"/>
    </w:rPr>
  </w:style>
  <w:style w:type="paragraph" w:styleId="TOC7">
    <w:name w:val="toc 7"/>
    <w:basedOn w:val="Normal"/>
    <w:next w:val="Normal"/>
    <w:semiHidden/>
    <w:rsid w:val="00BB5544"/>
    <w:pPr>
      <w:spacing w:before="0" w:after="0"/>
      <w:ind w:left="1440"/>
      <w:jc w:val="left"/>
    </w:pPr>
    <w:rPr>
      <w:sz w:val="20"/>
    </w:rPr>
  </w:style>
  <w:style w:type="paragraph" w:styleId="TOC8">
    <w:name w:val="toc 8"/>
    <w:basedOn w:val="Normal"/>
    <w:next w:val="Normal"/>
    <w:semiHidden/>
    <w:rsid w:val="00BB5544"/>
    <w:pPr>
      <w:spacing w:before="0" w:after="0"/>
      <w:ind w:left="1680"/>
      <w:jc w:val="left"/>
    </w:pPr>
    <w:rPr>
      <w:sz w:val="20"/>
    </w:rPr>
  </w:style>
  <w:style w:type="paragraph" w:styleId="TOC9">
    <w:name w:val="toc 9"/>
    <w:basedOn w:val="Normal"/>
    <w:next w:val="Normal"/>
    <w:semiHidden/>
    <w:rsid w:val="00BB5544"/>
    <w:pPr>
      <w:spacing w:before="0" w:after="0"/>
      <w:ind w:left="1920"/>
      <w:jc w:val="left"/>
    </w:pPr>
    <w:rPr>
      <w:sz w:val="20"/>
    </w:rPr>
  </w:style>
  <w:style w:type="paragraph" w:customStyle="1" w:styleId="VorAufzaehlung">
    <w:name w:val="VorAufzaehlung"/>
    <w:basedOn w:val="Normal"/>
    <w:next w:val="Aufzaehlung"/>
    <w:semiHidden/>
    <w:rsid w:val="00BB5544"/>
    <w:pPr>
      <w:keepNext/>
      <w:spacing w:after="60"/>
    </w:pPr>
  </w:style>
  <w:style w:type="paragraph" w:styleId="Caption">
    <w:name w:val="caption"/>
    <w:basedOn w:val="Normal"/>
    <w:next w:val="Normal"/>
    <w:qFormat/>
    <w:rsid w:val="00BB5544"/>
    <w:rPr>
      <w:b/>
      <w:bCs/>
      <w:sz w:val="20"/>
    </w:rPr>
  </w:style>
  <w:style w:type="paragraph" w:styleId="TableofFigures">
    <w:name w:val="table of figures"/>
    <w:basedOn w:val="Normal"/>
    <w:next w:val="Normal"/>
    <w:uiPriority w:val="99"/>
    <w:rsid w:val="000773AA"/>
    <w:pPr>
      <w:spacing w:after="120"/>
    </w:pPr>
  </w:style>
  <w:style w:type="paragraph" w:customStyle="1" w:styleId="1--Titre1sn">
    <w:name w:val="1-- Titre 1 sn"/>
    <w:basedOn w:val="1--Titre1"/>
    <w:next w:val="2--Normal"/>
    <w:rsid w:val="00816005"/>
    <w:pPr>
      <w:numPr>
        <w:numId w:val="0"/>
      </w:numPr>
      <w:spacing w:before="360" w:after="840" w:line="1200" w:lineRule="atLeast"/>
    </w:pPr>
  </w:style>
  <w:style w:type="paragraph" w:customStyle="1" w:styleId="1--Titre1annexes">
    <w:name w:val="1-- Titre 1 annexes"/>
    <w:basedOn w:val="1--Titre1"/>
    <w:next w:val="2--Normal"/>
    <w:rsid w:val="004F48B7"/>
    <w:pPr>
      <w:numPr>
        <w:numId w:val="11"/>
      </w:numPr>
      <w:tabs>
        <w:tab w:val="clear" w:pos="0"/>
      </w:tabs>
      <w:ind w:left="-360"/>
    </w:pPr>
  </w:style>
  <w:style w:type="character" w:customStyle="1" w:styleId="1--Titre1CharChar">
    <w:name w:val="1-- Titre 1 Char Char"/>
    <w:basedOn w:val="2--NormalCharChar"/>
    <w:link w:val="1--Titre1"/>
    <w:rsid w:val="00E76BF4"/>
    <w:rPr>
      <w:rFonts w:ascii="Arial Rounded MT Bold" w:hAnsi="Arial Rounded MT Bold"/>
      <w:sz w:val="52"/>
      <w:szCs w:val="28"/>
      <w:lang w:val="fr-FR" w:eastAsia="fr-FR" w:bidi="ar-SA"/>
    </w:rPr>
  </w:style>
  <w:style w:type="paragraph" w:customStyle="1" w:styleId="4--Rfnumerodordre">
    <w:name w:val="4-- Réf numero d’ordre"/>
    <w:basedOn w:val="2--Normal"/>
    <w:next w:val="4--Rfrencebibliographique"/>
    <w:link w:val="4--RfnumerodordreCar"/>
    <w:rsid w:val="007D5094"/>
    <w:pPr>
      <w:tabs>
        <w:tab w:val="left" w:pos="426"/>
      </w:tabs>
      <w:spacing w:before="240"/>
    </w:pPr>
    <w:rPr>
      <w:b/>
      <w:bCs/>
      <w:lang w:val="en-GB"/>
    </w:rPr>
  </w:style>
  <w:style w:type="paragraph" w:customStyle="1" w:styleId="1--Titre1">
    <w:name w:val="1-- Titre 1"/>
    <w:basedOn w:val="2--Normal"/>
    <w:next w:val="2--Normal"/>
    <w:link w:val="1--Titre1CharChar"/>
    <w:qFormat/>
    <w:rsid w:val="00E76BF4"/>
    <w:pPr>
      <w:keepNext/>
      <w:pageBreakBefore/>
      <w:numPr>
        <w:numId w:val="9"/>
      </w:numPr>
      <w:spacing w:after="720" w:line="840" w:lineRule="atLeast"/>
      <w:ind w:firstLine="0"/>
      <w:jc w:val="right"/>
      <w:outlineLvl w:val="0"/>
    </w:pPr>
    <w:rPr>
      <w:rFonts w:ascii="Arial Rounded MT Bold" w:hAnsi="Arial Rounded MT Bold"/>
      <w:sz w:val="52"/>
      <w:szCs w:val="28"/>
    </w:rPr>
  </w:style>
  <w:style w:type="paragraph" w:customStyle="1" w:styleId="1--Titre2">
    <w:name w:val="1-- Titre 2"/>
    <w:basedOn w:val="2--Normal"/>
    <w:next w:val="2--Normal"/>
    <w:qFormat/>
    <w:rsid w:val="00F526B1"/>
    <w:pPr>
      <w:keepNext/>
      <w:keepLines/>
      <w:numPr>
        <w:ilvl w:val="1"/>
        <w:numId w:val="9"/>
      </w:numPr>
      <w:spacing w:after="360" w:line="520" w:lineRule="atLeast"/>
      <w:outlineLvl w:val="1"/>
    </w:pPr>
    <w:rPr>
      <w:rFonts w:ascii="Arial Rounded MT Bold" w:hAnsi="Arial Rounded MT Bold"/>
      <w:sz w:val="32"/>
    </w:rPr>
  </w:style>
  <w:style w:type="paragraph" w:customStyle="1" w:styleId="2--Normal">
    <w:name w:val="2-- Normal"/>
    <w:basedOn w:val="Normal"/>
    <w:link w:val="2--NormalCharChar"/>
    <w:qFormat/>
    <w:rsid w:val="005B365F"/>
    <w:pPr>
      <w:spacing w:before="160" w:after="0" w:line="280" w:lineRule="atLeast"/>
    </w:pPr>
    <w:rPr>
      <w:lang w:val="fr-FR"/>
    </w:rPr>
  </w:style>
  <w:style w:type="paragraph" w:customStyle="1" w:styleId="1--Titre3">
    <w:name w:val="1-- Titre 3"/>
    <w:basedOn w:val="2--Normal"/>
    <w:next w:val="2--Normal"/>
    <w:qFormat/>
    <w:rsid w:val="00F526B1"/>
    <w:pPr>
      <w:keepNext/>
      <w:keepLines/>
      <w:numPr>
        <w:ilvl w:val="2"/>
        <w:numId w:val="9"/>
      </w:numPr>
      <w:spacing w:after="240"/>
      <w:jc w:val="left"/>
      <w:outlineLvl w:val="2"/>
    </w:pPr>
    <w:rPr>
      <w:rFonts w:ascii="Arial" w:hAnsi="Arial" w:cs="Arial"/>
      <w:sz w:val="28"/>
    </w:rPr>
  </w:style>
  <w:style w:type="character" w:customStyle="1" w:styleId="2--Codedansuntexte">
    <w:name w:val="2-- Code dans un texte"/>
    <w:basedOn w:val="DefaultParagraphFont"/>
    <w:rsid w:val="00197BE3"/>
    <w:rPr>
      <w:rFonts w:ascii="Courier New" w:hAnsi="Courier New"/>
      <w:sz w:val="20"/>
    </w:rPr>
  </w:style>
  <w:style w:type="paragraph" w:customStyle="1" w:styleId="2--CodeBlock">
    <w:name w:val="2-- CodeBlock"/>
    <w:basedOn w:val="2--Normal"/>
    <w:rsid w:val="00A229DC"/>
    <w:pPr>
      <w:keepNext/>
      <w:keepLines/>
      <w:numPr>
        <w:numId w:val="12"/>
      </w:numPr>
      <w:shd w:val="clear" w:color="auto" w:fill="CCCCCC"/>
      <w:spacing w:before="360" w:line="240" w:lineRule="auto"/>
      <w:ind w:left="1196" w:right="465"/>
      <w:contextualSpacing/>
    </w:pPr>
    <w:rPr>
      <w:rFonts w:ascii="Courier New" w:hAnsi="Courier New"/>
      <w:sz w:val="20"/>
    </w:rPr>
  </w:style>
  <w:style w:type="paragraph" w:customStyle="1" w:styleId="2--Figuretableaucodeequation">
    <w:name w:val="2-- Figure/tableau/code/equation"/>
    <w:basedOn w:val="2--Normal"/>
    <w:next w:val="2--Lgendedefigurecodetableauquation"/>
    <w:link w:val="2--FiguretableaucodeequationCar"/>
    <w:rsid w:val="00247C25"/>
    <w:pPr>
      <w:keepNext/>
      <w:keepLines/>
      <w:spacing w:before="240" w:line="240" w:lineRule="atLeast"/>
      <w:jc w:val="center"/>
    </w:pPr>
    <w:rPr>
      <w:b/>
    </w:rPr>
  </w:style>
  <w:style w:type="paragraph" w:customStyle="1" w:styleId="2--Lgendedefigurecodetableauquation">
    <w:name w:val="2-- Légende de figure/code/tableau/équation"/>
    <w:basedOn w:val="2--Normal"/>
    <w:next w:val="2--Normal"/>
    <w:link w:val="2--LgendedefigurecodetableauquationCar"/>
    <w:rsid w:val="006D327E"/>
    <w:pPr>
      <w:spacing w:before="200" w:after="240"/>
      <w:jc w:val="center"/>
    </w:pPr>
    <w:rPr>
      <w:i/>
      <w:kern w:val="22"/>
      <w:sz w:val="22"/>
      <w:szCs w:val="22"/>
    </w:rPr>
  </w:style>
  <w:style w:type="character" w:customStyle="1" w:styleId="2--Texteimportant">
    <w:name w:val="2-- Texte important"/>
    <w:basedOn w:val="DefaultParagraphFont"/>
    <w:rsid w:val="004F4436"/>
    <w:rPr>
      <w:i/>
    </w:rPr>
  </w:style>
  <w:style w:type="character" w:customStyle="1" w:styleId="2--Textetrsimportant">
    <w:name w:val="2-- Texte très important"/>
    <w:basedOn w:val="DefaultParagraphFont"/>
    <w:rsid w:val="004F4436"/>
    <w:rPr>
      <w:b/>
      <w:i/>
    </w:rPr>
  </w:style>
  <w:style w:type="paragraph" w:customStyle="1" w:styleId="2--Listepucesniveau2">
    <w:name w:val="2-- Liste à puces niveau 2"/>
    <w:basedOn w:val="2--Normal"/>
    <w:rsid w:val="009A25B6"/>
    <w:pPr>
      <w:numPr>
        <w:numId w:val="14"/>
      </w:numPr>
      <w:tabs>
        <w:tab w:val="left" w:pos="1134"/>
      </w:tabs>
    </w:pPr>
  </w:style>
  <w:style w:type="paragraph" w:customStyle="1" w:styleId="2--Listepucesniveau1">
    <w:name w:val="2-- Liste à puces niveau 1"/>
    <w:basedOn w:val="2--Normal"/>
    <w:link w:val="2--Listepucesniveau1CharChar"/>
    <w:rsid w:val="009A25B6"/>
    <w:pPr>
      <w:numPr>
        <w:numId w:val="10"/>
      </w:numPr>
    </w:pPr>
  </w:style>
  <w:style w:type="paragraph" w:customStyle="1" w:styleId="2--Listenumroteniveau1">
    <w:name w:val="2-- Liste numérotée niveau 1"/>
    <w:basedOn w:val="2--Normal"/>
    <w:rsid w:val="009A25B6"/>
    <w:pPr>
      <w:numPr>
        <w:numId w:val="15"/>
      </w:numPr>
    </w:pPr>
  </w:style>
  <w:style w:type="paragraph" w:customStyle="1" w:styleId="2--Listenumroteniveau2">
    <w:name w:val="2-- Liste numérotée niveau 2"/>
    <w:basedOn w:val="2--Normal"/>
    <w:rsid w:val="009A25B6"/>
    <w:pPr>
      <w:numPr>
        <w:numId w:val="16"/>
      </w:numPr>
    </w:pPr>
  </w:style>
  <w:style w:type="character" w:customStyle="1" w:styleId="2--LgendedefigurecodetableauquationCar">
    <w:name w:val="2-- Légende de figure/code/tableau/équation Car"/>
    <w:basedOn w:val="2--NormalCharChar"/>
    <w:link w:val="2--Lgendedefigurecodetableauquation"/>
    <w:rsid w:val="006D327E"/>
    <w:rPr>
      <w:i/>
      <w:kern w:val="22"/>
      <w:sz w:val="22"/>
      <w:szCs w:val="22"/>
      <w:lang w:val="fr-FR" w:eastAsia="fr-FR" w:bidi="ar-SA"/>
    </w:rPr>
  </w:style>
  <w:style w:type="character" w:customStyle="1" w:styleId="2--Codeimportant">
    <w:name w:val="2-- Code important"/>
    <w:basedOn w:val="2--Codedansuntexte"/>
    <w:rsid w:val="00164B76"/>
    <w:rPr>
      <w:rFonts w:ascii="Courier New" w:hAnsi="Courier New"/>
      <w:b/>
      <w:sz w:val="20"/>
    </w:rPr>
  </w:style>
  <w:style w:type="paragraph" w:customStyle="1" w:styleId="1--Titre4sn">
    <w:name w:val="1-- Titre 4 sn"/>
    <w:basedOn w:val="2--Normal"/>
    <w:next w:val="2--Normal"/>
    <w:link w:val="1--Titre4snCharChar"/>
    <w:qFormat/>
    <w:rsid w:val="00D42118"/>
    <w:pPr>
      <w:keepNext/>
      <w:spacing w:after="120"/>
    </w:pPr>
    <w:rPr>
      <w:rFonts w:ascii="Arial Rounded MT Bold" w:hAnsi="Arial Rounded MT Bold"/>
      <w:szCs w:val="24"/>
    </w:rPr>
  </w:style>
  <w:style w:type="character" w:customStyle="1" w:styleId="2--FiguretableaucodeequationCar">
    <w:name w:val="2-- Figure/tableau/code/equation Car"/>
    <w:basedOn w:val="2--NormalCharChar"/>
    <w:link w:val="2--Figuretableaucodeequation"/>
    <w:rsid w:val="00247C25"/>
    <w:rPr>
      <w:b/>
      <w:sz w:val="24"/>
      <w:lang w:val="fr-FR" w:eastAsia="fr-FR" w:bidi="ar-SA"/>
    </w:rPr>
  </w:style>
  <w:style w:type="paragraph" w:styleId="BalloonText">
    <w:name w:val="Balloon Text"/>
    <w:basedOn w:val="Normal"/>
    <w:semiHidden/>
    <w:rsid w:val="00560718"/>
    <w:rPr>
      <w:rFonts w:ascii="Tahoma" w:hAnsi="Tahoma" w:cs="Tahoma"/>
      <w:sz w:val="16"/>
      <w:szCs w:val="16"/>
    </w:rPr>
  </w:style>
  <w:style w:type="character" w:customStyle="1" w:styleId="2--NormalCharChar">
    <w:name w:val="2-- Normal Char Char"/>
    <w:basedOn w:val="DefaultParagraphFont"/>
    <w:link w:val="2--Normal"/>
    <w:rsid w:val="005B365F"/>
    <w:rPr>
      <w:sz w:val="24"/>
      <w:lang w:val="fr-FR" w:eastAsia="fr-FR" w:bidi="ar-SA"/>
    </w:rPr>
  </w:style>
  <w:style w:type="paragraph" w:customStyle="1" w:styleId="3--Notedebasdepage">
    <w:name w:val="3-- Note de bas de page"/>
    <w:rsid w:val="00CB104E"/>
    <w:pPr>
      <w:widowControl w:val="0"/>
      <w:spacing w:after="80"/>
    </w:pPr>
    <w:rPr>
      <w:kern w:val="18"/>
      <w:sz w:val="18"/>
      <w:szCs w:val="18"/>
    </w:rPr>
  </w:style>
  <w:style w:type="paragraph" w:customStyle="1" w:styleId="4--Rfrencebibliographique">
    <w:name w:val="4-- Référence bibliographique"/>
    <w:basedOn w:val="2--Normal"/>
    <w:next w:val="4--Rfrencebibliographiqueitalique"/>
    <w:link w:val="4--RfrencebibliographiqueCharChar"/>
    <w:rsid w:val="00F24C85"/>
    <w:pPr>
      <w:tabs>
        <w:tab w:val="left" w:pos="567"/>
      </w:tabs>
    </w:pPr>
    <w:rPr>
      <w:lang w:val="en-GB"/>
    </w:rPr>
  </w:style>
  <w:style w:type="paragraph" w:customStyle="1" w:styleId="3--Entte">
    <w:name w:val="3-- Entête"/>
    <w:basedOn w:val="Header"/>
    <w:rsid w:val="00922153"/>
  </w:style>
  <w:style w:type="paragraph" w:customStyle="1" w:styleId="1--Bibliographiesn">
    <w:name w:val="1-- Bibliographie sn"/>
    <w:basedOn w:val="1--Titre1sn"/>
    <w:next w:val="4--Rfnumerodordre"/>
    <w:rsid w:val="00816005"/>
  </w:style>
  <w:style w:type="character" w:customStyle="1" w:styleId="4--RfrencebibliographiqueCharChar">
    <w:name w:val="4-- Référence bibliographique Char Char"/>
    <w:basedOn w:val="2--NormalCharChar"/>
    <w:link w:val="4--Rfrencebibliographique"/>
    <w:rsid w:val="00F24C85"/>
    <w:rPr>
      <w:sz w:val="24"/>
      <w:lang w:val="en-GB" w:eastAsia="fr-FR" w:bidi="ar-SA"/>
    </w:rPr>
  </w:style>
  <w:style w:type="character" w:customStyle="1" w:styleId="1--Titre4snCharChar">
    <w:name w:val="1-- Titre 4 sn Char Char"/>
    <w:basedOn w:val="2--NormalCharChar"/>
    <w:link w:val="1--Titre4sn"/>
    <w:rsid w:val="008336FC"/>
    <w:rPr>
      <w:rFonts w:ascii="Arial Rounded MT Bold" w:hAnsi="Arial Rounded MT Bold"/>
      <w:sz w:val="24"/>
      <w:szCs w:val="24"/>
      <w:lang w:val="fr-FR" w:eastAsia="fr-FR" w:bidi="ar-SA"/>
    </w:rPr>
  </w:style>
  <w:style w:type="paragraph" w:customStyle="1" w:styleId="4--Rfrencebibliographiqueitalique">
    <w:name w:val="4-- Référence bibliographique + italique"/>
    <w:basedOn w:val="4--Rfrencebibliographique"/>
    <w:next w:val="4--Rfrencebibliographique"/>
    <w:link w:val="4--RfrencebibliographiqueitaliqueCharChar"/>
    <w:rsid w:val="00081F54"/>
    <w:pPr>
      <w:tabs>
        <w:tab w:val="left" w:pos="2160"/>
      </w:tabs>
      <w:spacing w:before="0" w:line="240" w:lineRule="auto"/>
      <w:jc w:val="left"/>
    </w:pPr>
    <w:rPr>
      <w:i/>
    </w:rPr>
  </w:style>
  <w:style w:type="character" w:customStyle="1" w:styleId="4--RfrencebibliographiqueitaliqueCharChar">
    <w:name w:val="4-- Référence bibliographique + italique Char Char"/>
    <w:basedOn w:val="DefaultParagraphFont"/>
    <w:link w:val="4--Rfrencebibliographiqueitalique"/>
    <w:rsid w:val="00081F54"/>
    <w:rPr>
      <w:i/>
      <w:sz w:val="24"/>
      <w:lang w:val="en-GB" w:eastAsia="fr-FR" w:bidi="ar-SA"/>
    </w:rPr>
  </w:style>
  <w:style w:type="table" w:customStyle="1" w:styleId="2--Tableauprofessionnel">
    <w:name w:val="2--Tableau professionnel"/>
    <w:basedOn w:val="TableProfessional"/>
    <w:rsid w:val="00F64DE4"/>
    <w:pPr>
      <w:jc w:val="center"/>
    </w:pPr>
    <w:tblPr>
      <w:jc w:val="center"/>
      <w:tblInd w:w="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15" w:type="dxa"/>
        <w:bottom w:w="0" w:type="dxa"/>
        <w:right w:w="115" w:type="dxa"/>
      </w:tblCellMar>
    </w:tblPr>
    <w:trPr>
      <w:jc w:val="center"/>
    </w:trPr>
    <w:tcPr>
      <w:shd w:val="clear" w:color="auto" w:fill="auto"/>
      <w:vAlign w:val="center"/>
    </w:tcPr>
    <w:tblStylePr w:type="firstRow">
      <w:rPr>
        <w:b/>
        <w:bCs/>
        <w:color w:val="auto"/>
      </w:rPr>
      <w:tblPr/>
      <w:tcPr>
        <w:tcBorders>
          <w:tl2br w:val="none" w:sz="0" w:space="0" w:color="auto"/>
          <w:tr2bl w:val="none" w:sz="0" w:space="0" w:color="auto"/>
        </w:tcBorders>
        <w:shd w:val="clear" w:color="auto" w:fill="C0C0C0"/>
      </w:tcPr>
    </w:tblStylePr>
  </w:style>
  <w:style w:type="character" w:customStyle="1" w:styleId="4--RfnumerodordreCar">
    <w:name w:val="4-- Réf numero d’ordre Car"/>
    <w:basedOn w:val="2--NormalCharChar"/>
    <w:link w:val="4--Rfnumerodordre"/>
    <w:rsid w:val="00DA54BA"/>
    <w:rPr>
      <w:b/>
      <w:bCs/>
      <w:sz w:val="24"/>
      <w:lang w:val="en-GB" w:eastAsia="fr-FR" w:bidi="ar-SA"/>
    </w:rPr>
  </w:style>
  <w:style w:type="paragraph" w:styleId="ListParagraph">
    <w:name w:val="List Paragraph"/>
    <w:basedOn w:val="Normal"/>
    <w:uiPriority w:val="34"/>
    <w:qFormat/>
    <w:rsid w:val="002B411E"/>
    <w:pPr>
      <w:ind w:left="720"/>
      <w:contextualSpacing/>
    </w:pPr>
  </w:style>
  <w:style w:type="character" w:styleId="PlaceholderText">
    <w:name w:val="Placeholder Text"/>
    <w:basedOn w:val="DefaultParagraphFont"/>
    <w:uiPriority w:val="99"/>
    <w:semiHidden/>
    <w:rsid w:val="00960045"/>
    <w:rPr>
      <w:color w:val="808080"/>
    </w:rPr>
  </w:style>
  <w:style w:type="character" w:customStyle="1" w:styleId="FooterChar">
    <w:name w:val="Footer Char"/>
    <w:basedOn w:val="DefaultParagraphFont"/>
    <w:link w:val="Footer"/>
    <w:uiPriority w:val="99"/>
    <w:rsid w:val="0072593F"/>
    <w:rPr>
      <w:sz w:val="24"/>
      <w:lang w:val="fr-CH"/>
    </w:rPr>
  </w:style>
  <w:style w:type="table" w:styleId="TableGrid">
    <w:name w:val="Table Grid"/>
    <w:basedOn w:val="TableNormal"/>
    <w:rsid w:val="00580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arde01">
    <w:name w:val="garde01"/>
    <w:rsid w:val="006B20BB"/>
    <w:pPr>
      <w:jc w:val="center"/>
    </w:pPr>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89952">
      <w:bodyDiv w:val="1"/>
      <w:marLeft w:val="0"/>
      <w:marRight w:val="0"/>
      <w:marTop w:val="0"/>
      <w:marBottom w:val="0"/>
      <w:divBdr>
        <w:top w:val="none" w:sz="0" w:space="0" w:color="auto"/>
        <w:left w:val="none" w:sz="0" w:space="0" w:color="auto"/>
        <w:bottom w:val="none" w:sz="0" w:space="0" w:color="auto"/>
        <w:right w:val="none" w:sz="0" w:space="0" w:color="auto"/>
      </w:divBdr>
    </w:div>
    <w:div w:id="373114810">
      <w:bodyDiv w:val="1"/>
      <w:marLeft w:val="0"/>
      <w:marRight w:val="0"/>
      <w:marTop w:val="0"/>
      <w:marBottom w:val="0"/>
      <w:divBdr>
        <w:top w:val="none" w:sz="0" w:space="0" w:color="auto"/>
        <w:left w:val="none" w:sz="0" w:space="0" w:color="auto"/>
        <w:bottom w:val="none" w:sz="0" w:space="0" w:color="auto"/>
        <w:right w:val="none" w:sz="0" w:space="0" w:color="auto"/>
      </w:divBdr>
    </w:div>
    <w:div w:id="103627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mysql.com/"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en.wikipedia.org/wiki/Telecommunication"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en.wikipedia.org" TargetMode="External"/><Relationship Id="rId27" Type="http://schemas.openxmlformats.org/officeDocument/2006/relationships/header" Target="header9.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maa\AppData\Local\Temp\TemplatePourSeminair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C6CDCE-FB69-40AA-8718-3A76739B9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TemplatePourSeminaire</Template>
  <TotalTime>0</TotalTime>
  <Pages>20</Pages>
  <Words>2384</Words>
  <Characters>13115</Characters>
  <Application>Microsoft Office Word</Application>
  <DocSecurity>0</DocSecurity>
  <Lines>109</Lines>
  <Paragraphs>30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ENSAJ - PFA</vt:lpstr>
      <vt:lpstr>ENSAJ - PFA</vt:lpstr>
      <vt:lpstr>ENSAJ - PFA</vt:lpstr>
    </vt:vector>
  </TitlesOfParts>
  <Company>University of Fribourg</Company>
  <LinksUpToDate>false</LinksUpToDate>
  <CharactersWithSpaces>15469</CharactersWithSpaces>
  <SharedDoc>false</SharedDoc>
  <HLinks>
    <vt:vector size="132" baseType="variant">
      <vt:variant>
        <vt:i4>5701657</vt:i4>
      </vt:variant>
      <vt:variant>
        <vt:i4>156</vt:i4>
      </vt:variant>
      <vt:variant>
        <vt:i4>0</vt:i4>
      </vt:variant>
      <vt:variant>
        <vt:i4>5</vt:i4>
      </vt:variant>
      <vt:variant>
        <vt:lpwstr>http://www.mysql.com/</vt:lpwstr>
      </vt:variant>
      <vt:variant>
        <vt:lpwstr/>
      </vt:variant>
      <vt:variant>
        <vt:i4>1114163</vt:i4>
      </vt:variant>
      <vt:variant>
        <vt:i4>131</vt:i4>
      </vt:variant>
      <vt:variant>
        <vt:i4>0</vt:i4>
      </vt:variant>
      <vt:variant>
        <vt:i4>5</vt:i4>
      </vt:variant>
      <vt:variant>
        <vt:lpwstr/>
      </vt:variant>
      <vt:variant>
        <vt:lpwstr>_Toc119998265</vt:lpwstr>
      </vt:variant>
      <vt:variant>
        <vt:i4>1114163</vt:i4>
      </vt:variant>
      <vt:variant>
        <vt:i4>125</vt:i4>
      </vt:variant>
      <vt:variant>
        <vt:i4>0</vt:i4>
      </vt:variant>
      <vt:variant>
        <vt:i4>5</vt:i4>
      </vt:variant>
      <vt:variant>
        <vt:lpwstr/>
      </vt:variant>
      <vt:variant>
        <vt:lpwstr>_Toc119998264</vt:lpwstr>
      </vt:variant>
      <vt:variant>
        <vt:i4>1114163</vt:i4>
      </vt:variant>
      <vt:variant>
        <vt:i4>116</vt:i4>
      </vt:variant>
      <vt:variant>
        <vt:i4>0</vt:i4>
      </vt:variant>
      <vt:variant>
        <vt:i4>5</vt:i4>
      </vt:variant>
      <vt:variant>
        <vt:lpwstr/>
      </vt:variant>
      <vt:variant>
        <vt:lpwstr>_Toc119998261</vt:lpwstr>
      </vt:variant>
      <vt:variant>
        <vt:i4>1114163</vt:i4>
      </vt:variant>
      <vt:variant>
        <vt:i4>107</vt:i4>
      </vt:variant>
      <vt:variant>
        <vt:i4>0</vt:i4>
      </vt:variant>
      <vt:variant>
        <vt:i4>5</vt:i4>
      </vt:variant>
      <vt:variant>
        <vt:lpwstr/>
      </vt:variant>
      <vt:variant>
        <vt:lpwstr>_Toc119998260</vt:lpwstr>
      </vt:variant>
      <vt:variant>
        <vt:i4>1179699</vt:i4>
      </vt:variant>
      <vt:variant>
        <vt:i4>101</vt:i4>
      </vt:variant>
      <vt:variant>
        <vt:i4>0</vt:i4>
      </vt:variant>
      <vt:variant>
        <vt:i4>5</vt:i4>
      </vt:variant>
      <vt:variant>
        <vt:lpwstr/>
      </vt:variant>
      <vt:variant>
        <vt:lpwstr>_Toc119998259</vt:lpwstr>
      </vt:variant>
      <vt:variant>
        <vt:i4>1441842</vt:i4>
      </vt:variant>
      <vt:variant>
        <vt:i4>92</vt:i4>
      </vt:variant>
      <vt:variant>
        <vt:i4>0</vt:i4>
      </vt:variant>
      <vt:variant>
        <vt:i4>5</vt:i4>
      </vt:variant>
      <vt:variant>
        <vt:lpwstr/>
      </vt:variant>
      <vt:variant>
        <vt:lpwstr>_Toc119999309</vt:lpwstr>
      </vt:variant>
      <vt:variant>
        <vt:i4>1441842</vt:i4>
      </vt:variant>
      <vt:variant>
        <vt:i4>86</vt:i4>
      </vt:variant>
      <vt:variant>
        <vt:i4>0</vt:i4>
      </vt:variant>
      <vt:variant>
        <vt:i4>5</vt:i4>
      </vt:variant>
      <vt:variant>
        <vt:lpwstr/>
      </vt:variant>
      <vt:variant>
        <vt:lpwstr>_Toc119999308</vt:lpwstr>
      </vt:variant>
      <vt:variant>
        <vt:i4>1441842</vt:i4>
      </vt:variant>
      <vt:variant>
        <vt:i4>80</vt:i4>
      </vt:variant>
      <vt:variant>
        <vt:i4>0</vt:i4>
      </vt:variant>
      <vt:variant>
        <vt:i4>5</vt:i4>
      </vt:variant>
      <vt:variant>
        <vt:lpwstr/>
      </vt:variant>
      <vt:variant>
        <vt:lpwstr>_Toc119999307</vt:lpwstr>
      </vt:variant>
      <vt:variant>
        <vt:i4>1441842</vt:i4>
      </vt:variant>
      <vt:variant>
        <vt:i4>74</vt:i4>
      </vt:variant>
      <vt:variant>
        <vt:i4>0</vt:i4>
      </vt:variant>
      <vt:variant>
        <vt:i4>5</vt:i4>
      </vt:variant>
      <vt:variant>
        <vt:lpwstr/>
      </vt:variant>
      <vt:variant>
        <vt:lpwstr>_Toc119999306</vt:lpwstr>
      </vt:variant>
      <vt:variant>
        <vt:i4>1441842</vt:i4>
      </vt:variant>
      <vt:variant>
        <vt:i4>68</vt:i4>
      </vt:variant>
      <vt:variant>
        <vt:i4>0</vt:i4>
      </vt:variant>
      <vt:variant>
        <vt:i4>5</vt:i4>
      </vt:variant>
      <vt:variant>
        <vt:lpwstr/>
      </vt:variant>
      <vt:variant>
        <vt:lpwstr>_Toc119999305</vt:lpwstr>
      </vt:variant>
      <vt:variant>
        <vt:i4>1441842</vt:i4>
      </vt:variant>
      <vt:variant>
        <vt:i4>62</vt:i4>
      </vt:variant>
      <vt:variant>
        <vt:i4>0</vt:i4>
      </vt:variant>
      <vt:variant>
        <vt:i4>5</vt:i4>
      </vt:variant>
      <vt:variant>
        <vt:lpwstr/>
      </vt:variant>
      <vt:variant>
        <vt:lpwstr>_Toc119999304</vt:lpwstr>
      </vt:variant>
      <vt:variant>
        <vt:i4>1441842</vt:i4>
      </vt:variant>
      <vt:variant>
        <vt:i4>56</vt:i4>
      </vt:variant>
      <vt:variant>
        <vt:i4>0</vt:i4>
      </vt:variant>
      <vt:variant>
        <vt:i4>5</vt:i4>
      </vt:variant>
      <vt:variant>
        <vt:lpwstr/>
      </vt:variant>
      <vt:variant>
        <vt:lpwstr>_Toc119999303</vt:lpwstr>
      </vt:variant>
      <vt:variant>
        <vt:i4>1441842</vt:i4>
      </vt:variant>
      <vt:variant>
        <vt:i4>50</vt:i4>
      </vt:variant>
      <vt:variant>
        <vt:i4>0</vt:i4>
      </vt:variant>
      <vt:variant>
        <vt:i4>5</vt:i4>
      </vt:variant>
      <vt:variant>
        <vt:lpwstr/>
      </vt:variant>
      <vt:variant>
        <vt:lpwstr>_Toc119999302</vt:lpwstr>
      </vt:variant>
      <vt:variant>
        <vt:i4>1441842</vt:i4>
      </vt:variant>
      <vt:variant>
        <vt:i4>44</vt:i4>
      </vt:variant>
      <vt:variant>
        <vt:i4>0</vt:i4>
      </vt:variant>
      <vt:variant>
        <vt:i4>5</vt:i4>
      </vt:variant>
      <vt:variant>
        <vt:lpwstr/>
      </vt:variant>
      <vt:variant>
        <vt:lpwstr>_Toc119999301</vt:lpwstr>
      </vt:variant>
      <vt:variant>
        <vt:i4>1441842</vt:i4>
      </vt:variant>
      <vt:variant>
        <vt:i4>38</vt:i4>
      </vt:variant>
      <vt:variant>
        <vt:i4>0</vt:i4>
      </vt:variant>
      <vt:variant>
        <vt:i4>5</vt:i4>
      </vt:variant>
      <vt:variant>
        <vt:lpwstr/>
      </vt:variant>
      <vt:variant>
        <vt:lpwstr>_Toc119999300</vt:lpwstr>
      </vt:variant>
      <vt:variant>
        <vt:i4>2031667</vt:i4>
      </vt:variant>
      <vt:variant>
        <vt:i4>32</vt:i4>
      </vt:variant>
      <vt:variant>
        <vt:i4>0</vt:i4>
      </vt:variant>
      <vt:variant>
        <vt:i4>5</vt:i4>
      </vt:variant>
      <vt:variant>
        <vt:lpwstr/>
      </vt:variant>
      <vt:variant>
        <vt:lpwstr>_Toc119999299</vt:lpwstr>
      </vt:variant>
      <vt:variant>
        <vt:i4>2031667</vt:i4>
      </vt:variant>
      <vt:variant>
        <vt:i4>26</vt:i4>
      </vt:variant>
      <vt:variant>
        <vt:i4>0</vt:i4>
      </vt:variant>
      <vt:variant>
        <vt:i4>5</vt:i4>
      </vt:variant>
      <vt:variant>
        <vt:lpwstr/>
      </vt:variant>
      <vt:variant>
        <vt:lpwstr>_Toc119999298</vt:lpwstr>
      </vt:variant>
      <vt:variant>
        <vt:i4>2031667</vt:i4>
      </vt:variant>
      <vt:variant>
        <vt:i4>20</vt:i4>
      </vt:variant>
      <vt:variant>
        <vt:i4>0</vt:i4>
      </vt:variant>
      <vt:variant>
        <vt:i4>5</vt:i4>
      </vt:variant>
      <vt:variant>
        <vt:lpwstr/>
      </vt:variant>
      <vt:variant>
        <vt:lpwstr>_Toc119999297</vt:lpwstr>
      </vt:variant>
      <vt:variant>
        <vt:i4>2031667</vt:i4>
      </vt:variant>
      <vt:variant>
        <vt:i4>14</vt:i4>
      </vt:variant>
      <vt:variant>
        <vt:i4>0</vt:i4>
      </vt:variant>
      <vt:variant>
        <vt:i4>5</vt:i4>
      </vt:variant>
      <vt:variant>
        <vt:lpwstr/>
      </vt:variant>
      <vt:variant>
        <vt:lpwstr>_Toc119999296</vt:lpwstr>
      </vt:variant>
      <vt:variant>
        <vt:i4>2031667</vt:i4>
      </vt:variant>
      <vt:variant>
        <vt:i4>8</vt:i4>
      </vt:variant>
      <vt:variant>
        <vt:i4>0</vt:i4>
      </vt:variant>
      <vt:variant>
        <vt:i4>5</vt:i4>
      </vt:variant>
      <vt:variant>
        <vt:lpwstr/>
      </vt:variant>
      <vt:variant>
        <vt:lpwstr>_Toc119999295</vt:lpwstr>
      </vt:variant>
      <vt:variant>
        <vt:i4>2031667</vt:i4>
      </vt:variant>
      <vt:variant>
        <vt:i4>2</vt:i4>
      </vt:variant>
      <vt:variant>
        <vt:i4>0</vt:i4>
      </vt:variant>
      <vt:variant>
        <vt:i4>5</vt:i4>
      </vt:variant>
      <vt:variant>
        <vt:lpwstr/>
      </vt:variant>
      <vt:variant>
        <vt:lpwstr>_Toc119999294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ENSAJ - PFA</dc:title>
  <dc:subject>Template</dc:subject>
  <dc:creator>Prof El Hannani</dc:creator>
  <cp:lastModifiedBy>Hanine</cp:lastModifiedBy>
  <cp:revision>2</cp:revision>
  <cp:lastPrinted>2005-11-17T14:01:00Z</cp:lastPrinted>
  <dcterms:created xsi:type="dcterms:W3CDTF">2023-09-06T22:13:00Z</dcterms:created>
  <dcterms:modified xsi:type="dcterms:W3CDTF">2023-09-06T22:13:00Z</dcterms:modified>
</cp:coreProperties>
</file>